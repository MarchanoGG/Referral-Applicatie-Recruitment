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B829B" w14:textId="10DBC066" w:rsidR="00FD0A19" w:rsidRPr="006E1A68" w:rsidRDefault="00A25B2F" w:rsidP="00962B80">
      <w:pPr>
        <w:pStyle w:val="Titel"/>
        <w:rPr>
          <w:lang w:val="en-GB"/>
        </w:rPr>
      </w:pPr>
      <w:r w:rsidRPr="006E1A68">
        <w:rPr>
          <w:lang w:val="en-GB"/>
        </w:rPr>
        <w:t>API Documentation</w:t>
      </w:r>
    </w:p>
    <w:p w14:paraId="3728890C" w14:textId="77777777" w:rsidR="003422CC" w:rsidRPr="006E1A68" w:rsidRDefault="003422CC" w:rsidP="003422CC">
      <w:pPr>
        <w:pStyle w:val="Ondertitel"/>
        <w:rPr>
          <w:lang w:val="en-GB"/>
        </w:rPr>
      </w:pPr>
      <w:r w:rsidRPr="006E1A68">
        <w:rPr>
          <w:lang w:val="en-GB"/>
        </w:rPr>
        <w:t>Referral Application Recruitment</w:t>
      </w:r>
    </w:p>
    <w:p w14:paraId="1B532C5A" w14:textId="60D94173" w:rsidR="00743D22" w:rsidRPr="006E1A68" w:rsidRDefault="00743D22" w:rsidP="00743D22">
      <w:pPr>
        <w:jc w:val="center"/>
        <w:rPr>
          <w:lang w:val="en-GB"/>
        </w:rPr>
      </w:pPr>
      <w:r w:rsidRPr="006E1A68">
        <w:rPr>
          <w:noProof/>
          <w:lang w:val="en-GB"/>
        </w:rPr>
        <w:drawing>
          <wp:inline distT="0" distB="0" distL="0" distR="0" wp14:anchorId="09B0C0EE" wp14:editId="5CE6305E">
            <wp:extent cx="3028950" cy="4912057"/>
            <wp:effectExtent l="0" t="0" r="0" b="3175"/>
            <wp:docPr id="1" name="Afbeelding 1" descr="ALTE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EN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29" cy="493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B527" w14:textId="1E2C0F49" w:rsidR="00962B80" w:rsidRPr="006E1A68" w:rsidRDefault="00962B80">
      <w:pPr>
        <w:rPr>
          <w:lang w:val="en-GB"/>
        </w:rPr>
      </w:pPr>
      <w:r w:rsidRPr="006E1A68">
        <w:rPr>
          <w:lang w:val="en-GB"/>
        </w:rPr>
        <w:br w:type="page"/>
      </w:r>
    </w:p>
    <w:sdt>
      <w:sdtPr>
        <w:rPr>
          <w:rFonts w:ascii="Roboto" w:eastAsiaTheme="minorHAnsi" w:hAnsi="Roboto" w:cstheme="minorBidi"/>
          <w:color w:val="auto"/>
          <w:sz w:val="24"/>
          <w:szCs w:val="22"/>
          <w:lang w:val="en-GB"/>
        </w:rPr>
        <w:id w:val="610094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7F721C" w14:textId="77777777" w:rsidR="00962B80" w:rsidRPr="006E1A68" w:rsidRDefault="00962B80">
          <w:pPr>
            <w:pStyle w:val="Kopvaninhoudsopgave"/>
            <w:rPr>
              <w:lang w:val="en-GB"/>
            </w:rPr>
          </w:pPr>
          <w:r w:rsidRPr="006E1A68">
            <w:rPr>
              <w:lang w:val="en-GB"/>
            </w:rPr>
            <w:t>Contents</w:t>
          </w:r>
        </w:p>
        <w:p w14:paraId="24E92335" w14:textId="56DE24EA" w:rsidR="00D220DF" w:rsidRDefault="00760DB5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r w:rsidRPr="006E1A68">
            <w:rPr>
              <w:lang w:val="en-GB"/>
            </w:rPr>
            <w:fldChar w:fldCharType="begin"/>
          </w:r>
          <w:r w:rsidRPr="006E1A68">
            <w:rPr>
              <w:lang w:val="en-GB"/>
            </w:rPr>
            <w:instrText xml:space="preserve"> TOC \o "1-3" \h \z \u </w:instrText>
          </w:r>
          <w:r w:rsidRPr="006E1A68">
            <w:rPr>
              <w:lang w:val="en-GB"/>
            </w:rPr>
            <w:fldChar w:fldCharType="separate"/>
          </w:r>
          <w:hyperlink w:anchor="_Toc126599026" w:history="1">
            <w:r w:rsidR="00D220DF" w:rsidRPr="00920F02">
              <w:rPr>
                <w:rStyle w:val="Hyperlink"/>
                <w:noProof/>
                <w:lang w:val="en-GB"/>
              </w:rPr>
              <w:t>Document guide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_Toc126599026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4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1EF877C1" w14:textId="113664B2" w:rsidR="00D220DF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27" w:history="1">
            <w:r w:rsidR="00D220DF" w:rsidRPr="00920F02">
              <w:rPr>
                <w:rStyle w:val="Hyperlink"/>
                <w:noProof/>
                <w:lang w:val="en-GB"/>
              </w:rPr>
              <w:t>Version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_Toc126599027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4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3D16F63D" w14:textId="189E7573" w:rsidR="00D220DF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28" w:history="1">
            <w:r w:rsidR="00D220DF" w:rsidRPr="00920F02">
              <w:rPr>
                <w:rStyle w:val="Hyperlink"/>
                <w:noProof/>
                <w:lang w:val="en-GB"/>
              </w:rPr>
              <w:t>Authors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_Toc126599028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4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34F154CF" w14:textId="0599987E" w:rsidR="00D220DF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29" w:history="1">
            <w:r w:rsidR="00D220DF" w:rsidRPr="00920F02">
              <w:rPr>
                <w:rStyle w:val="Hyperlink"/>
                <w:noProof/>
                <w:lang w:val="en-GB"/>
              </w:rPr>
              <w:t>API Testing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_Toc126599029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5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294F4A17" w14:textId="571F31B3" w:rsidR="00D220DF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30" w:history="1">
            <w:r w:rsidR="00D220DF" w:rsidRPr="00920F02">
              <w:rPr>
                <w:rStyle w:val="Hyperlink"/>
                <w:noProof/>
                <w:lang w:val="en-GB"/>
              </w:rPr>
              <w:t>Endpoints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_Toc126599030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6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61DA135E" w14:textId="5A54051D" w:rsidR="00D220DF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31" w:history="1">
            <w:r w:rsidR="00D220DF" w:rsidRPr="00920F02">
              <w:rPr>
                <w:rStyle w:val="Hyperlink"/>
                <w:noProof/>
                <w:lang w:val="en-GB"/>
              </w:rPr>
              <w:t>Systems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_Toc126599031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6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0625F423" w14:textId="2B7816AC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32" w:history="1">
            <w:r w:rsidR="00D220DF" w:rsidRPr="00920F02">
              <w:rPr>
                <w:rStyle w:val="Hyperlink"/>
                <w:noProof/>
                <w:lang w:val="en-GB"/>
              </w:rPr>
              <w:t>Endpoint: &lt;URL&gt;/Systems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_Toc126599032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6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7913A745" w14:textId="62F65B09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33" w:history="1">
            <w:r w:rsidR="00D220DF" w:rsidRPr="00920F02">
              <w:rPr>
                <w:rStyle w:val="Hyperlink"/>
                <w:noProof/>
                <w:lang w:val="en-GB"/>
              </w:rPr>
              <w:t>/Systems/SeedDatabase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_Toc126599033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6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020509FE" w14:textId="07701AEE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34" w:history="1">
            <w:r w:rsidR="00D220DF" w:rsidRPr="00920F02">
              <w:rPr>
                <w:rStyle w:val="Hyperlink"/>
                <w:noProof/>
                <w:lang w:val="en-GB"/>
              </w:rPr>
              <w:t>/Systems/Unit test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_Toc126599034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6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165CF592" w14:textId="29AFFCE5" w:rsidR="00D220DF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35" w:history="1">
            <w:r w:rsidR="00D220DF" w:rsidRPr="00920F02">
              <w:rPr>
                <w:rStyle w:val="Hyperlink"/>
                <w:noProof/>
                <w:lang w:val="en-GB"/>
              </w:rPr>
              <w:t>Authentication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_Toc126599035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7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0745A089" w14:textId="26F10969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36" w:history="1">
            <w:r w:rsidR="00D220DF" w:rsidRPr="00920F02">
              <w:rPr>
                <w:rStyle w:val="Hyperlink"/>
                <w:noProof/>
                <w:lang w:val="en-GB"/>
              </w:rPr>
              <w:t>Endpoint: &lt;URL&gt;/Authentication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_Toc126599036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7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152C5E9F" w14:textId="6BB83F58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37" w:history="1">
            <w:r w:rsidR="00D220DF" w:rsidRPr="00920F02">
              <w:rPr>
                <w:rStyle w:val="Hyperlink"/>
                <w:noProof/>
                <w:lang w:val="en-GB"/>
              </w:rPr>
              <w:t>POST: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_Toc126599037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7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6236ABBD" w14:textId="6FA46A98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38" w:history="1">
            <w:r w:rsidR="00D220DF" w:rsidRPr="00920F02">
              <w:rPr>
                <w:rStyle w:val="Hyperlink"/>
                <w:noProof/>
                <w:lang w:val="en-GB"/>
              </w:rPr>
              <w:t>PUT: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_Toc126599038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7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6667516B" w14:textId="6502BCF2" w:rsidR="00D220DF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39" w:history="1">
            <w:r w:rsidR="00D220DF" w:rsidRPr="00920F02">
              <w:rPr>
                <w:rStyle w:val="Hyperlink"/>
                <w:noProof/>
                <w:lang w:val="en-GB"/>
              </w:rPr>
              <w:t>Users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_Toc126599039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8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24AB54F5" w14:textId="605A6A99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40" w:history="1">
            <w:r w:rsidR="00D220DF" w:rsidRPr="00920F02">
              <w:rPr>
                <w:rStyle w:val="Hyperlink"/>
                <w:noProof/>
                <w:lang w:val="en-GB"/>
              </w:rPr>
              <w:t>Endpoint: &lt;URL&gt;/Users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_Toc126599040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8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5BE701BC" w14:textId="4912AA49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41" w:history="1">
            <w:r w:rsidR="00D220DF" w:rsidRPr="00920F02">
              <w:rPr>
                <w:rStyle w:val="Hyperlink"/>
                <w:noProof/>
                <w:lang w:val="en-GB"/>
              </w:rPr>
              <w:t>GET: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_Toc126599041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8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483A751E" w14:textId="7A93782E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42" w:history="1">
            <w:r w:rsidR="00D220DF" w:rsidRPr="00920F02">
              <w:rPr>
                <w:rStyle w:val="Hyperlink"/>
                <w:noProof/>
                <w:lang w:val="en-GB"/>
              </w:rPr>
              <w:t>POST: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_Toc126599042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8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05ABE85A" w14:textId="0C7499CF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43" w:history="1">
            <w:r w:rsidR="00D220DF" w:rsidRPr="00920F02">
              <w:rPr>
                <w:rStyle w:val="Hyperlink"/>
                <w:noProof/>
                <w:lang w:val="en-GB"/>
              </w:rPr>
              <w:t>PUT: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_Toc126599043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9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2EFD801D" w14:textId="7983A6E8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44" w:history="1">
            <w:r w:rsidR="00D220DF" w:rsidRPr="00920F02">
              <w:rPr>
                <w:rStyle w:val="Hyperlink"/>
                <w:noProof/>
                <w:lang w:val="en-GB"/>
              </w:rPr>
              <w:t>DELETE: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_Toc126599044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9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4E28B3F2" w14:textId="052F7FCD" w:rsidR="00D220DF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45" w:history="1">
            <w:r w:rsidR="00D220DF" w:rsidRPr="00920F02">
              <w:rPr>
                <w:rStyle w:val="Hyperlink"/>
                <w:noProof/>
                <w:lang w:val="en-GB"/>
              </w:rPr>
              <w:t>Profiles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_Toc126599045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10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0A8C3BD6" w14:textId="4DC78A64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46" w:history="1">
            <w:r w:rsidR="00D220DF" w:rsidRPr="00920F02">
              <w:rPr>
                <w:rStyle w:val="Hyperlink"/>
                <w:noProof/>
                <w:lang w:val="en-GB"/>
              </w:rPr>
              <w:t>Endpoint: &lt;URL&gt;/Profiles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_Toc126599046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10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40E029F4" w14:textId="702DA805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47" w:history="1">
            <w:r w:rsidR="00D220DF" w:rsidRPr="00920F02">
              <w:rPr>
                <w:rStyle w:val="Hyperlink"/>
                <w:noProof/>
                <w:lang w:val="en-GB"/>
              </w:rPr>
              <w:t>GET: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_Toc126599047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10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72B64BBB" w14:textId="1A563A9A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48" w:history="1">
            <w:r w:rsidR="00D220DF" w:rsidRPr="00920F02">
              <w:rPr>
                <w:rStyle w:val="Hyperlink"/>
                <w:noProof/>
                <w:lang w:val="en-GB"/>
              </w:rPr>
              <w:t>POST: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_Toc126599048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10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568439D2" w14:textId="6356F3F7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49" w:history="1">
            <w:r w:rsidR="00D220DF" w:rsidRPr="00920F02">
              <w:rPr>
                <w:rStyle w:val="Hyperlink"/>
                <w:noProof/>
                <w:lang w:val="en-GB"/>
              </w:rPr>
              <w:t>PUT: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_Toc126599049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11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29AB14EB" w14:textId="62E76D9F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50" w:history="1">
            <w:r w:rsidR="00D220DF" w:rsidRPr="00920F02">
              <w:rPr>
                <w:rStyle w:val="Hyperlink"/>
                <w:noProof/>
                <w:lang w:val="en-GB"/>
              </w:rPr>
              <w:t>DELETE: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_Toc126599050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11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234E36DE" w14:textId="402CC9CA" w:rsidR="00D220DF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51" w:history="1">
            <w:r w:rsidR="00D220DF" w:rsidRPr="00920F02">
              <w:rPr>
                <w:rStyle w:val="Hyperlink"/>
                <w:noProof/>
                <w:lang w:val="en-GB"/>
              </w:rPr>
              <w:t>Tasks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_Toc126599051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12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0A9B9EAB" w14:textId="49E5BC05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52" w:history="1">
            <w:r w:rsidR="00D220DF" w:rsidRPr="00920F02">
              <w:rPr>
                <w:rStyle w:val="Hyperlink"/>
                <w:noProof/>
                <w:lang w:val="en-GB"/>
              </w:rPr>
              <w:t>Endpoint: &lt;URL&gt;/Tasks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_Toc126599052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12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0F22CC8F" w14:textId="56FF4677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53" w:history="1">
            <w:r w:rsidR="00D220DF" w:rsidRPr="00920F02">
              <w:rPr>
                <w:rStyle w:val="Hyperlink"/>
                <w:noProof/>
                <w:lang w:val="en-GB"/>
              </w:rPr>
              <w:t>GET: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_Toc126599053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12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450E3389" w14:textId="01AFD433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54" w:history="1">
            <w:r w:rsidR="00D220DF" w:rsidRPr="00920F02">
              <w:rPr>
                <w:rStyle w:val="Hyperlink"/>
                <w:noProof/>
                <w:lang w:val="en-GB"/>
              </w:rPr>
              <w:t>POST: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_Toc126599054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12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4CDBE157" w14:textId="43DBF201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55" w:history="1">
            <w:r w:rsidR="00D220DF" w:rsidRPr="00920F02">
              <w:rPr>
                <w:rStyle w:val="Hyperlink"/>
                <w:noProof/>
                <w:lang w:val="en-GB"/>
              </w:rPr>
              <w:t>PUT: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_Toc126599055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13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2A60A6E4" w14:textId="153F7205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56" w:history="1">
            <w:r w:rsidR="00D220DF" w:rsidRPr="00920F02">
              <w:rPr>
                <w:rStyle w:val="Hyperlink"/>
                <w:noProof/>
                <w:lang w:val="en-GB"/>
              </w:rPr>
              <w:t>DELETE: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_Toc126599056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13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58EF3BF6" w14:textId="054BD24A" w:rsidR="00D220DF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57" w:history="1">
            <w:r w:rsidR="00D220DF" w:rsidRPr="00920F02">
              <w:rPr>
                <w:rStyle w:val="Hyperlink"/>
                <w:noProof/>
                <w:lang w:val="en-GB"/>
              </w:rPr>
              <w:t>Scoreboards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_Toc126599057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14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6CDC42FA" w14:textId="49BD5112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58" w:history="1">
            <w:r w:rsidR="00D220DF" w:rsidRPr="00920F02">
              <w:rPr>
                <w:rStyle w:val="Hyperlink"/>
                <w:noProof/>
                <w:lang w:val="en-GB"/>
              </w:rPr>
              <w:t>Endpoint: &lt;URL&gt;/Scoreboards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_Toc126599058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14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59025F43" w14:textId="5784F536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59" w:history="1">
            <w:r w:rsidR="00D220DF" w:rsidRPr="00920F02">
              <w:rPr>
                <w:rStyle w:val="Hyperlink"/>
                <w:noProof/>
                <w:lang w:val="en-GB"/>
              </w:rPr>
              <w:t>GET: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_Toc126599059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14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4B0D83A7" w14:textId="3B09EA0D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60" w:history="1">
            <w:r w:rsidR="00D220DF" w:rsidRPr="00920F02">
              <w:rPr>
                <w:rStyle w:val="Hyperlink"/>
                <w:noProof/>
                <w:lang w:val="en-GB"/>
              </w:rPr>
              <w:t>POST: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_Toc126599060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14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6080703D" w14:textId="65FEA8D8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61" w:history="1">
            <w:r w:rsidR="00D220DF" w:rsidRPr="00920F02">
              <w:rPr>
                <w:rStyle w:val="Hyperlink"/>
                <w:noProof/>
                <w:lang w:val="en-GB"/>
              </w:rPr>
              <w:t>PUT: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_Toc126599061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15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3A5EB472" w14:textId="2054226D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62" w:history="1">
            <w:r w:rsidR="00D220DF" w:rsidRPr="00920F02">
              <w:rPr>
                <w:rStyle w:val="Hyperlink"/>
                <w:noProof/>
                <w:lang w:val="en-GB"/>
              </w:rPr>
              <w:t>DELETE: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_Toc126599062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15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5E3D3C8C" w14:textId="215F9E79" w:rsidR="00D220DF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63" w:history="1">
            <w:r w:rsidR="00D220DF" w:rsidRPr="00920F02">
              <w:rPr>
                <w:rStyle w:val="Hyperlink"/>
                <w:noProof/>
                <w:lang w:val="en-GB"/>
              </w:rPr>
              <w:t>Rewards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_Toc126599063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16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6E48BD78" w14:textId="390387D7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64" w:history="1">
            <w:r w:rsidR="00D220DF" w:rsidRPr="00920F02">
              <w:rPr>
                <w:rStyle w:val="Hyperlink"/>
                <w:noProof/>
                <w:lang w:val="en-GB"/>
              </w:rPr>
              <w:t>Endpoint: &lt;URL&gt;/Rewards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_Toc126599064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16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77999309" w14:textId="3F3EE759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65" w:history="1">
            <w:r w:rsidR="00D220DF" w:rsidRPr="00920F02">
              <w:rPr>
                <w:rStyle w:val="Hyperlink"/>
                <w:noProof/>
                <w:lang w:val="en-GB"/>
              </w:rPr>
              <w:t>GET: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_Toc126599065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16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59AAB694" w14:textId="4AB0611E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66" w:history="1">
            <w:r w:rsidR="00D220DF" w:rsidRPr="00920F02">
              <w:rPr>
                <w:rStyle w:val="Hyperlink"/>
                <w:noProof/>
                <w:lang w:val="en-GB"/>
              </w:rPr>
              <w:t>POST: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_Toc126599066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16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052B44C7" w14:textId="4123285D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67" w:history="1">
            <w:r w:rsidR="00D220DF" w:rsidRPr="00920F02">
              <w:rPr>
                <w:rStyle w:val="Hyperlink"/>
                <w:noProof/>
                <w:lang w:val="en-GB"/>
              </w:rPr>
              <w:t>PUT: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_Toc126599067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17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67FA472E" w14:textId="5E70BD73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68" w:history="1">
            <w:r w:rsidR="00D220DF" w:rsidRPr="00920F02">
              <w:rPr>
                <w:rStyle w:val="Hyperlink"/>
                <w:noProof/>
                <w:lang w:val="en-GB"/>
              </w:rPr>
              <w:t>DELETE: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_Toc126599068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17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07899518" w14:textId="562E4C2A" w:rsidR="00D220DF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69" w:history="1">
            <w:r w:rsidR="00D220DF" w:rsidRPr="00920F02">
              <w:rPr>
                <w:rStyle w:val="Hyperlink"/>
                <w:noProof/>
                <w:lang w:val="en-GB"/>
              </w:rPr>
              <w:t>Referrals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_Toc126599069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18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442963FA" w14:textId="59203DE7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70" w:history="1">
            <w:r w:rsidR="00D220DF" w:rsidRPr="00920F02">
              <w:rPr>
                <w:rStyle w:val="Hyperlink"/>
                <w:noProof/>
                <w:lang w:val="en-GB"/>
              </w:rPr>
              <w:t>Endpoint: &lt;URL&gt;/Referrals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_Toc126599070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18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02ED58BF" w14:textId="52CF741C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71" w:history="1">
            <w:r w:rsidR="00D220DF" w:rsidRPr="00920F02">
              <w:rPr>
                <w:rStyle w:val="Hyperlink"/>
                <w:noProof/>
                <w:lang w:val="en-GB"/>
              </w:rPr>
              <w:t>GET: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_Toc126599071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18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66725294" w14:textId="3563C889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72" w:history="1">
            <w:r w:rsidR="00D220DF" w:rsidRPr="00920F02">
              <w:rPr>
                <w:rStyle w:val="Hyperlink"/>
                <w:noProof/>
                <w:lang w:val="en-GB"/>
              </w:rPr>
              <w:t>POST: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_Toc126599072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18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4AD6E4A3" w14:textId="345AA902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73" w:history="1">
            <w:r w:rsidR="00D220DF" w:rsidRPr="00920F02">
              <w:rPr>
                <w:rStyle w:val="Hyperlink"/>
                <w:noProof/>
                <w:lang w:val="en-GB"/>
              </w:rPr>
              <w:t>PUT: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_Toc126599073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19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310E2F23" w14:textId="7F1FFDC8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74" w:history="1">
            <w:r w:rsidR="00D220DF" w:rsidRPr="00920F02">
              <w:rPr>
                <w:rStyle w:val="Hyperlink"/>
                <w:noProof/>
                <w:lang w:val="en-GB"/>
              </w:rPr>
              <w:t>DELETE: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_Toc126599074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19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0833171A" w14:textId="0AD40E6F" w:rsidR="00D220DF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75" w:history="1">
            <w:r w:rsidR="00D220DF" w:rsidRPr="00920F02">
              <w:rPr>
                <w:rStyle w:val="Hyperlink"/>
                <w:noProof/>
                <w:lang w:val="en-GB"/>
              </w:rPr>
              <w:t>Candidates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_Toc126599075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20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2B09FB91" w14:textId="4E10229F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76" w:history="1">
            <w:r w:rsidR="00D220DF" w:rsidRPr="00920F02">
              <w:rPr>
                <w:rStyle w:val="Hyperlink"/>
                <w:noProof/>
                <w:lang w:val="en-GB"/>
              </w:rPr>
              <w:t>Endpoint: &lt;URL&gt;/Candidates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_Toc126599076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20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3904A937" w14:textId="7BC6C6A8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77" w:history="1">
            <w:r w:rsidR="00D220DF" w:rsidRPr="00920F02">
              <w:rPr>
                <w:rStyle w:val="Hyperlink"/>
                <w:noProof/>
                <w:lang w:val="en-GB"/>
              </w:rPr>
              <w:t>GET: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_Toc126599077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20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02DC7E06" w14:textId="4A40D15F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78" w:history="1">
            <w:r w:rsidR="00D220DF" w:rsidRPr="00920F02">
              <w:rPr>
                <w:rStyle w:val="Hyperlink"/>
                <w:noProof/>
                <w:lang w:val="en-GB"/>
              </w:rPr>
              <w:t>POST: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_Toc126599078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20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5FDB53E4" w14:textId="0EFC0A28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79" w:history="1">
            <w:r w:rsidR="00D220DF" w:rsidRPr="00920F02">
              <w:rPr>
                <w:rStyle w:val="Hyperlink"/>
                <w:noProof/>
                <w:lang w:val="en-GB"/>
              </w:rPr>
              <w:t>PUT: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_Toc126599079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21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7C2E3602" w14:textId="045304DC" w:rsidR="00D220DF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9080" w:history="1">
            <w:r w:rsidR="00D220DF" w:rsidRPr="00920F02">
              <w:rPr>
                <w:rStyle w:val="Hyperlink"/>
                <w:noProof/>
                <w:lang w:val="en-GB"/>
              </w:rPr>
              <w:t>DELETE:</w:t>
            </w:r>
            <w:r w:rsidR="00D220DF">
              <w:rPr>
                <w:noProof/>
                <w:webHidden/>
              </w:rPr>
              <w:tab/>
            </w:r>
            <w:r w:rsidR="00D220DF">
              <w:rPr>
                <w:noProof/>
                <w:webHidden/>
              </w:rPr>
              <w:fldChar w:fldCharType="begin"/>
            </w:r>
            <w:r w:rsidR="00D220DF">
              <w:rPr>
                <w:noProof/>
                <w:webHidden/>
              </w:rPr>
              <w:instrText xml:space="preserve"> PAGEREF _Toc126599080 \h </w:instrText>
            </w:r>
            <w:r w:rsidR="00D220DF">
              <w:rPr>
                <w:noProof/>
                <w:webHidden/>
              </w:rPr>
            </w:r>
            <w:r w:rsidR="00D220DF">
              <w:rPr>
                <w:noProof/>
                <w:webHidden/>
              </w:rPr>
              <w:fldChar w:fldCharType="separate"/>
            </w:r>
            <w:r w:rsidR="00280B08">
              <w:rPr>
                <w:noProof/>
                <w:webHidden/>
              </w:rPr>
              <w:t>21</w:t>
            </w:r>
            <w:r w:rsidR="00D220DF">
              <w:rPr>
                <w:noProof/>
                <w:webHidden/>
              </w:rPr>
              <w:fldChar w:fldCharType="end"/>
            </w:r>
          </w:hyperlink>
        </w:p>
        <w:p w14:paraId="412743ED" w14:textId="13DAD5F4" w:rsidR="00962B80" w:rsidRPr="006E1A68" w:rsidRDefault="00760DB5">
          <w:pPr>
            <w:rPr>
              <w:lang w:val="en-GB"/>
            </w:rPr>
          </w:pPr>
          <w:r w:rsidRPr="006E1A68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1A65B34A" w14:textId="77777777" w:rsidR="00962B80" w:rsidRPr="006E1A68" w:rsidRDefault="00962B80">
      <w:pPr>
        <w:rPr>
          <w:lang w:val="en-GB"/>
        </w:rPr>
      </w:pPr>
      <w:r w:rsidRPr="006E1A68">
        <w:rPr>
          <w:lang w:val="en-GB"/>
        </w:rPr>
        <w:br w:type="page"/>
      </w:r>
    </w:p>
    <w:p w14:paraId="4A9BEFB4" w14:textId="42ECC74B" w:rsidR="00962B80" w:rsidRPr="006E1A68" w:rsidRDefault="00962B80" w:rsidP="00962B80">
      <w:pPr>
        <w:pStyle w:val="Kop1"/>
        <w:rPr>
          <w:lang w:val="en-GB"/>
        </w:rPr>
      </w:pPr>
      <w:bookmarkStart w:id="0" w:name="_Toc126599026"/>
      <w:r w:rsidRPr="006E1A68">
        <w:rPr>
          <w:lang w:val="en-GB"/>
        </w:rPr>
        <w:lastRenderedPageBreak/>
        <w:t xml:space="preserve">Document </w:t>
      </w:r>
      <w:r w:rsidR="003E7B38" w:rsidRPr="006E1A68">
        <w:rPr>
          <w:lang w:val="en-GB"/>
        </w:rPr>
        <w:t>guide</w:t>
      </w:r>
      <w:bookmarkEnd w:id="0"/>
    </w:p>
    <w:p w14:paraId="5B47B3B7" w14:textId="6CCD56C4" w:rsidR="00760DB5" w:rsidRDefault="006E1A68" w:rsidP="00962B80">
      <w:pPr>
        <w:rPr>
          <w:lang w:val="en-GB"/>
        </w:rPr>
      </w:pPr>
      <w:r w:rsidRPr="006E1A68">
        <w:rPr>
          <w:lang w:val="en-GB"/>
        </w:rPr>
        <w:t>This document</w:t>
      </w:r>
      <w:r>
        <w:rPr>
          <w:lang w:val="en-GB"/>
        </w:rPr>
        <w:t xml:space="preserve"> is designed for developers who will use the Referral Application Recruitment API. In this document a description of each endpoint will be written. Each endpoint description contains a description of the usage of the endpoint</w:t>
      </w:r>
      <w:r w:rsidR="00B36B5C">
        <w:rPr>
          <w:lang w:val="en-GB"/>
        </w:rPr>
        <w:t xml:space="preserve">, </w:t>
      </w:r>
      <w:r>
        <w:rPr>
          <w:lang w:val="en-GB"/>
        </w:rPr>
        <w:t>a table of fields</w:t>
      </w:r>
      <w:r w:rsidR="00B36B5C">
        <w:rPr>
          <w:lang w:val="en-GB"/>
        </w:rPr>
        <w:t xml:space="preserve"> and an example output</w:t>
      </w:r>
      <w:r>
        <w:rPr>
          <w:lang w:val="en-GB"/>
        </w:rPr>
        <w:t>.</w:t>
      </w:r>
    </w:p>
    <w:p w14:paraId="3929FE1B" w14:textId="27C84AB7" w:rsidR="006E1A68" w:rsidRDefault="006161B0" w:rsidP="00962B80">
      <w:pPr>
        <w:rPr>
          <w:lang w:val="en-GB"/>
        </w:rPr>
      </w:pPr>
      <w:r>
        <w:rPr>
          <w:lang w:val="en-GB"/>
        </w:rPr>
        <w:t>The workflow of the application will be designed into the front-end application as the back-end only handles the provisioning, saving and deleting of data.</w:t>
      </w:r>
    </w:p>
    <w:p w14:paraId="49E70E65" w14:textId="77777777" w:rsidR="00651652" w:rsidRDefault="00651652" w:rsidP="00962B80">
      <w:pPr>
        <w:rPr>
          <w:lang w:val="en-GB"/>
        </w:rPr>
      </w:pPr>
    </w:p>
    <w:p w14:paraId="20FF042A" w14:textId="77777777" w:rsidR="00651652" w:rsidRPr="005113E9" w:rsidRDefault="00651652" w:rsidP="00651652">
      <w:pPr>
        <w:pStyle w:val="Kop1"/>
        <w:rPr>
          <w:lang w:val="en-GB"/>
        </w:rPr>
      </w:pPr>
      <w:bookmarkStart w:id="1" w:name="_Toc116593075"/>
      <w:bookmarkStart w:id="2" w:name="_Toc126599027"/>
      <w:r w:rsidRPr="005113E9">
        <w:rPr>
          <w:lang w:val="en-GB"/>
        </w:rPr>
        <w:t>Version</w:t>
      </w:r>
      <w:bookmarkEnd w:id="1"/>
      <w:bookmarkEnd w:id="2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910"/>
      </w:tblGrid>
      <w:tr w:rsidR="00651652" w14:paraId="15BBC8B9" w14:textId="77777777" w:rsidTr="00570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4F9606" w14:textId="77777777" w:rsidR="00651652" w:rsidRDefault="00651652" w:rsidP="005707F2">
            <w:pPr>
              <w:rPr>
                <w:lang w:val="nl-NL"/>
              </w:rPr>
            </w:pPr>
            <w:r>
              <w:rPr>
                <w:lang w:val="nl-NL"/>
              </w:rPr>
              <w:t>Version</w:t>
            </w:r>
          </w:p>
        </w:tc>
        <w:tc>
          <w:tcPr>
            <w:tcW w:w="1984" w:type="dxa"/>
          </w:tcPr>
          <w:p w14:paraId="723B4B0E" w14:textId="77777777" w:rsidR="00651652" w:rsidRDefault="00651652" w:rsidP="00570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Date</w:t>
            </w:r>
          </w:p>
        </w:tc>
        <w:tc>
          <w:tcPr>
            <w:tcW w:w="4910" w:type="dxa"/>
          </w:tcPr>
          <w:p w14:paraId="67BB410F" w14:textId="77777777" w:rsidR="00651652" w:rsidRPr="00300B57" w:rsidRDefault="00651652" w:rsidP="00570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0B57">
              <w:rPr>
                <w:lang w:val="en-GB"/>
              </w:rPr>
              <w:t>Description</w:t>
            </w:r>
          </w:p>
        </w:tc>
      </w:tr>
      <w:tr w:rsidR="00651652" w14:paraId="21BADBE3" w14:textId="77777777" w:rsidTr="0057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1026BD" w14:textId="77777777" w:rsidR="00651652" w:rsidRDefault="00651652" w:rsidP="005707F2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984" w:type="dxa"/>
          </w:tcPr>
          <w:p w14:paraId="66AB1014" w14:textId="6F427673" w:rsidR="00651652" w:rsidRDefault="00A16521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28</w:t>
            </w:r>
            <w:r w:rsidR="00651652">
              <w:rPr>
                <w:lang w:val="nl-NL"/>
              </w:rPr>
              <w:t>-</w:t>
            </w:r>
            <w:r>
              <w:rPr>
                <w:lang w:val="nl-NL"/>
              </w:rPr>
              <w:t>11</w:t>
            </w:r>
            <w:r w:rsidR="00651652">
              <w:rPr>
                <w:lang w:val="nl-NL"/>
              </w:rPr>
              <w:t>-2022</w:t>
            </w:r>
          </w:p>
        </w:tc>
        <w:tc>
          <w:tcPr>
            <w:tcW w:w="4910" w:type="dxa"/>
          </w:tcPr>
          <w:p w14:paraId="4B94ACED" w14:textId="77777777" w:rsidR="00651652" w:rsidRDefault="00651652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Document </w:t>
            </w:r>
            <w:r w:rsidRPr="005113E9">
              <w:rPr>
                <w:lang w:val="en-GB"/>
              </w:rPr>
              <w:t>creation</w:t>
            </w:r>
          </w:p>
        </w:tc>
      </w:tr>
      <w:tr w:rsidR="00BD3AB2" w14:paraId="56D1CA6E" w14:textId="77777777" w:rsidTr="00570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C10F07" w14:textId="68A6C4EA" w:rsidR="00BD3AB2" w:rsidRDefault="00BD3AB2" w:rsidP="005707F2">
            <w:pPr>
              <w:rPr>
                <w:lang w:val="nl-NL"/>
              </w:rPr>
            </w:pPr>
            <w:r>
              <w:rPr>
                <w:lang w:val="nl-NL"/>
              </w:rPr>
              <w:t>1.1</w:t>
            </w:r>
          </w:p>
        </w:tc>
        <w:tc>
          <w:tcPr>
            <w:tcW w:w="1984" w:type="dxa"/>
          </w:tcPr>
          <w:p w14:paraId="4E6A3F9B" w14:textId="35C3AC87" w:rsidR="00BD3AB2" w:rsidRDefault="00BD3AB2" w:rsidP="0057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16-01-2023</w:t>
            </w:r>
          </w:p>
        </w:tc>
        <w:tc>
          <w:tcPr>
            <w:tcW w:w="4910" w:type="dxa"/>
          </w:tcPr>
          <w:p w14:paraId="5D1702C3" w14:textId="7C33D6FC" w:rsidR="00BD3AB2" w:rsidRDefault="00BD3AB2" w:rsidP="0057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Added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remaining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chapters</w:t>
            </w:r>
            <w:proofErr w:type="spellEnd"/>
          </w:p>
        </w:tc>
      </w:tr>
      <w:tr w:rsidR="00BD3AB2" w14:paraId="52188CE5" w14:textId="77777777" w:rsidTr="0057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75E109" w14:textId="405A3B57" w:rsidR="00BD3AB2" w:rsidRDefault="00BD3AB2" w:rsidP="005707F2">
            <w:pPr>
              <w:rPr>
                <w:lang w:val="nl-NL"/>
              </w:rPr>
            </w:pPr>
            <w:r>
              <w:rPr>
                <w:lang w:val="nl-NL"/>
              </w:rPr>
              <w:t>1.2</w:t>
            </w:r>
          </w:p>
        </w:tc>
        <w:tc>
          <w:tcPr>
            <w:tcW w:w="1984" w:type="dxa"/>
          </w:tcPr>
          <w:p w14:paraId="1346DA28" w14:textId="789C4879" w:rsidR="00BD3AB2" w:rsidRDefault="00BD3AB2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06-02-2023</w:t>
            </w:r>
          </w:p>
        </w:tc>
        <w:tc>
          <w:tcPr>
            <w:tcW w:w="4910" w:type="dxa"/>
          </w:tcPr>
          <w:p w14:paraId="202BF9BD" w14:textId="32C88F1B" w:rsidR="00BD3AB2" w:rsidRPr="00BD3AB2" w:rsidRDefault="00BD3AB2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D3AB2">
              <w:rPr>
                <w:lang w:val="en-US"/>
              </w:rPr>
              <w:t>Reviewed and updated for d</w:t>
            </w:r>
            <w:r>
              <w:rPr>
                <w:lang w:val="en-US"/>
              </w:rPr>
              <w:t>eliverable</w:t>
            </w:r>
          </w:p>
        </w:tc>
      </w:tr>
    </w:tbl>
    <w:p w14:paraId="6FF57605" w14:textId="77777777" w:rsidR="00651652" w:rsidRPr="000E0F47" w:rsidRDefault="00651652" w:rsidP="00651652">
      <w:pPr>
        <w:rPr>
          <w:lang w:val="en-GB"/>
        </w:rPr>
      </w:pPr>
    </w:p>
    <w:p w14:paraId="36BD8691" w14:textId="77777777" w:rsidR="00651652" w:rsidRPr="000E0F47" w:rsidRDefault="00651652" w:rsidP="00651652">
      <w:pPr>
        <w:rPr>
          <w:lang w:val="en-GB"/>
        </w:rPr>
      </w:pPr>
    </w:p>
    <w:p w14:paraId="1FE0401F" w14:textId="77777777" w:rsidR="00651652" w:rsidRDefault="00651652" w:rsidP="00651652">
      <w:pPr>
        <w:pStyle w:val="Kop1"/>
        <w:rPr>
          <w:lang w:val="en-GB"/>
        </w:rPr>
      </w:pPr>
      <w:bookmarkStart w:id="3" w:name="_Toc116593076"/>
      <w:bookmarkStart w:id="4" w:name="_Toc126599028"/>
      <w:r w:rsidRPr="00300B57">
        <w:rPr>
          <w:lang w:val="en-GB"/>
        </w:rPr>
        <w:t>Authors</w:t>
      </w:r>
      <w:bookmarkEnd w:id="3"/>
      <w:bookmarkEnd w:id="4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1652" w14:paraId="42C7A1C4" w14:textId="77777777" w:rsidTr="00570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0897C3" w14:textId="77777777" w:rsidR="00651652" w:rsidRDefault="00651652" w:rsidP="005707F2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508" w:type="dxa"/>
          </w:tcPr>
          <w:p w14:paraId="59B2FE03" w14:textId="77777777" w:rsidR="00651652" w:rsidRDefault="00651652" w:rsidP="00570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Student number</w:t>
            </w:r>
          </w:p>
        </w:tc>
      </w:tr>
      <w:tr w:rsidR="00651652" w14:paraId="5E0D1278" w14:textId="77777777" w:rsidTr="0057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95AC86" w14:textId="77777777" w:rsidR="00651652" w:rsidRDefault="00651652" w:rsidP="005707F2">
            <w:pPr>
              <w:rPr>
                <w:lang w:val="en-GB"/>
              </w:rPr>
            </w:pPr>
            <w:r>
              <w:rPr>
                <w:lang w:val="en-GB"/>
              </w:rPr>
              <w:t>Jeremey Sas</w:t>
            </w:r>
          </w:p>
        </w:tc>
        <w:tc>
          <w:tcPr>
            <w:tcW w:w="4508" w:type="dxa"/>
          </w:tcPr>
          <w:p w14:paraId="2C088618" w14:textId="77777777" w:rsidR="00651652" w:rsidRDefault="00651652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1028294</w:t>
            </w:r>
          </w:p>
        </w:tc>
      </w:tr>
      <w:tr w:rsidR="00651652" w14:paraId="0BB0B047" w14:textId="77777777" w:rsidTr="00570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8A77EF" w14:textId="77777777" w:rsidR="00651652" w:rsidRDefault="00651652" w:rsidP="005707F2">
            <w:pPr>
              <w:rPr>
                <w:lang w:val="en-GB"/>
              </w:rPr>
            </w:pPr>
            <w:r>
              <w:rPr>
                <w:lang w:val="en-GB"/>
              </w:rPr>
              <w:t>Michael Heerkens</w:t>
            </w:r>
          </w:p>
        </w:tc>
        <w:tc>
          <w:tcPr>
            <w:tcW w:w="4508" w:type="dxa"/>
          </w:tcPr>
          <w:p w14:paraId="7927ECB4" w14:textId="77777777" w:rsidR="00651652" w:rsidRDefault="00651652" w:rsidP="0057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1028285</w:t>
            </w:r>
          </w:p>
        </w:tc>
      </w:tr>
      <w:tr w:rsidR="00651652" w14:paraId="009D492D" w14:textId="77777777" w:rsidTr="0057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674313" w14:textId="77777777" w:rsidR="00651652" w:rsidRDefault="00651652" w:rsidP="005707F2">
            <w:pPr>
              <w:rPr>
                <w:lang w:val="en-GB"/>
              </w:rPr>
            </w:pPr>
            <w:r>
              <w:rPr>
                <w:lang w:val="en-GB"/>
              </w:rPr>
              <w:t>Marchano Gopal</w:t>
            </w:r>
          </w:p>
        </w:tc>
        <w:tc>
          <w:tcPr>
            <w:tcW w:w="4508" w:type="dxa"/>
          </w:tcPr>
          <w:p w14:paraId="5884FAFB" w14:textId="77777777" w:rsidR="00651652" w:rsidRDefault="00651652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1038165</w:t>
            </w:r>
          </w:p>
        </w:tc>
      </w:tr>
      <w:tr w:rsidR="00651652" w14:paraId="38D704A0" w14:textId="77777777" w:rsidTr="005707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0CFC98" w14:textId="77777777" w:rsidR="00651652" w:rsidRDefault="00651652" w:rsidP="005707F2">
            <w:pPr>
              <w:rPr>
                <w:lang w:val="en-GB"/>
              </w:rPr>
            </w:pPr>
            <w:r>
              <w:rPr>
                <w:lang w:val="en-GB"/>
              </w:rPr>
              <w:t>Tobias Roessingh</w:t>
            </w:r>
          </w:p>
        </w:tc>
        <w:tc>
          <w:tcPr>
            <w:tcW w:w="4508" w:type="dxa"/>
          </w:tcPr>
          <w:p w14:paraId="6643245E" w14:textId="77777777" w:rsidR="00651652" w:rsidRDefault="00651652" w:rsidP="0057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1042623</w:t>
            </w:r>
          </w:p>
        </w:tc>
      </w:tr>
    </w:tbl>
    <w:p w14:paraId="326327EA" w14:textId="5E5997F9" w:rsidR="00736D9B" w:rsidRDefault="00736D9B" w:rsidP="00962B80">
      <w:pPr>
        <w:rPr>
          <w:lang w:val="en-GB"/>
        </w:rPr>
      </w:pPr>
    </w:p>
    <w:p w14:paraId="2E280A18" w14:textId="77777777" w:rsidR="00736D9B" w:rsidRDefault="00736D9B">
      <w:pPr>
        <w:rPr>
          <w:lang w:val="en-GB"/>
        </w:rPr>
      </w:pPr>
      <w:r>
        <w:rPr>
          <w:lang w:val="en-GB"/>
        </w:rPr>
        <w:br w:type="page"/>
      </w:r>
    </w:p>
    <w:p w14:paraId="0DCF220A" w14:textId="2A366E36" w:rsidR="00651652" w:rsidRDefault="00D000D8" w:rsidP="00D000D8">
      <w:pPr>
        <w:pStyle w:val="Kop1"/>
        <w:rPr>
          <w:lang w:val="en-GB"/>
        </w:rPr>
      </w:pPr>
      <w:bookmarkStart w:id="5" w:name="_Toc126599029"/>
      <w:r>
        <w:rPr>
          <w:lang w:val="en-GB"/>
        </w:rPr>
        <w:lastRenderedPageBreak/>
        <w:t>API Testing</w:t>
      </w:r>
      <w:bookmarkEnd w:id="5"/>
    </w:p>
    <w:p w14:paraId="052ED075" w14:textId="14C03FAE" w:rsidR="00D000D8" w:rsidRDefault="00D000D8" w:rsidP="00D000D8">
      <w:pPr>
        <w:rPr>
          <w:lang w:val="en-GB"/>
        </w:rPr>
      </w:pPr>
      <w:r>
        <w:rPr>
          <w:lang w:val="en-GB"/>
        </w:rPr>
        <w:t>The testing of the API is done with the Application named ‘Postman</w:t>
      </w:r>
      <w:proofErr w:type="gramStart"/>
      <w:r>
        <w:rPr>
          <w:lang w:val="en-GB"/>
        </w:rPr>
        <w:t>’,</w:t>
      </w:r>
      <w:proofErr w:type="gramEnd"/>
      <w:r>
        <w:rPr>
          <w:lang w:val="en-GB"/>
        </w:rPr>
        <w:t xml:space="preserve"> this application can be downloaded at: </w:t>
      </w:r>
      <w:hyperlink r:id="rId10" w:history="1">
        <w:r w:rsidRPr="001438E6">
          <w:rPr>
            <w:rStyle w:val="Hyperlink"/>
            <w:lang w:val="en-GB"/>
          </w:rPr>
          <w:t>https://www.postman.com/downloads/</w:t>
        </w:r>
      </w:hyperlink>
      <w:r>
        <w:rPr>
          <w:lang w:val="en-GB"/>
        </w:rPr>
        <w:t xml:space="preserve">. </w:t>
      </w:r>
    </w:p>
    <w:p w14:paraId="2E57AFE8" w14:textId="1047F9BC" w:rsidR="00D000D8" w:rsidRDefault="00D000D8" w:rsidP="00D000D8">
      <w:pPr>
        <w:rPr>
          <w:lang w:val="en-GB"/>
        </w:rPr>
      </w:pPr>
      <w:r>
        <w:rPr>
          <w:lang w:val="en-GB"/>
        </w:rPr>
        <w:t xml:space="preserve">The API testing handles the testing of Get requests, Post requests, </w:t>
      </w:r>
      <w:proofErr w:type="gramStart"/>
      <w:r>
        <w:rPr>
          <w:lang w:val="en-GB"/>
        </w:rPr>
        <w:t>Put</w:t>
      </w:r>
      <w:proofErr w:type="gramEnd"/>
      <w:r>
        <w:rPr>
          <w:lang w:val="en-GB"/>
        </w:rPr>
        <w:t xml:space="preserve"> requests, Delete requests and requests of which the API does not support the request-type, for example</w:t>
      </w:r>
      <w:r w:rsidR="00F80D58">
        <w:rPr>
          <w:lang w:val="en-GB"/>
        </w:rPr>
        <w:t xml:space="preserve">: </w:t>
      </w:r>
      <w:r>
        <w:rPr>
          <w:lang w:val="en-GB"/>
        </w:rPr>
        <w:t>Copy request</w:t>
      </w:r>
      <w:r w:rsidR="00F80D58">
        <w:rPr>
          <w:lang w:val="en-GB"/>
        </w:rPr>
        <w:t>.</w:t>
      </w:r>
    </w:p>
    <w:p w14:paraId="095CE2C0" w14:textId="553C247B" w:rsidR="00E61F94" w:rsidRDefault="00E61F94" w:rsidP="00D000D8">
      <w:pPr>
        <w:rPr>
          <w:lang w:val="en-GB"/>
        </w:rPr>
      </w:pPr>
      <w:r w:rsidRPr="00E61F94">
        <w:rPr>
          <w:noProof/>
          <w:lang w:val="en-GB"/>
        </w:rPr>
        <w:drawing>
          <wp:inline distT="0" distB="0" distL="0" distR="0" wp14:anchorId="6C7C51FA" wp14:editId="41C8F3C2">
            <wp:extent cx="5731510" cy="5445125"/>
            <wp:effectExtent l="0" t="0" r="2540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55B3" w14:textId="47F4BE1F" w:rsidR="00E61F94" w:rsidRDefault="00E61F94">
      <w:pPr>
        <w:rPr>
          <w:lang w:val="en-GB"/>
        </w:rPr>
      </w:pPr>
      <w:r>
        <w:rPr>
          <w:lang w:val="en-GB"/>
        </w:rPr>
        <w:br w:type="page"/>
      </w:r>
    </w:p>
    <w:p w14:paraId="495825D5" w14:textId="7D9F83D8" w:rsidR="00961AB7" w:rsidRDefault="005B04CF" w:rsidP="005B04CF">
      <w:pPr>
        <w:pStyle w:val="Kop1"/>
        <w:rPr>
          <w:lang w:val="en-GB"/>
        </w:rPr>
      </w:pPr>
      <w:bookmarkStart w:id="6" w:name="_Toc126599030"/>
      <w:r>
        <w:rPr>
          <w:lang w:val="en-GB"/>
        </w:rPr>
        <w:lastRenderedPageBreak/>
        <w:t>Endpoints</w:t>
      </w:r>
      <w:bookmarkEnd w:id="6"/>
    </w:p>
    <w:p w14:paraId="4FAC95EE" w14:textId="77777777" w:rsidR="00961AB7" w:rsidRDefault="00961AB7" w:rsidP="00961AB7">
      <w:pPr>
        <w:pStyle w:val="Kop2"/>
        <w:rPr>
          <w:lang w:val="en-GB"/>
        </w:rPr>
      </w:pPr>
      <w:bookmarkStart w:id="7" w:name="_Toc126599031"/>
      <w:r>
        <w:rPr>
          <w:lang w:val="en-GB"/>
        </w:rPr>
        <w:t>Systems</w:t>
      </w:r>
      <w:bookmarkEnd w:id="7"/>
    </w:p>
    <w:p w14:paraId="6B91EF00" w14:textId="314204B7" w:rsidR="00961AB7" w:rsidRDefault="00961AB7" w:rsidP="00961AB7">
      <w:pPr>
        <w:pStyle w:val="Kop3"/>
        <w:rPr>
          <w:lang w:val="en-GB"/>
        </w:rPr>
      </w:pPr>
      <w:bookmarkStart w:id="8" w:name="_Toc126599032"/>
      <w:r>
        <w:rPr>
          <w:lang w:val="en-GB"/>
        </w:rPr>
        <w:t>Endpoint: &lt;URL&gt;/Systems</w:t>
      </w:r>
      <w:bookmarkEnd w:id="8"/>
    </w:p>
    <w:p w14:paraId="44475289" w14:textId="060B2963" w:rsidR="00961AB7" w:rsidRDefault="000459D8" w:rsidP="00961AB7">
      <w:pPr>
        <w:pStyle w:val="Kop3"/>
        <w:rPr>
          <w:lang w:val="en-GB"/>
        </w:rPr>
      </w:pPr>
      <w:bookmarkStart w:id="9" w:name="_Toc126599033"/>
      <w:r>
        <w:rPr>
          <w:lang w:val="en-GB"/>
        </w:rPr>
        <w:t>/Systems/</w:t>
      </w:r>
      <w:proofErr w:type="spellStart"/>
      <w:r w:rsidR="00961AB7">
        <w:rPr>
          <w:lang w:val="en-GB"/>
        </w:rPr>
        <w:t>SeedDatabase</w:t>
      </w:r>
      <w:bookmarkEnd w:id="9"/>
      <w:proofErr w:type="spellEnd"/>
    </w:p>
    <w:p w14:paraId="4B89B6F2" w14:textId="3B49FE48" w:rsidR="00961AB7" w:rsidRDefault="00961AB7" w:rsidP="00961AB7">
      <w:pPr>
        <w:rPr>
          <w:lang w:val="en-GB"/>
        </w:rPr>
      </w:pPr>
      <w:r>
        <w:rPr>
          <w:lang w:val="en-GB"/>
        </w:rPr>
        <w:t xml:space="preserve">This endpoint will seed the database with an initial user with the recruiter privileges. The username + password combination for this user is: </w:t>
      </w:r>
    </w:p>
    <w:p w14:paraId="20ACE43A" w14:textId="650773E2" w:rsidR="00961AB7" w:rsidRDefault="00961AB7" w:rsidP="00961AB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Username: admin</w:t>
      </w:r>
    </w:p>
    <w:p w14:paraId="786BF4CB" w14:textId="7C53528A" w:rsidR="00961AB7" w:rsidRDefault="00961AB7" w:rsidP="00961AB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Password: admin</w:t>
      </w:r>
    </w:p>
    <w:p w14:paraId="239264B5" w14:textId="06760F4D" w:rsidR="00961AB7" w:rsidRDefault="00961AB7" w:rsidP="00961AB7">
      <w:pPr>
        <w:rPr>
          <w:lang w:val="en-GB"/>
        </w:rPr>
      </w:pPr>
    </w:p>
    <w:p w14:paraId="7A35A608" w14:textId="6B8AEAF5" w:rsidR="00961AB7" w:rsidRDefault="000459D8" w:rsidP="00961AB7">
      <w:pPr>
        <w:pStyle w:val="Kop3"/>
        <w:rPr>
          <w:lang w:val="en-GB"/>
        </w:rPr>
      </w:pPr>
      <w:bookmarkStart w:id="10" w:name="_Toc126599034"/>
      <w:r>
        <w:rPr>
          <w:lang w:val="en-GB"/>
        </w:rPr>
        <w:t>/Systems/</w:t>
      </w:r>
      <w:r w:rsidR="00961AB7">
        <w:rPr>
          <w:lang w:val="en-GB"/>
        </w:rPr>
        <w:t>Unit test</w:t>
      </w:r>
      <w:bookmarkEnd w:id="10"/>
    </w:p>
    <w:p w14:paraId="4B64A62D" w14:textId="338F8A15" w:rsidR="000459D8" w:rsidRDefault="000459D8" w:rsidP="000459D8">
      <w:pPr>
        <w:rPr>
          <w:lang w:val="en-GB"/>
        </w:rPr>
      </w:pPr>
      <w:r>
        <w:rPr>
          <w:lang w:val="en-GB"/>
        </w:rPr>
        <w:t>This endpoint will return a JSON list with the results of the unit tests, this is made for ease of testing.</w:t>
      </w:r>
    </w:p>
    <w:p w14:paraId="24B1278A" w14:textId="2ECD02A9" w:rsidR="00775CC5" w:rsidRDefault="00775CC5" w:rsidP="000459D8">
      <w:pPr>
        <w:rPr>
          <w:lang w:val="en-GB"/>
        </w:rPr>
      </w:pPr>
      <w:r>
        <w:rPr>
          <w:lang w:val="en-GB"/>
        </w:rPr>
        <w:t>Sample response:</w:t>
      </w:r>
    </w:p>
    <w:p w14:paraId="09EBD1E2" w14:textId="196C7421" w:rsidR="00775CC5" w:rsidRPr="000459D8" w:rsidRDefault="00775CC5" w:rsidP="00775CC5">
      <w:pPr>
        <w:jc w:val="center"/>
        <w:rPr>
          <w:lang w:val="en-GB"/>
        </w:rPr>
      </w:pPr>
      <w:r w:rsidRPr="00775CC5">
        <w:rPr>
          <w:noProof/>
          <w:lang w:val="en-GB"/>
        </w:rPr>
        <w:drawing>
          <wp:inline distT="0" distB="0" distL="0" distR="0" wp14:anchorId="70AFE7CF" wp14:editId="275CD787">
            <wp:extent cx="3077004" cy="1238423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4D9B" w14:textId="77777777" w:rsidR="009A5E21" w:rsidRDefault="00961AB7">
      <w:pPr>
        <w:rPr>
          <w:lang w:val="en-GB"/>
        </w:rPr>
      </w:pPr>
      <w:r>
        <w:rPr>
          <w:lang w:val="en-GB"/>
        </w:rPr>
        <w:br w:type="page"/>
      </w:r>
    </w:p>
    <w:p w14:paraId="3434FDBE" w14:textId="77777777" w:rsidR="00EA593F" w:rsidRDefault="009A5E21" w:rsidP="00EA593F">
      <w:pPr>
        <w:pStyle w:val="Kop2"/>
        <w:rPr>
          <w:lang w:val="en-GB"/>
        </w:rPr>
      </w:pPr>
      <w:bookmarkStart w:id="11" w:name="_Toc126599035"/>
      <w:r>
        <w:rPr>
          <w:lang w:val="en-GB"/>
        </w:rPr>
        <w:lastRenderedPageBreak/>
        <w:t>Authentication</w:t>
      </w:r>
      <w:bookmarkEnd w:id="11"/>
    </w:p>
    <w:p w14:paraId="6FF723CF" w14:textId="23F8D2FE" w:rsidR="00EA593F" w:rsidRPr="00DB51B6" w:rsidRDefault="00EA593F" w:rsidP="00EA593F">
      <w:pPr>
        <w:pStyle w:val="Kop3"/>
        <w:rPr>
          <w:lang w:val="en-GB"/>
        </w:rPr>
      </w:pPr>
      <w:bookmarkStart w:id="12" w:name="_Toc126599036"/>
      <w:r>
        <w:rPr>
          <w:lang w:val="en-GB"/>
        </w:rPr>
        <w:t>Endpoint: &lt;URL&gt;/Authentication</w:t>
      </w:r>
      <w:bookmarkEnd w:id="12"/>
    </w:p>
    <w:p w14:paraId="5675E9D9" w14:textId="27FBF541" w:rsidR="00EA593F" w:rsidRDefault="00EA593F" w:rsidP="00EA593F">
      <w:pPr>
        <w:pStyle w:val="Kop3"/>
        <w:rPr>
          <w:lang w:val="en-GB"/>
        </w:rPr>
      </w:pPr>
      <w:bookmarkStart w:id="13" w:name="_Toc126599037"/>
      <w:r>
        <w:rPr>
          <w:lang w:val="en-GB"/>
        </w:rPr>
        <w:t>POST:</w:t>
      </w:r>
      <w:bookmarkEnd w:id="13"/>
    </w:p>
    <w:p w14:paraId="04990373" w14:textId="77427E62" w:rsidR="00EA593F" w:rsidRDefault="00EA593F" w:rsidP="00EA593F">
      <w:pPr>
        <w:rPr>
          <w:lang w:val="en-GB"/>
        </w:rPr>
      </w:pPr>
      <w:r>
        <w:rPr>
          <w:lang w:val="en-GB"/>
        </w:rPr>
        <w:t xml:space="preserve">The </w:t>
      </w:r>
      <w:r w:rsidR="00FD69F2">
        <w:rPr>
          <w:lang w:val="en-GB"/>
        </w:rPr>
        <w:t>authentication</w:t>
      </w:r>
      <w:r>
        <w:rPr>
          <w:lang w:val="en-GB"/>
        </w:rPr>
        <w:t xml:space="preserve"> POST request is used to </w:t>
      </w:r>
      <w:r w:rsidR="00FD69F2">
        <w:rPr>
          <w:lang w:val="en-GB"/>
        </w:rPr>
        <w:t xml:space="preserve">log into the application. </w:t>
      </w:r>
    </w:p>
    <w:p w14:paraId="7D260F8A" w14:textId="77777777" w:rsidR="00EA593F" w:rsidRDefault="00EA593F" w:rsidP="00EA593F">
      <w:pPr>
        <w:rPr>
          <w:lang w:val="en-GB"/>
        </w:rPr>
      </w:pPr>
      <w:r>
        <w:rPr>
          <w:lang w:val="en-GB"/>
        </w:rPr>
        <w:t>The following fields can be added as FormData: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EA593F" w14:paraId="7F7683FB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2F2D40" w14:textId="77777777" w:rsidR="00EA593F" w:rsidRDefault="00EA593F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04E7BD81" w14:textId="77777777" w:rsidR="00EA593F" w:rsidRDefault="00EA593F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495DBBC1" w14:textId="77777777" w:rsidR="00EA593F" w:rsidRDefault="00EA593F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2BF8B64D" w14:textId="77777777" w:rsidR="00EA593F" w:rsidRDefault="00EA593F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EA593F" w14:paraId="29609346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B2367D" w14:textId="77777777" w:rsidR="00EA593F" w:rsidRDefault="00EA593F" w:rsidP="00C53394">
            <w:pPr>
              <w:rPr>
                <w:lang w:val="en-GB"/>
              </w:rPr>
            </w:pPr>
            <w:r>
              <w:rPr>
                <w:lang w:val="en-GB"/>
              </w:rPr>
              <w:t>username</w:t>
            </w:r>
          </w:p>
        </w:tc>
        <w:tc>
          <w:tcPr>
            <w:tcW w:w="1559" w:type="dxa"/>
          </w:tcPr>
          <w:p w14:paraId="4FE10817" w14:textId="77777777" w:rsidR="00EA593F" w:rsidRDefault="00EA593F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07003A6B" w14:textId="77777777" w:rsidR="00EA593F" w:rsidRDefault="00EA593F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2ECDD491" w14:textId="72ACBED9" w:rsidR="00EA593F" w:rsidRDefault="00EA593F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</w:t>
            </w:r>
            <w:r w:rsidR="006704C0">
              <w:rPr>
                <w:lang w:val="en-GB"/>
              </w:rPr>
              <w:t>is used to find an active user in the system</w:t>
            </w:r>
          </w:p>
        </w:tc>
      </w:tr>
      <w:tr w:rsidR="00EA593F" w14:paraId="6BD235A5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FE9AAD" w14:textId="77777777" w:rsidR="00EA593F" w:rsidRDefault="00EA593F" w:rsidP="00C53394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559" w:type="dxa"/>
          </w:tcPr>
          <w:p w14:paraId="5A80CC2B" w14:textId="77777777" w:rsidR="00EA593F" w:rsidRDefault="00EA593F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1A256810" w14:textId="77777777" w:rsidR="00EA593F" w:rsidRDefault="00EA593F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2815EA82" w14:textId="3FA979B4" w:rsidR="00EA593F" w:rsidRDefault="00EA593F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</w:t>
            </w:r>
            <w:r w:rsidR="001027F5">
              <w:rPr>
                <w:lang w:val="en-GB"/>
              </w:rPr>
              <w:t>will be used to authenticate the user</w:t>
            </w:r>
          </w:p>
        </w:tc>
      </w:tr>
    </w:tbl>
    <w:p w14:paraId="53982BA1" w14:textId="77777777" w:rsidR="00DA5608" w:rsidRPr="00DB51B6" w:rsidRDefault="00DA5608" w:rsidP="00DA5608">
      <w:pPr>
        <w:pStyle w:val="Kop3"/>
        <w:rPr>
          <w:lang w:val="en-GB"/>
        </w:rPr>
      </w:pPr>
    </w:p>
    <w:p w14:paraId="0FCEA8B1" w14:textId="29479C66" w:rsidR="00DA5608" w:rsidRDefault="00DA5608" w:rsidP="00DA5608">
      <w:pPr>
        <w:pStyle w:val="Kop3"/>
        <w:rPr>
          <w:lang w:val="en-GB"/>
        </w:rPr>
      </w:pPr>
      <w:bookmarkStart w:id="14" w:name="_Toc126599038"/>
      <w:r>
        <w:rPr>
          <w:lang w:val="en-GB"/>
        </w:rPr>
        <w:t>PUT:</w:t>
      </w:r>
      <w:bookmarkEnd w:id="14"/>
    </w:p>
    <w:p w14:paraId="062A42AE" w14:textId="0336FEAB" w:rsidR="00DA5608" w:rsidRDefault="00DA5608" w:rsidP="00DA5608">
      <w:pPr>
        <w:rPr>
          <w:lang w:val="en-GB"/>
        </w:rPr>
      </w:pPr>
      <w:r>
        <w:rPr>
          <w:lang w:val="en-GB"/>
        </w:rPr>
        <w:t xml:space="preserve">The authentication PUT request is used to update the password of an existing user. </w:t>
      </w:r>
    </w:p>
    <w:p w14:paraId="1E4CBF6A" w14:textId="77777777" w:rsidR="00DA5608" w:rsidRDefault="00DA5608" w:rsidP="00DA5608">
      <w:pPr>
        <w:rPr>
          <w:lang w:val="en-GB"/>
        </w:rPr>
      </w:pPr>
      <w:r>
        <w:rPr>
          <w:lang w:val="en-GB"/>
        </w:rPr>
        <w:t>The following fields can be added as FormData: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DA5608" w14:paraId="227A62A5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5813D0" w14:textId="77777777" w:rsidR="00DA5608" w:rsidRDefault="00DA5608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2AFCBEEC" w14:textId="77777777" w:rsidR="00DA5608" w:rsidRDefault="00DA5608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3D352B98" w14:textId="77777777" w:rsidR="00DA5608" w:rsidRDefault="00DA5608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3BD62C9D" w14:textId="77777777" w:rsidR="00DA5608" w:rsidRDefault="00DA5608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DA5608" w14:paraId="6BDA902C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272517" w14:textId="18B02E61" w:rsidR="00DA5608" w:rsidRDefault="00107CD6" w:rsidP="00C53394">
            <w:pPr>
              <w:rPr>
                <w:lang w:val="en-GB"/>
              </w:rPr>
            </w:pPr>
            <w:r>
              <w:rPr>
                <w:lang w:val="en-GB"/>
              </w:rPr>
              <w:t>fk_user</w:t>
            </w:r>
          </w:p>
        </w:tc>
        <w:tc>
          <w:tcPr>
            <w:tcW w:w="1559" w:type="dxa"/>
          </w:tcPr>
          <w:p w14:paraId="14C6B255" w14:textId="5048C418" w:rsidR="00DA5608" w:rsidRDefault="00107CD6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25B42B97" w14:textId="77777777" w:rsidR="00DA5608" w:rsidRDefault="00DA5608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0BF908FD" w14:textId="78A27A18" w:rsidR="00DA5608" w:rsidRDefault="00DA5608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is </w:t>
            </w:r>
            <w:r w:rsidR="00107CD6">
              <w:rPr>
                <w:lang w:val="en-GB"/>
              </w:rPr>
              <w:t>used to find the user</w:t>
            </w:r>
          </w:p>
        </w:tc>
      </w:tr>
      <w:tr w:rsidR="00DA5608" w14:paraId="3D066897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D9E604" w14:textId="77777777" w:rsidR="00DA5608" w:rsidRDefault="00DA5608" w:rsidP="00C53394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559" w:type="dxa"/>
          </w:tcPr>
          <w:p w14:paraId="5459EF02" w14:textId="77777777" w:rsidR="00DA5608" w:rsidRDefault="00DA5608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19330B7A" w14:textId="77777777" w:rsidR="00DA5608" w:rsidRDefault="00DA5608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564C0270" w14:textId="4115F837" w:rsidR="00107CD6" w:rsidRDefault="00DA5608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will be used t</w:t>
            </w:r>
            <w:r w:rsidR="008A59FB">
              <w:rPr>
                <w:lang w:val="en-GB"/>
              </w:rPr>
              <w:t>o set the new password</w:t>
            </w:r>
          </w:p>
        </w:tc>
      </w:tr>
      <w:tr w:rsidR="00107CD6" w14:paraId="2F16894E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D7336E" w14:textId="57EFD1CD" w:rsidR="00107CD6" w:rsidRDefault="00107CD6" w:rsidP="00107CD6">
            <w:pPr>
              <w:rPr>
                <w:lang w:val="en-GB"/>
              </w:rPr>
            </w:pPr>
            <w:r w:rsidRPr="00107CD6">
              <w:rPr>
                <w:lang w:val="en-GB"/>
              </w:rPr>
              <w:t>password_check</w:t>
            </w:r>
          </w:p>
        </w:tc>
        <w:tc>
          <w:tcPr>
            <w:tcW w:w="1559" w:type="dxa"/>
          </w:tcPr>
          <w:p w14:paraId="7DDD0017" w14:textId="15D83759" w:rsidR="00107CD6" w:rsidRDefault="00107CD6" w:rsidP="00107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22597050" w14:textId="22D01C0A" w:rsidR="00107CD6" w:rsidRDefault="00107CD6" w:rsidP="00107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5C366D93" w14:textId="7D588AF5" w:rsidR="00107CD6" w:rsidRDefault="00963415" w:rsidP="00107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will be used to compare the password</w:t>
            </w:r>
            <w:r w:rsidR="00D854D6">
              <w:rPr>
                <w:lang w:val="en-GB"/>
              </w:rPr>
              <w:t>s and confirm the input is the same</w:t>
            </w:r>
          </w:p>
        </w:tc>
      </w:tr>
    </w:tbl>
    <w:p w14:paraId="2D953FB2" w14:textId="7ABCEF90" w:rsidR="009A5E21" w:rsidRPr="00EA593F" w:rsidRDefault="009A5E21" w:rsidP="00EA593F"/>
    <w:p w14:paraId="5007DA0C" w14:textId="5CC9D074" w:rsidR="00B905BA" w:rsidRPr="00CE2656" w:rsidRDefault="009A5E21" w:rsidP="00961AB7">
      <w:pPr>
        <w:rPr>
          <w:lang w:val="en-GB"/>
        </w:rPr>
      </w:pPr>
      <w:r>
        <w:rPr>
          <w:lang w:val="en-GB"/>
        </w:rPr>
        <w:br w:type="page"/>
      </w:r>
    </w:p>
    <w:p w14:paraId="558B689A" w14:textId="6E4BF87E" w:rsidR="005B04CF" w:rsidRDefault="005B04CF" w:rsidP="005B04CF">
      <w:pPr>
        <w:pStyle w:val="Kop2"/>
        <w:rPr>
          <w:lang w:val="en-GB"/>
        </w:rPr>
      </w:pPr>
      <w:bookmarkStart w:id="15" w:name="_Toc126599039"/>
      <w:r>
        <w:rPr>
          <w:lang w:val="en-GB"/>
        </w:rPr>
        <w:lastRenderedPageBreak/>
        <w:t>Users</w:t>
      </w:r>
      <w:bookmarkEnd w:id="15"/>
    </w:p>
    <w:p w14:paraId="7388FA1F" w14:textId="16C0FDDD" w:rsidR="00DB51B6" w:rsidRPr="00DB51B6" w:rsidRDefault="00DB51B6" w:rsidP="00DB51B6">
      <w:pPr>
        <w:pStyle w:val="Kop3"/>
        <w:rPr>
          <w:lang w:val="en-GB"/>
        </w:rPr>
      </w:pPr>
      <w:bookmarkStart w:id="16" w:name="_Toc126599040"/>
      <w:r>
        <w:rPr>
          <w:lang w:val="en-GB"/>
        </w:rPr>
        <w:t>Endpoint: &lt;URL&gt;/Users</w:t>
      </w:r>
      <w:bookmarkEnd w:id="16"/>
    </w:p>
    <w:p w14:paraId="3FD756A7" w14:textId="58CF9748" w:rsidR="005B04CF" w:rsidRDefault="0030796B" w:rsidP="0030796B">
      <w:pPr>
        <w:pStyle w:val="Kop3"/>
        <w:rPr>
          <w:lang w:val="en-GB"/>
        </w:rPr>
      </w:pPr>
      <w:bookmarkStart w:id="17" w:name="_Toc126599041"/>
      <w:r>
        <w:rPr>
          <w:lang w:val="en-GB"/>
        </w:rPr>
        <w:t>GET:</w:t>
      </w:r>
      <w:bookmarkEnd w:id="17"/>
    </w:p>
    <w:p w14:paraId="2EEB95A0" w14:textId="68CD276A" w:rsidR="0030796B" w:rsidRDefault="0030796B" w:rsidP="0030796B">
      <w:pPr>
        <w:rPr>
          <w:lang w:val="en-GB"/>
        </w:rPr>
      </w:pPr>
      <w:r>
        <w:rPr>
          <w:lang w:val="en-GB"/>
        </w:rPr>
        <w:t>The users GET request will return a list of active system users. This list will be used to create, edit or delete users from the system.</w:t>
      </w:r>
    </w:p>
    <w:p w14:paraId="216E0ED6" w14:textId="669F3E22" w:rsidR="00081F67" w:rsidRDefault="00081F67" w:rsidP="0030796B">
      <w:pPr>
        <w:rPr>
          <w:lang w:val="en-GB"/>
        </w:rPr>
      </w:pPr>
      <w:r>
        <w:rPr>
          <w:lang w:val="en-GB"/>
        </w:rPr>
        <w:t>The following data can be added as QueryData: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07046C" w14:paraId="6F22E59E" w14:textId="6D5B215F" w:rsidTr="00EE6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1CCDD7" w14:textId="5D6AF39E" w:rsidR="0007046C" w:rsidRDefault="0007046C" w:rsidP="0030796B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6C116301" w14:textId="3054A81B" w:rsidR="0007046C" w:rsidRDefault="0007046C" w:rsidP="0030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72101C84" w14:textId="7C47C6A1" w:rsidR="0007046C" w:rsidRDefault="0007046C" w:rsidP="0030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5C1C2063" w14:textId="24EEAF18" w:rsidR="0007046C" w:rsidRDefault="0007046C" w:rsidP="00307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07046C" w14:paraId="30C93FDD" w14:textId="3E135EF1" w:rsidTr="00EE6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CFCD5E" w14:textId="20F5F0FD" w:rsidR="0007046C" w:rsidRDefault="0007046C" w:rsidP="0030796B">
            <w:pPr>
              <w:rPr>
                <w:lang w:val="en-GB"/>
              </w:rPr>
            </w:pPr>
            <w:r w:rsidRPr="0030796B">
              <w:rPr>
                <w:lang w:val="en-GB"/>
              </w:rPr>
              <w:t>object_key</w:t>
            </w:r>
          </w:p>
        </w:tc>
        <w:tc>
          <w:tcPr>
            <w:tcW w:w="1559" w:type="dxa"/>
          </w:tcPr>
          <w:p w14:paraId="47066970" w14:textId="27686EA7" w:rsidR="0007046C" w:rsidRDefault="00B03688" w:rsidP="0030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5C07C2CE" w14:textId="2DB24F96" w:rsidR="0007046C" w:rsidRDefault="00BE3978" w:rsidP="0030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082E0963" w14:textId="625C3D9A" w:rsidR="0007046C" w:rsidRDefault="0007046C" w:rsidP="00307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will only retrieve the user with this specific key</w:t>
            </w:r>
          </w:p>
        </w:tc>
      </w:tr>
    </w:tbl>
    <w:p w14:paraId="4F171FCB" w14:textId="77777777" w:rsidR="00603471" w:rsidRDefault="00603471" w:rsidP="00051B69">
      <w:pPr>
        <w:pStyle w:val="Kop3"/>
        <w:rPr>
          <w:lang w:val="en-GB"/>
        </w:rPr>
      </w:pPr>
    </w:p>
    <w:p w14:paraId="0EAEC5B1" w14:textId="000EB3DF" w:rsidR="00051B69" w:rsidRDefault="00051B69" w:rsidP="00051B69">
      <w:pPr>
        <w:pStyle w:val="Kop3"/>
        <w:rPr>
          <w:lang w:val="en-GB"/>
        </w:rPr>
      </w:pPr>
      <w:bookmarkStart w:id="18" w:name="_Toc126599042"/>
      <w:r>
        <w:rPr>
          <w:lang w:val="en-GB"/>
        </w:rPr>
        <w:t>POST:</w:t>
      </w:r>
      <w:bookmarkEnd w:id="18"/>
    </w:p>
    <w:p w14:paraId="5D4417C0" w14:textId="44FC976C" w:rsidR="00051B69" w:rsidRDefault="00051B69" w:rsidP="00051B69">
      <w:pPr>
        <w:rPr>
          <w:lang w:val="en-GB"/>
        </w:rPr>
      </w:pPr>
      <w:r>
        <w:rPr>
          <w:lang w:val="en-GB"/>
        </w:rPr>
        <w:t>The users POST request is used to create new users into the active system. To successfully create a new user the mandatory fields must be provided correctly.</w:t>
      </w:r>
    </w:p>
    <w:p w14:paraId="2949D16B" w14:textId="43E47F6F" w:rsidR="00051B69" w:rsidRDefault="00051B69" w:rsidP="00051B69">
      <w:pPr>
        <w:rPr>
          <w:lang w:val="en-GB"/>
        </w:rPr>
      </w:pPr>
      <w:r>
        <w:rPr>
          <w:lang w:val="en-GB"/>
        </w:rPr>
        <w:t>The following fields can be added as FormData: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051B69" w14:paraId="6BF2C039" w14:textId="77777777" w:rsidTr="00EE6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78679A" w14:textId="77777777" w:rsidR="00051B69" w:rsidRDefault="00051B69" w:rsidP="005707F2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3C2B3592" w14:textId="77777777" w:rsidR="00051B69" w:rsidRDefault="00051B69" w:rsidP="00570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60B2E579" w14:textId="77777777" w:rsidR="00051B69" w:rsidRDefault="00051B69" w:rsidP="00570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4A1A3F14" w14:textId="77777777" w:rsidR="00051B69" w:rsidRDefault="00051B69" w:rsidP="00570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051B69" w14:paraId="55D69E0F" w14:textId="77777777" w:rsidTr="00EE6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C5425E" w14:textId="72871136" w:rsidR="00051B69" w:rsidRDefault="00EE61B0" w:rsidP="005707F2">
            <w:pPr>
              <w:rPr>
                <w:lang w:val="en-GB"/>
              </w:rPr>
            </w:pPr>
            <w:r>
              <w:rPr>
                <w:lang w:val="en-GB"/>
              </w:rPr>
              <w:t>username</w:t>
            </w:r>
          </w:p>
        </w:tc>
        <w:tc>
          <w:tcPr>
            <w:tcW w:w="1559" w:type="dxa"/>
          </w:tcPr>
          <w:p w14:paraId="5C8FED22" w14:textId="732D3826" w:rsidR="00051B69" w:rsidRDefault="00051B69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18891B27" w14:textId="0877DF2C" w:rsidR="00051B69" w:rsidRDefault="00051B69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5EE36CED" w14:textId="5398E66B" w:rsidR="00051B69" w:rsidRDefault="00051B69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will be the login and display name of the user</w:t>
            </w:r>
          </w:p>
        </w:tc>
      </w:tr>
      <w:tr w:rsidR="00051B69" w14:paraId="76E74393" w14:textId="77777777" w:rsidTr="00EE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5A69A1" w14:textId="5E198817" w:rsidR="00051B69" w:rsidRDefault="00EE61B0" w:rsidP="005707F2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559" w:type="dxa"/>
          </w:tcPr>
          <w:p w14:paraId="0B931D9C" w14:textId="08D6B830" w:rsidR="00051B69" w:rsidRDefault="00051B69" w:rsidP="0057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25E38E2A" w14:textId="34FF8C69" w:rsidR="00051B69" w:rsidRDefault="00051B69" w:rsidP="0057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25D1A658" w14:textId="13BFE282" w:rsidR="00051B69" w:rsidRDefault="00051B69" w:rsidP="0057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password will be used to log into the system if combined with the correct username</w:t>
            </w:r>
          </w:p>
        </w:tc>
      </w:tr>
      <w:tr w:rsidR="00A62F15" w14:paraId="713C2B0F" w14:textId="77777777" w:rsidTr="00EE6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DB80D8" w14:textId="12E7B028" w:rsidR="00A62F15" w:rsidRDefault="00A62F15" w:rsidP="005707F2">
            <w:pPr>
              <w:rPr>
                <w:lang w:val="en-GB"/>
              </w:rPr>
            </w:pPr>
            <w:r>
              <w:rPr>
                <w:lang w:val="en-GB"/>
              </w:rPr>
              <w:t>recruiter</w:t>
            </w:r>
          </w:p>
        </w:tc>
        <w:tc>
          <w:tcPr>
            <w:tcW w:w="1559" w:type="dxa"/>
          </w:tcPr>
          <w:p w14:paraId="28EAA5CD" w14:textId="1414ABBC" w:rsidR="00A62F15" w:rsidRDefault="00B03688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4CE78050" w14:textId="1C6EAF3F" w:rsidR="00A62F15" w:rsidRDefault="00A62F15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68326AE8" w14:textId="3EB33066" w:rsidR="00A62F15" w:rsidRDefault="00A62F15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field should be either 0 or 1 depending on if this user should be a recruiter or an employee</w:t>
            </w:r>
          </w:p>
        </w:tc>
      </w:tr>
      <w:tr w:rsidR="00051B69" w14:paraId="4FA8FF71" w14:textId="77777777" w:rsidTr="00EE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0E6BA4" w14:textId="0F9EC99F" w:rsidR="00051B69" w:rsidRDefault="00EE61B0" w:rsidP="005707F2">
            <w:pPr>
              <w:rPr>
                <w:lang w:val="en-GB"/>
              </w:rPr>
            </w:pPr>
            <w:r>
              <w:rPr>
                <w:lang w:val="en-GB"/>
              </w:rPr>
              <w:t>fk_profile</w:t>
            </w:r>
          </w:p>
        </w:tc>
        <w:tc>
          <w:tcPr>
            <w:tcW w:w="1559" w:type="dxa"/>
          </w:tcPr>
          <w:p w14:paraId="51445BED" w14:textId="1B44A4EC" w:rsidR="00051B69" w:rsidRDefault="00B03688" w:rsidP="0057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46877BEC" w14:textId="217C9134" w:rsidR="00051B69" w:rsidRDefault="00EE61B0" w:rsidP="0057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56A9EAFE" w14:textId="42ACD428" w:rsidR="00051B69" w:rsidRDefault="00EE61B0" w:rsidP="00570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</w:t>
            </w:r>
            <w:r w:rsidR="00A62F15">
              <w:rPr>
                <w:lang w:val="en-GB"/>
              </w:rPr>
              <w:t>is the object_key property of a profile entity</w:t>
            </w:r>
          </w:p>
        </w:tc>
      </w:tr>
      <w:tr w:rsidR="00A62F15" w14:paraId="458A0005" w14:textId="77777777" w:rsidTr="00EE6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AC8D55" w14:textId="06B7CF60" w:rsidR="00A62F15" w:rsidRDefault="00A62F15" w:rsidP="005707F2">
            <w:pPr>
              <w:rPr>
                <w:lang w:val="en-GB"/>
              </w:rPr>
            </w:pPr>
            <w:r>
              <w:rPr>
                <w:lang w:val="en-GB"/>
              </w:rPr>
              <w:t>profile</w:t>
            </w:r>
          </w:p>
        </w:tc>
        <w:tc>
          <w:tcPr>
            <w:tcW w:w="1559" w:type="dxa"/>
          </w:tcPr>
          <w:p w14:paraId="77B6E991" w14:textId="5B296317" w:rsidR="00A62F15" w:rsidRDefault="00A62F15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Object &lt;Profile&gt;</w:t>
            </w:r>
          </w:p>
        </w:tc>
        <w:tc>
          <w:tcPr>
            <w:tcW w:w="1417" w:type="dxa"/>
          </w:tcPr>
          <w:p w14:paraId="3F2B4AE6" w14:textId="1C8FF813" w:rsidR="00A62F15" w:rsidRDefault="00A62F15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7AE530B1" w14:textId="2F61C153" w:rsidR="00A62F15" w:rsidRDefault="00A62F15" w:rsidP="00570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the profile field is </w:t>
            </w:r>
            <w:r w:rsidR="00372501">
              <w:rPr>
                <w:lang w:val="en-GB"/>
              </w:rPr>
              <w:t>provided and filled with a valid profile object, the API will handle the creation of this new object and link It to the user being created</w:t>
            </w:r>
          </w:p>
        </w:tc>
      </w:tr>
    </w:tbl>
    <w:p w14:paraId="2FF99F04" w14:textId="4054F818" w:rsidR="00603471" w:rsidRDefault="00603471" w:rsidP="00051B69">
      <w:pPr>
        <w:rPr>
          <w:lang w:val="en-GB"/>
        </w:rPr>
      </w:pPr>
    </w:p>
    <w:p w14:paraId="3209E2F7" w14:textId="272C9DBE" w:rsidR="00051B69" w:rsidRDefault="00603471" w:rsidP="00051B69">
      <w:pPr>
        <w:rPr>
          <w:lang w:val="en-GB"/>
        </w:rPr>
      </w:pPr>
      <w:r>
        <w:rPr>
          <w:lang w:val="en-GB"/>
        </w:rPr>
        <w:br w:type="page"/>
      </w:r>
    </w:p>
    <w:p w14:paraId="6426105C" w14:textId="55B618A4" w:rsidR="00016755" w:rsidRDefault="00016755" w:rsidP="00016755">
      <w:pPr>
        <w:pStyle w:val="Kop3"/>
        <w:rPr>
          <w:lang w:val="en-GB"/>
        </w:rPr>
      </w:pPr>
      <w:bookmarkStart w:id="19" w:name="_Toc126599043"/>
      <w:r>
        <w:rPr>
          <w:lang w:val="en-GB"/>
        </w:rPr>
        <w:lastRenderedPageBreak/>
        <w:t>PUT:</w:t>
      </w:r>
      <w:bookmarkEnd w:id="19"/>
    </w:p>
    <w:p w14:paraId="234E7643" w14:textId="0AFB17AC" w:rsidR="00016755" w:rsidRDefault="00016755" w:rsidP="00016755">
      <w:pPr>
        <w:rPr>
          <w:lang w:val="en-GB"/>
        </w:rPr>
      </w:pPr>
      <w:r>
        <w:rPr>
          <w:lang w:val="en-GB"/>
        </w:rPr>
        <w:t xml:space="preserve">The users </w:t>
      </w:r>
      <w:r w:rsidR="00603471">
        <w:rPr>
          <w:lang w:val="en-GB"/>
        </w:rPr>
        <w:t>PUT</w:t>
      </w:r>
      <w:r>
        <w:rPr>
          <w:lang w:val="en-GB"/>
        </w:rPr>
        <w:t xml:space="preserve"> request is used to </w:t>
      </w:r>
      <w:r w:rsidR="00603471">
        <w:rPr>
          <w:lang w:val="en-GB"/>
        </w:rPr>
        <w:t>update an existing</w:t>
      </w:r>
      <w:r>
        <w:rPr>
          <w:lang w:val="en-GB"/>
        </w:rPr>
        <w:t xml:space="preserve"> user</w:t>
      </w:r>
      <w:r w:rsidR="00603471">
        <w:rPr>
          <w:lang w:val="en-GB"/>
        </w:rPr>
        <w:t xml:space="preserve"> of</w:t>
      </w:r>
      <w:r>
        <w:rPr>
          <w:lang w:val="en-GB"/>
        </w:rPr>
        <w:t xml:space="preserve"> the active system. To successfully </w:t>
      </w:r>
      <w:r w:rsidR="00603471">
        <w:rPr>
          <w:lang w:val="en-GB"/>
        </w:rPr>
        <w:t>update</w:t>
      </w:r>
      <w:r>
        <w:rPr>
          <w:lang w:val="en-GB"/>
        </w:rPr>
        <w:t xml:space="preserve"> </w:t>
      </w:r>
      <w:r w:rsidR="00603471">
        <w:rPr>
          <w:lang w:val="en-GB"/>
        </w:rPr>
        <w:t>an existing</w:t>
      </w:r>
      <w:r>
        <w:rPr>
          <w:lang w:val="en-GB"/>
        </w:rPr>
        <w:t xml:space="preserve"> user the mandatory fields must be provided correctly.</w:t>
      </w:r>
    </w:p>
    <w:p w14:paraId="141B9DD7" w14:textId="77777777" w:rsidR="00016755" w:rsidRDefault="00016755" w:rsidP="00016755">
      <w:pPr>
        <w:rPr>
          <w:lang w:val="en-GB"/>
        </w:rPr>
      </w:pPr>
      <w:r>
        <w:rPr>
          <w:lang w:val="en-GB"/>
        </w:rPr>
        <w:t>The following fields can be added as FormData: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016755" w14:paraId="60A23843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30F1C" w14:textId="77777777" w:rsidR="00016755" w:rsidRDefault="00016755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78E75C04" w14:textId="77777777" w:rsidR="00016755" w:rsidRDefault="00016755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5EC20428" w14:textId="77777777" w:rsidR="00016755" w:rsidRDefault="00016755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5426694B" w14:textId="77777777" w:rsidR="00016755" w:rsidRDefault="00016755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603471" w14:paraId="13E2A205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766AD4" w14:textId="63A3B704" w:rsidR="00603471" w:rsidRDefault="00603471" w:rsidP="00C53394">
            <w:pPr>
              <w:rPr>
                <w:lang w:val="en-GB"/>
              </w:rPr>
            </w:pPr>
            <w:r>
              <w:rPr>
                <w:lang w:val="en-GB"/>
              </w:rPr>
              <w:t>Object_key</w:t>
            </w:r>
          </w:p>
        </w:tc>
        <w:tc>
          <w:tcPr>
            <w:tcW w:w="1559" w:type="dxa"/>
          </w:tcPr>
          <w:p w14:paraId="32ED249A" w14:textId="41DEBD1F" w:rsidR="00603471" w:rsidRDefault="00A775A0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4EA1FCC3" w14:textId="59E63AB0" w:rsidR="00603471" w:rsidRDefault="00603471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376AB65B" w14:textId="0DCB4516" w:rsidR="00603471" w:rsidRDefault="00603471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object_key value of an existing user</w:t>
            </w:r>
          </w:p>
        </w:tc>
      </w:tr>
      <w:tr w:rsidR="00016755" w14:paraId="78426924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555042" w14:textId="77777777" w:rsidR="00016755" w:rsidRDefault="00016755" w:rsidP="00C53394">
            <w:pPr>
              <w:rPr>
                <w:lang w:val="en-GB"/>
              </w:rPr>
            </w:pPr>
            <w:r>
              <w:rPr>
                <w:lang w:val="en-GB"/>
              </w:rPr>
              <w:t>username</w:t>
            </w:r>
          </w:p>
        </w:tc>
        <w:tc>
          <w:tcPr>
            <w:tcW w:w="1559" w:type="dxa"/>
          </w:tcPr>
          <w:p w14:paraId="45F4DFB9" w14:textId="77777777" w:rsidR="00016755" w:rsidRDefault="00016755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5E379DB0" w14:textId="77777777" w:rsidR="00016755" w:rsidRDefault="00016755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16A94ED8" w14:textId="77777777" w:rsidR="00016755" w:rsidRDefault="00016755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will be the login and display name of the user</w:t>
            </w:r>
          </w:p>
        </w:tc>
      </w:tr>
      <w:tr w:rsidR="00016755" w14:paraId="1CAA76B2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C87E85" w14:textId="77777777" w:rsidR="00016755" w:rsidRDefault="00016755" w:rsidP="00C53394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559" w:type="dxa"/>
          </w:tcPr>
          <w:p w14:paraId="74AA7247" w14:textId="77777777" w:rsidR="00016755" w:rsidRDefault="00016755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49EF1650" w14:textId="77777777" w:rsidR="00016755" w:rsidRDefault="00016755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7437D31A" w14:textId="77777777" w:rsidR="00016755" w:rsidRDefault="00016755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password will be used to log into the system if combined with the correct username</w:t>
            </w:r>
          </w:p>
        </w:tc>
      </w:tr>
      <w:tr w:rsidR="00016755" w14:paraId="15952DD7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985405" w14:textId="77777777" w:rsidR="00016755" w:rsidRDefault="00016755" w:rsidP="00C53394">
            <w:pPr>
              <w:rPr>
                <w:lang w:val="en-GB"/>
              </w:rPr>
            </w:pPr>
            <w:r>
              <w:rPr>
                <w:lang w:val="en-GB"/>
              </w:rPr>
              <w:t>recruiter</w:t>
            </w:r>
          </w:p>
        </w:tc>
        <w:tc>
          <w:tcPr>
            <w:tcW w:w="1559" w:type="dxa"/>
          </w:tcPr>
          <w:p w14:paraId="38DC16FD" w14:textId="3C0F49A0" w:rsidR="00016755" w:rsidRDefault="00D67B31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6E6AB336" w14:textId="77777777" w:rsidR="00016755" w:rsidRDefault="00016755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0E6A0D84" w14:textId="77777777" w:rsidR="00016755" w:rsidRDefault="00016755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field should be either 0 or 1 depending on if this user should be a recruiter or an employee</w:t>
            </w:r>
          </w:p>
        </w:tc>
      </w:tr>
      <w:tr w:rsidR="00016755" w14:paraId="189B4714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0C3D04" w14:textId="77777777" w:rsidR="00016755" w:rsidRDefault="00016755" w:rsidP="00C53394">
            <w:pPr>
              <w:rPr>
                <w:lang w:val="en-GB"/>
              </w:rPr>
            </w:pPr>
            <w:r>
              <w:rPr>
                <w:lang w:val="en-GB"/>
              </w:rPr>
              <w:t>fk_profile</w:t>
            </w:r>
          </w:p>
        </w:tc>
        <w:tc>
          <w:tcPr>
            <w:tcW w:w="1559" w:type="dxa"/>
          </w:tcPr>
          <w:p w14:paraId="4B8D86DD" w14:textId="14E0572C" w:rsidR="00016755" w:rsidRDefault="00D67B31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0F7B9FE9" w14:textId="77777777" w:rsidR="00016755" w:rsidRDefault="00016755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14B25609" w14:textId="77777777" w:rsidR="00016755" w:rsidRDefault="00016755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the object_key property of a profile entity</w:t>
            </w:r>
          </w:p>
        </w:tc>
      </w:tr>
      <w:tr w:rsidR="00016755" w14:paraId="21439D6A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027966" w14:textId="77777777" w:rsidR="00016755" w:rsidRDefault="00016755" w:rsidP="00C53394">
            <w:pPr>
              <w:rPr>
                <w:lang w:val="en-GB"/>
              </w:rPr>
            </w:pPr>
            <w:r>
              <w:rPr>
                <w:lang w:val="en-GB"/>
              </w:rPr>
              <w:t>profile</w:t>
            </w:r>
          </w:p>
        </w:tc>
        <w:tc>
          <w:tcPr>
            <w:tcW w:w="1559" w:type="dxa"/>
          </w:tcPr>
          <w:p w14:paraId="31F7FB33" w14:textId="77777777" w:rsidR="00016755" w:rsidRDefault="00016755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Object &lt;Profile&gt;</w:t>
            </w:r>
          </w:p>
        </w:tc>
        <w:tc>
          <w:tcPr>
            <w:tcW w:w="1417" w:type="dxa"/>
          </w:tcPr>
          <w:p w14:paraId="116C8F66" w14:textId="77777777" w:rsidR="00016755" w:rsidRDefault="00016755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0CC5F48E" w14:textId="77777777" w:rsidR="00016755" w:rsidRDefault="00016755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the profile field is provided and filled with a valid profile object, the API will handle the creation of this new object and link It to the user being created</w:t>
            </w:r>
          </w:p>
        </w:tc>
      </w:tr>
    </w:tbl>
    <w:p w14:paraId="58D748B7" w14:textId="77777777" w:rsidR="00F52A39" w:rsidRDefault="00F52A39" w:rsidP="00603471">
      <w:pPr>
        <w:pStyle w:val="Kop3"/>
        <w:rPr>
          <w:lang w:val="en-GB"/>
        </w:rPr>
      </w:pPr>
    </w:p>
    <w:p w14:paraId="3DA6A07A" w14:textId="15E04C2E" w:rsidR="00603471" w:rsidRDefault="00603471" w:rsidP="00603471">
      <w:pPr>
        <w:pStyle w:val="Kop3"/>
        <w:rPr>
          <w:lang w:val="en-GB"/>
        </w:rPr>
      </w:pPr>
      <w:bookmarkStart w:id="20" w:name="_Toc126599044"/>
      <w:r>
        <w:rPr>
          <w:lang w:val="en-GB"/>
        </w:rPr>
        <w:t>DELETE:</w:t>
      </w:r>
      <w:bookmarkEnd w:id="20"/>
    </w:p>
    <w:p w14:paraId="3C673486" w14:textId="5D963296" w:rsidR="00603471" w:rsidRDefault="00603471" w:rsidP="00603471">
      <w:pPr>
        <w:rPr>
          <w:lang w:val="en-GB"/>
        </w:rPr>
      </w:pPr>
      <w:r>
        <w:rPr>
          <w:lang w:val="en-GB"/>
        </w:rPr>
        <w:t xml:space="preserve">The users </w:t>
      </w:r>
      <w:r w:rsidR="00F52A39">
        <w:rPr>
          <w:lang w:val="en-GB"/>
        </w:rPr>
        <w:t>DELETE</w:t>
      </w:r>
      <w:r>
        <w:rPr>
          <w:lang w:val="en-GB"/>
        </w:rPr>
        <w:t xml:space="preserve"> request will </w:t>
      </w:r>
      <w:r w:rsidR="00F52A39">
        <w:rPr>
          <w:lang w:val="en-GB"/>
        </w:rPr>
        <w:t>delete</w:t>
      </w:r>
      <w:r>
        <w:rPr>
          <w:lang w:val="en-GB"/>
        </w:rPr>
        <w:t xml:space="preserve"> a</w:t>
      </w:r>
      <w:r w:rsidR="00F52A39">
        <w:rPr>
          <w:lang w:val="en-GB"/>
        </w:rPr>
        <w:t>n existing user from the active system.</w:t>
      </w:r>
    </w:p>
    <w:p w14:paraId="5E56C81A" w14:textId="7253D719" w:rsidR="00603471" w:rsidRDefault="00603471" w:rsidP="00603471">
      <w:pPr>
        <w:rPr>
          <w:lang w:val="en-GB"/>
        </w:rPr>
      </w:pPr>
      <w:r>
        <w:rPr>
          <w:lang w:val="en-GB"/>
        </w:rPr>
        <w:t xml:space="preserve">The following data </w:t>
      </w:r>
      <w:r w:rsidR="00F52A39">
        <w:rPr>
          <w:lang w:val="en-GB"/>
        </w:rPr>
        <w:t>needs to</w:t>
      </w:r>
      <w:r>
        <w:rPr>
          <w:lang w:val="en-GB"/>
        </w:rPr>
        <w:t xml:space="preserve"> be added as QueryData: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603471" w14:paraId="02363224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477BF7" w14:textId="77777777" w:rsidR="00603471" w:rsidRDefault="00603471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4B6B897F" w14:textId="77777777" w:rsidR="00603471" w:rsidRDefault="00603471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7786B403" w14:textId="77777777" w:rsidR="00603471" w:rsidRDefault="00603471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05B4BFFE" w14:textId="77777777" w:rsidR="00603471" w:rsidRDefault="00603471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603471" w14:paraId="7F9B8AF7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2E51C3" w14:textId="77777777" w:rsidR="00603471" w:rsidRDefault="00603471" w:rsidP="00C53394">
            <w:pPr>
              <w:rPr>
                <w:lang w:val="en-GB"/>
              </w:rPr>
            </w:pPr>
            <w:r w:rsidRPr="0030796B">
              <w:rPr>
                <w:lang w:val="en-GB"/>
              </w:rPr>
              <w:t>object_key</w:t>
            </w:r>
          </w:p>
        </w:tc>
        <w:tc>
          <w:tcPr>
            <w:tcW w:w="1559" w:type="dxa"/>
          </w:tcPr>
          <w:p w14:paraId="30039902" w14:textId="77777777" w:rsidR="00603471" w:rsidRDefault="00603471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1511B32D" w14:textId="59C01679" w:rsidR="00603471" w:rsidRDefault="0030439D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631389D5" w14:textId="74C8DC30" w:rsidR="00603471" w:rsidRDefault="00603471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will </w:t>
            </w:r>
            <w:r w:rsidR="00EB4323">
              <w:rPr>
                <w:lang w:val="en-GB"/>
              </w:rPr>
              <w:t>try to delete the user entity with the provided object_key value</w:t>
            </w:r>
          </w:p>
        </w:tc>
      </w:tr>
    </w:tbl>
    <w:p w14:paraId="3A803961" w14:textId="7A0165E7" w:rsidR="005B13AB" w:rsidRDefault="005B13AB" w:rsidP="00603471"/>
    <w:p w14:paraId="22AF3F16" w14:textId="77777777" w:rsidR="005B13AB" w:rsidRDefault="005B13AB">
      <w:r>
        <w:br w:type="page"/>
      </w:r>
    </w:p>
    <w:p w14:paraId="381405AF" w14:textId="3744D7EF" w:rsidR="005B13AB" w:rsidRDefault="005B13AB" w:rsidP="005B13AB">
      <w:pPr>
        <w:pStyle w:val="Kop2"/>
        <w:rPr>
          <w:lang w:val="en-GB"/>
        </w:rPr>
      </w:pPr>
      <w:bookmarkStart w:id="21" w:name="_Toc126599045"/>
      <w:r>
        <w:rPr>
          <w:lang w:val="en-GB"/>
        </w:rPr>
        <w:lastRenderedPageBreak/>
        <w:t>Profiles</w:t>
      </w:r>
      <w:bookmarkEnd w:id="21"/>
    </w:p>
    <w:p w14:paraId="732AEA7B" w14:textId="2990B87D" w:rsidR="005B13AB" w:rsidRPr="00DB51B6" w:rsidRDefault="005B13AB" w:rsidP="005B13AB">
      <w:pPr>
        <w:pStyle w:val="Kop3"/>
        <w:rPr>
          <w:lang w:val="en-GB"/>
        </w:rPr>
      </w:pPr>
      <w:bookmarkStart w:id="22" w:name="_Toc126599046"/>
      <w:r>
        <w:rPr>
          <w:lang w:val="en-GB"/>
        </w:rPr>
        <w:t>Endpoint: &lt;URL&gt;/Profiles</w:t>
      </w:r>
      <w:bookmarkEnd w:id="22"/>
    </w:p>
    <w:p w14:paraId="50725DB4" w14:textId="77777777" w:rsidR="005B13AB" w:rsidRDefault="005B13AB" w:rsidP="005B13AB">
      <w:pPr>
        <w:pStyle w:val="Kop3"/>
        <w:rPr>
          <w:lang w:val="en-GB"/>
        </w:rPr>
      </w:pPr>
      <w:bookmarkStart w:id="23" w:name="_Toc126599047"/>
      <w:r>
        <w:rPr>
          <w:lang w:val="en-GB"/>
        </w:rPr>
        <w:t>GET:</w:t>
      </w:r>
      <w:bookmarkEnd w:id="23"/>
    </w:p>
    <w:p w14:paraId="4E81A752" w14:textId="6987C2B5" w:rsidR="005B13AB" w:rsidRDefault="005B13AB" w:rsidP="005B13AB">
      <w:pPr>
        <w:rPr>
          <w:lang w:val="en-GB"/>
        </w:rPr>
      </w:pPr>
      <w:r>
        <w:rPr>
          <w:lang w:val="en-GB"/>
        </w:rPr>
        <w:t xml:space="preserve">The </w:t>
      </w:r>
      <w:r w:rsidR="00AC6197">
        <w:rPr>
          <w:lang w:val="en-GB"/>
        </w:rPr>
        <w:t>profiles</w:t>
      </w:r>
      <w:r>
        <w:rPr>
          <w:lang w:val="en-GB"/>
        </w:rPr>
        <w:t xml:space="preserve"> GET request will return a list of active </w:t>
      </w:r>
      <w:r w:rsidR="005F30FA">
        <w:rPr>
          <w:lang w:val="en-GB"/>
        </w:rPr>
        <w:t>profiles</w:t>
      </w:r>
      <w:r>
        <w:rPr>
          <w:lang w:val="en-GB"/>
        </w:rPr>
        <w:t xml:space="preserve">. This list </w:t>
      </w:r>
      <w:r w:rsidR="00852988">
        <w:rPr>
          <w:lang w:val="en-GB"/>
        </w:rPr>
        <w:t>can</w:t>
      </w:r>
      <w:r>
        <w:rPr>
          <w:lang w:val="en-GB"/>
        </w:rPr>
        <w:t xml:space="preserve"> be used to create, edit or delete </w:t>
      </w:r>
      <w:r w:rsidR="00852988">
        <w:rPr>
          <w:lang w:val="en-GB"/>
        </w:rPr>
        <w:t>profiles</w:t>
      </w:r>
      <w:r>
        <w:rPr>
          <w:lang w:val="en-GB"/>
        </w:rPr>
        <w:t xml:space="preserve"> from the system.</w:t>
      </w:r>
    </w:p>
    <w:p w14:paraId="5EFCC1F7" w14:textId="77777777" w:rsidR="005B13AB" w:rsidRDefault="005B13AB" w:rsidP="005B13AB">
      <w:pPr>
        <w:rPr>
          <w:lang w:val="en-GB"/>
        </w:rPr>
      </w:pPr>
      <w:r>
        <w:rPr>
          <w:lang w:val="en-GB"/>
        </w:rPr>
        <w:t>The following data can be added as QueryData: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5B13AB" w14:paraId="7C1150DD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A9FE05" w14:textId="77777777" w:rsidR="005B13AB" w:rsidRDefault="005B13AB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1182BEC4" w14:textId="77777777" w:rsidR="005B13AB" w:rsidRDefault="005B13AB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5FDD1A7A" w14:textId="77777777" w:rsidR="005B13AB" w:rsidRDefault="005B13AB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404D99C7" w14:textId="77777777" w:rsidR="005B13AB" w:rsidRDefault="005B13AB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5B13AB" w14:paraId="30291BD6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582BDE" w14:textId="77777777" w:rsidR="005B13AB" w:rsidRDefault="005B13AB" w:rsidP="00C53394">
            <w:pPr>
              <w:rPr>
                <w:lang w:val="en-GB"/>
              </w:rPr>
            </w:pPr>
            <w:r w:rsidRPr="0030796B">
              <w:rPr>
                <w:lang w:val="en-GB"/>
              </w:rPr>
              <w:t>object_key</w:t>
            </w:r>
          </w:p>
        </w:tc>
        <w:tc>
          <w:tcPr>
            <w:tcW w:w="1559" w:type="dxa"/>
          </w:tcPr>
          <w:p w14:paraId="3497A79C" w14:textId="77777777" w:rsidR="005B13AB" w:rsidRDefault="005B13AB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3905DBD9" w14:textId="77777777" w:rsidR="005B13AB" w:rsidRDefault="005B13AB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30CFD4F2" w14:textId="273761EA" w:rsidR="005B13AB" w:rsidRDefault="005B13AB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will only retrieve the </w:t>
            </w:r>
            <w:r w:rsidR="00020CC5">
              <w:rPr>
                <w:lang w:val="en-GB"/>
              </w:rPr>
              <w:t>profile</w:t>
            </w:r>
            <w:r>
              <w:rPr>
                <w:lang w:val="en-GB"/>
              </w:rPr>
              <w:t xml:space="preserve"> with this specific key</w:t>
            </w:r>
          </w:p>
        </w:tc>
      </w:tr>
    </w:tbl>
    <w:p w14:paraId="341DA501" w14:textId="77777777" w:rsidR="005B13AB" w:rsidRDefault="005B13AB" w:rsidP="005B13AB">
      <w:pPr>
        <w:pStyle w:val="Kop3"/>
        <w:rPr>
          <w:lang w:val="en-GB"/>
        </w:rPr>
      </w:pPr>
    </w:p>
    <w:p w14:paraId="704FDD0B" w14:textId="77777777" w:rsidR="005B13AB" w:rsidRDefault="005B13AB" w:rsidP="005B13AB">
      <w:pPr>
        <w:pStyle w:val="Kop3"/>
        <w:rPr>
          <w:lang w:val="en-GB"/>
        </w:rPr>
      </w:pPr>
      <w:bookmarkStart w:id="24" w:name="_Toc126599048"/>
      <w:r>
        <w:rPr>
          <w:lang w:val="en-GB"/>
        </w:rPr>
        <w:t>POST:</w:t>
      </w:r>
      <w:bookmarkEnd w:id="24"/>
    </w:p>
    <w:p w14:paraId="42DFEC5A" w14:textId="165535FC" w:rsidR="005B13AB" w:rsidRDefault="005B13AB" w:rsidP="005B13AB">
      <w:pPr>
        <w:rPr>
          <w:lang w:val="en-GB"/>
        </w:rPr>
      </w:pPr>
      <w:r>
        <w:rPr>
          <w:lang w:val="en-GB"/>
        </w:rPr>
        <w:t xml:space="preserve">The </w:t>
      </w:r>
      <w:r w:rsidR="003E4D39">
        <w:rPr>
          <w:lang w:val="en-GB"/>
        </w:rPr>
        <w:t>profiles</w:t>
      </w:r>
      <w:r>
        <w:rPr>
          <w:lang w:val="en-GB"/>
        </w:rPr>
        <w:t xml:space="preserve"> POST request is used to create new </w:t>
      </w:r>
      <w:r w:rsidR="007B1096">
        <w:rPr>
          <w:lang w:val="en-GB"/>
        </w:rPr>
        <w:t>profiles</w:t>
      </w:r>
      <w:r>
        <w:rPr>
          <w:lang w:val="en-GB"/>
        </w:rPr>
        <w:t xml:space="preserve"> into the active system. To successfully create a new </w:t>
      </w:r>
      <w:r w:rsidR="0023454D">
        <w:rPr>
          <w:lang w:val="en-GB"/>
        </w:rPr>
        <w:t>profile</w:t>
      </w:r>
      <w:r>
        <w:rPr>
          <w:lang w:val="en-GB"/>
        </w:rPr>
        <w:t xml:space="preserve"> the mandatory fields must be provided correctly.</w:t>
      </w:r>
    </w:p>
    <w:p w14:paraId="237B0E31" w14:textId="77777777" w:rsidR="005B13AB" w:rsidRDefault="005B13AB" w:rsidP="005B13AB">
      <w:pPr>
        <w:rPr>
          <w:lang w:val="en-GB"/>
        </w:rPr>
      </w:pPr>
      <w:r>
        <w:rPr>
          <w:lang w:val="en-GB"/>
        </w:rPr>
        <w:t>The following fields can be added as FormData: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5B13AB" w14:paraId="12DB9144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DC2AF1" w14:textId="77777777" w:rsidR="005B13AB" w:rsidRDefault="005B13AB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136841C9" w14:textId="77777777" w:rsidR="005B13AB" w:rsidRDefault="005B13AB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21B07485" w14:textId="77777777" w:rsidR="005B13AB" w:rsidRDefault="005B13AB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0972C426" w14:textId="77777777" w:rsidR="005B13AB" w:rsidRDefault="005B13AB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5B13AB" w14:paraId="4B6EA58B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609EAB" w14:textId="577CBB9A" w:rsidR="005B13AB" w:rsidRDefault="00D67B31" w:rsidP="00C53394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559" w:type="dxa"/>
          </w:tcPr>
          <w:p w14:paraId="71B3CC1A" w14:textId="77777777" w:rsidR="005B13AB" w:rsidRDefault="005B13AB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19A9F450" w14:textId="553431D9" w:rsidR="005B13AB" w:rsidRDefault="00236A0E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280E6613" w14:textId="7AA71C05" w:rsidR="005B13AB" w:rsidRDefault="00236A0E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the first name for the profile entity</w:t>
            </w:r>
          </w:p>
        </w:tc>
      </w:tr>
      <w:tr w:rsidR="005B13AB" w14:paraId="7B22C197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D199A3" w14:textId="02594EE6" w:rsidR="005B13AB" w:rsidRDefault="00D67B31" w:rsidP="00C53394">
            <w:pPr>
              <w:rPr>
                <w:lang w:val="en-GB"/>
              </w:rPr>
            </w:pPr>
            <w:r>
              <w:rPr>
                <w:lang w:val="en-GB"/>
              </w:rPr>
              <w:t>surname</w:t>
            </w:r>
          </w:p>
        </w:tc>
        <w:tc>
          <w:tcPr>
            <w:tcW w:w="1559" w:type="dxa"/>
          </w:tcPr>
          <w:p w14:paraId="7A0001BD" w14:textId="77777777" w:rsidR="005B13AB" w:rsidRDefault="005B13AB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6D4FB5DB" w14:textId="45BE1C59" w:rsidR="005B13AB" w:rsidRDefault="00236A0E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260078B0" w14:textId="1AF60BC4" w:rsidR="005B13AB" w:rsidRDefault="00236A0E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the surname for the profile entity</w:t>
            </w:r>
          </w:p>
        </w:tc>
      </w:tr>
      <w:tr w:rsidR="005B13AB" w14:paraId="697EE4BD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69ACE5" w14:textId="75042561" w:rsidR="005B13AB" w:rsidRDefault="00D67B31" w:rsidP="00C53394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1559" w:type="dxa"/>
          </w:tcPr>
          <w:p w14:paraId="141AD4E4" w14:textId="77470A6F" w:rsidR="005B13AB" w:rsidRDefault="00D67B31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6465E081" w14:textId="56728C18" w:rsidR="005B13AB" w:rsidRDefault="00236A0E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33629F1D" w14:textId="57BD273C" w:rsidR="005B13AB" w:rsidRDefault="00236A0E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the email for the profile entity</w:t>
            </w:r>
          </w:p>
        </w:tc>
      </w:tr>
      <w:tr w:rsidR="005B13AB" w14:paraId="22A999BA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1A1242" w14:textId="10280E9C" w:rsidR="005B13AB" w:rsidRDefault="00236A0E" w:rsidP="00C53394">
            <w:pPr>
              <w:rPr>
                <w:lang w:val="en-GB"/>
              </w:rPr>
            </w:pPr>
            <w:r>
              <w:rPr>
                <w:lang w:val="en-GB"/>
              </w:rPr>
              <w:t>phone_number</w:t>
            </w:r>
          </w:p>
        </w:tc>
        <w:tc>
          <w:tcPr>
            <w:tcW w:w="1559" w:type="dxa"/>
          </w:tcPr>
          <w:p w14:paraId="373B4186" w14:textId="53AB70A1" w:rsidR="005B13AB" w:rsidRDefault="00236A0E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774D7975" w14:textId="77777777" w:rsidR="005B13AB" w:rsidRDefault="005B13AB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72397E27" w14:textId="68EC2D3C" w:rsidR="005B13AB" w:rsidRDefault="00236A0E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the phone number for the profile entity</w:t>
            </w:r>
          </w:p>
        </w:tc>
      </w:tr>
      <w:tr w:rsidR="005B13AB" w14:paraId="461FFA20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7B3C46" w14:textId="060BC08E" w:rsidR="005B13AB" w:rsidRDefault="00236A0E" w:rsidP="00C53394">
            <w:pPr>
              <w:rPr>
                <w:lang w:val="en-GB"/>
              </w:rPr>
            </w:pPr>
            <w:r w:rsidRPr="00236A0E">
              <w:rPr>
                <w:lang w:val="en-GB"/>
              </w:rPr>
              <w:t>address</w:t>
            </w:r>
          </w:p>
        </w:tc>
        <w:tc>
          <w:tcPr>
            <w:tcW w:w="1559" w:type="dxa"/>
          </w:tcPr>
          <w:p w14:paraId="15C4431E" w14:textId="7144A2BE" w:rsidR="005B13AB" w:rsidRDefault="00236A0E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254F88C7" w14:textId="77777777" w:rsidR="005B13AB" w:rsidRDefault="005B13AB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773EFA94" w14:textId="7DA2266F" w:rsidR="005B13AB" w:rsidRDefault="00236A0E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is the </w:t>
            </w:r>
            <w:r w:rsidRPr="00236A0E">
              <w:rPr>
                <w:lang w:val="en-GB"/>
              </w:rPr>
              <w:t xml:space="preserve">address </w:t>
            </w:r>
            <w:r>
              <w:rPr>
                <w:lang w:val="en-GB"/>
              </w:rPr>
              <w:t>for the profile entity</w:t>
            </w:r>
          </w:p>
        </w:tc>
      </w:tr>
    </w:tbl>
    <w:p w14:paraId="53CB68ED" w14:textId="77777777" w:rsidR="005B13AB" w:rsidRDefault="005B13AB" w:rsidP="005B13AB">
      <w:pPr>
        <w:rPr>
          <w:lang w:val="en-GB"/>
        </w:rPr>
      </w:pPr>
    </w:p>
    <w:p w14:paraId="3D853AFE" w14:textId="77777777" w:rsidR="005B13AB" w:rsidRDefault="005B13AB" w:rsidP="005B13AB">
      <w:pPr>
        <w:rPr>
          <w:lang w:val="en-GB"/>
        </w:rPr>
      </w:pPr>
      <w:r>
        <w:rPr>
          <w:lang w:val="en-GB"/>
        </w:rPr>
        <w:br w:type="page"/>
      </w:r>
    </w:p>
    <w:p w14:paraId="3B34F585" w14:textId="77777777" w:rsidR="005B13AB" w:rsidRDefault="005B13AB" w:rsidP="005B13AB">
      <w:pPr>
        <w:pStyle w:val="Kop3"/>
        <w:rPr>
          <w:lang w:val="en-GB"/>
        </w:rPr>
      </w:pPr>
      <w:bookmarkStart w:id="25" w:name="_Toc126599049"/>
      <w:r>
        <w:rPr>
          <w:lang w:val="en-GB"/>
        </w:rPr>
        <w:lastRenderedPageBreak/>
        <w:t>PUT:</w:t>
      </w:r>
      <w:bookmarkEnd w:id="25"/>
    </w:p>
    <w:p w14:paraId="79BBC196" w14:textId="16609D03" w:rsidR="005B13AB" w:rsidRDefault="005B13AB" w:rsidP="005B13AB">
      <w:pPr>
        <w:rPr>
          <w:lang w:val="en-GB"/>
        </w:rPr>
      </w:pPr>
      <w:r>
        <w:rPr>
          <w:lang w:val="en-GB"/>
        </w:rPr>
        <w:t xml:space="preserve">The </w:t>
      </w:r>
      <w:r w:rsidR="00D24D7B">
        <w:rPr>
          <w:lang w:val="en-GB"/>
        </w:rPr>
        <w:t>profiles</w:t>
      </w:r>
      <w:r>
        <w:rPr>
          <w:lang w:val="en-GB"/>
        </w:rPr>
        <w:t xml:space="preserve"> PUT request is used to update an existing </w:t>
      </w:r>
      <w:r w:rsidR="00CB21BC">
        <w:rPr>
          <w:lang w:val="en-GB"/>
        </w:rPr>
        <w:t>profile</w:t>
      </w:r>
      <w:r>
        <w:rPr>
          <w:lang w:val="en-GB"/>
        </w:rPr>
        <w:t xml:space="preserve"> of the active system. To successfully update an existing </w:t>
      </w:r>
      <w:r w:rsidR="00013EEF">
        <w:rPr>
          <w:lang w:val="en-GB"/>
        </w:rPr>
        <w:t>profile</w:t>
      </w:r>
      <w:r>
        <w:rPr>
          <w:lang w:val="en-GB"/>
        </w:rPr>
        <w:t xml:space="preserve"> the mandatory fields must be provided correctly.</w:t>
      </w:r>
    </w:p>
    <w:p w14:paraId="32FE8244" w14:textId="77777777" w:rsidR="005B13AB" w:rsidRDefault="005B13AB" w:rsidP="005B13AB">
      <w:pPr>
        <w:rPr>
          <w:lang w:val="en-GB"/>
        </w:rPr>
      </w:pPr>
      <w:r>
        <w:rPr>
          <w:lang w:val="en-GB"/>
        </w:rPr>
        <w:t>The following fields can be added as FormData: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5B13AB" w14:paraId="7BD334EB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D83E65" w14:textId="77777777" w:rsidR="005B13AB" w:rsidRDefault="005B13AB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4ADEA4C6" w14:textId="77777777" w:rsidR="005B13AB" w:rsidRDefault="005B13AB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5A6411FA" w14:textId="77777777" w:rsidR="005B13AB" w:rsidRDefault="005B13AB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4C1279B0" w14:textId="77777777" w:rsidR="005B13AB" w:rsidRDefault="005B13AB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5B13AB" w14:paraId="07823F75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A20F5C" w14:textId="77777777" w:rsidR="005B13AB" w:rsidRDefault="005B13AB" w:rsidP="00C53394">
            <w:pPr>
              <w:rPr>
                <w:lang w:val="en-GB"/>
              </w:rPr>
            </w:pPr>
            <w:r>
              <w:rPr>
                <w:lang w:val="en-GB"/>
              </w:rPr>
              <w:t>Object_key</w:t>
            </w:r>
          </w:p>
        </w:tc>
        <w:tc>
          <w:tcPr>
            <w:tcW w:w="1559" w:type="dxa"/>
          </w:tcPr>
          <w:p w14:paraId="14341D28" w14:textId="53D06800" w:rsidR="005B13AB" w:rsidRDefault="005B13AB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</w:t>
            </w:r>
            <w:r w:rsidR="00317DC1">
              <w:rPr>
                <w:lang w:val="en-GB"/>
              </w:rPr>
              <w:t>eger</w:t>
            </w:r>
          </w:p>
        </w:tc>
        <w:tc>
          <w:tcPr>
            <w:tcW w:w="1417" w:type="dxa"/>
          </w:tcPr>
          <w:p w14:paraId="2E4F4E31" w14:textId="77777777" w:rsidR="005B13AB" w:rsidRDefault="005B13AB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33776C4B" w14:textId="4B75E654" w:rsidR="005B13AB" w:rsidRDefault="005B13AB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object_key value of an existing </w:t>
            </w:r>
            <w:r w:rsidR="00755C93">
              <w:rPr>
                <w:lang w:val="en-GB"/>
              </w:rPr>
              <w:t>profile</w:t>
            </w:r>
          </w:p>
        </w:tc>
      </w:tr>
      <w:tr w:rsidR="00CB21BC" w14:paraId="7C52A5E2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C9268D" w14:textId="551A13BC" w:rsidR="00CB21BC" w:rsidRDefault="00CB21BC" w:rsidP="00CB21BC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559" w:type="dxa"/>
          </w:tcPr>
          <w:p w14:paraId="01D8A7CC" w14:textId="519BE403" w:rsidR="00CB21BC" w:rsidRDefault="00CB21BC" w:rsidP="00CB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6FA9F5E7" w14:textId="2EB3BFE2" w:rsidR="00CB21BC" w:rsidRDefault="00CB21BC" w:rsidP="00CB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664B92FB" w14:textId="4B0FBA5E" w:rsidR="00CB21BC" w:rsidRDefault="00CB21BC" w:rsidP="00CB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the first name for the profile entity</w:t>
            </w:r>
          </w:p>
        </w:tc>
      </w:tr>
      <w:tr w:rsidR="00CB21BC" w14:paraId="6FB305EE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B2D53A" w14:textId="46D2A50E" w:rsidR="00CB21BC" w:rsidRDefault="00CB21BC" w:rsidP="00CB21BC">
            <w:pPr>
              <w:rPr>
                <w:lang w:val="en-GB"/>
              </w:rPr>
            </w:pPr>
            <w:r>
              <w:rPr>
                <w:lang w:val="en-GB"/>
              </w:rPr>
              <w:t>surname</w:t>
            </w:r>
          </w:p>
        </w:tc>
        <w:tc>
          <w:tcPr>
            <w:tcW w:w="1559" w:type="dxa"/>
          </w:tcPr>
          <w:p w14:paraId="2CAACAF1" w14:textId="6068BC28" w:rsidR="00CB21BC" w:rsidRDefault="00CB21BC" w:rsidP="00CB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2F385439" w14:textId="0A7A8F1A" w:rsidR="00CB21BC" w:rsidRDefault="00CB21BC" w:rsidP="00CB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1F03CBED" w14:textId="50C7E98C" w:rsidR="00CB21BC" w:rsidRDefault="00CB21BC" w:rsidP="00CB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the surname for the profile entity</w:t>
            </w:r>
          </w:p>
        </w:tc>
      </w:tr>
      <w:tr w:rsidR="00CB21BC" w14:paraId="1B38131F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F77C90" w14:textId="5909A0FF" w:rsidR="00CB21BC" w:rsidRDefault="00CB21BC" w:rsidP="00CB21BC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1559" w:type="dxa"/>
          </w:tcPr>
          <w:p w14:paraId="4E7278F4" w14:textId="776F4AD2" w:rsidR="00CB21BC" w:rsidRDefault="00CB21BC" w:rsidP="00CB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1896FDE9" w14:textId="3AACFF00" w:rsidR="00CB21BC" w:rsidRDefault="00CB21BC" w:rsidP="00CB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7397A23E" w14:textId="616A3E2F" w:rsidR="00CB21BC" w:rsidRDefault="00CB21BC" w:rsidP="00CB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the email for the profile entity</w:t>
            </w:r>
          </w:p>
        </w:tc>
      </w:tr>
      <w:tr w:rsidR="00CB21BC" w14:paraId="05DE0210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4243A2" w14:textId="1347469F" w:rsidR="00CB21BC" w:rsidRDefault="00CB21BC" w:rsidP="00CB21BC">
            <w:pPr>
              <w:rPr>
                <w:lang w:val="en-GB"/>
              </w:rPr>
            </w:pPr>
            <w:r>
              <w:rPr>
                <w:lang w:val="en-GB"/>
              </w:rPr>
              <w:t>phone_number</w:t>
            </w:r>
          </w:p>
        </w:tc>
        <w:tc>
          <w:tcPr>
            <w:tcW w:w="1559" w:type="dxa"/>
          </w:tcPr>
          <w:p w14:paraId="7629809B" w14:textId="627B6F21" w:rsidR="00CB21BC" w:rsidRDefault="00CB21BC" w:rsidP="00CB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3137A396" w14:textId="59B0DC0A" w:rsidR="00CB21BC" w:rsidRDefault="00CB21BC" w:rsidP="00CB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3E8B6CE9" w14:textId="356C06C1" w:rsidR="00CB21BC" w:rsidRDefault="00CB21BC" w:rsidP="00CB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the phone number for the profile entity</w:t>
            </w:r>
          </w:p>
        </w:tc>
      </w:tr>
      <w:tr w:rsidR="00CB21BC" w14:paraId="14E8F4D7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01C401" w14:textId="59DD5DAC" w:rsidR="00CB21BC" w:rsidRDefault="00CB21BC" w:rsidP="00CB21BC">
            <w:pPr>
              <w:rPr>
                <w:lang w:val="en-GB"/>
              </w:rPr>
            </w:pPr>
            <w:r w:rsidRPr="00236A0E">
              <w:rPr>
                <w:lang w:val="en-GB"/>
              </w:rPr>
              <w:t>address</w:t>
            </w:r>
          </w:p>
        </w:tc>
        <w:tc>
          <w:tcPr>
            <w:tcW w:w="1559" w:type="dxa"/>
          </w:tcPr>
          <w:p w14:paraId="2BC929F0" w14:textId="152FD19E" w:rsidR="00CB21BC" w:rsidRDefault="00CB21BC" w:rsidP="00CB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5F5AB247" w14:textId="3E9F837A" w:rsidR="00CB21BC" w:rsidRDefault="00CB21BC" w:rsidP="00CB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357642AF" w14:textId="3DF64780" w:rsidR="00CB21BC" w:rsidRDefault="00CB21BC" w:rsidP="00CB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is the </w:t>
            </w:r>
            <w:r w:rsidRPr="00236A0E">
              <w:rPr>
                <w:lang w:val="en-GB"/>
              </w:rPr>
              <w:t xml:space="preserve">address </w:t>
            </w:r>
            <w:r>
              <w:rPr>
                <w:lang w:val="en-GB"/>
              </w:rPr>
              <w:t>for the profile entity</w:t>
            </w:r>
          </w:p>
        </w:tc>
      </w:tr>
    </w:tbl>
    <w:p w14:paraId="48059799" w14:textId="77777777" w:rsidR="005B13AB" w:rsidRDefault="005B13AB" w:rsidP="005B13AB">
      <w:pPr>
        <w:pStyle w:val="Kop3"/>
        <w:rPr>
          <w:lang w:val="en-GB"/>
        </w:rPr>
      </w:pPr>
    </w:p>
    <w:p w14:paraId="1995AAF7" w14:textId="77777777" w:rsidR="005B13AB" w:rsidRDefault="005B13AB" w:rsidP="005B13AB">
      <w:pPr>
        <w:pStyle w:val="Kop3"/>
        <w:rPr>
          <w:lang w:val="en-GB"/>
        </w:rPr>
      </w:pPr>
      <w:bookmarkStart w:id="26" w:name="_Toc126599050"/>
      <w:r>
        <w:rPr>
          <w:lang w:val="en-GB"/>
        </w:rPr>
        <w:t>DELETE:</w:t>
      </w:r>
      <w:bookmarkEnd w:id="26"/>
    </w:p>
    <w:p w14:paraId="1DCC8C2A" w14:textId="49BDEEC1" w:rsidR="005B13AB" w:rsidRDefault="005B13AB" w:rsidP="005B13AB">
      <w:pPr>
        <w:rPr>
          <w:lang w:val="en-GB"/>
        </w:rPr>
      </w:pPr>
      <w:r>
        <w:rPr>
          <w:lang w:val="en-GB"/>
        </w:rPr>
        <w:t xml:space="preserve">The </w:t>
      </w:r>
      <w:r w:rsidR="00AB7622">
        <w:rPr>
          <w:lang w:val="en-GB"/>
        </w:rPr>
        <w:t>profiles</w:t>
      </w:r>
      <w:r>
        <w:rPr>
          <w:lang w:val="en-GB"/>
        </w:rPr>
        <w:t xml:space="preserve"> DELETE request will delete an existing </w:t>
      </w:r>
      <w:r w:rsidR="005035DB">
        <w:rPr>
          <w:lang w:val="en-GB"/>
        </w:rPr>
        <w:t>profile</w:t>
      </w:r>
      <w:r>
        <w:rPr>
          <w:lang w:val="en-GB"/>
        </w:rPr>
        <w:t xml:space="preserve"> from the active system.</w:t>
      </w:r>
    </w:p>
    <w:p w14:paraId="4B29F735" w14:textId="77777777" w:rsidR="005B13AB" w:rsidRDefault="005B13AB" w:rsidP="005B13AB">
      <w:pPr>
        <w:rPr>
          <w:lang w:val="en-GB"/>
        </w:rPr>
      </w:pPr>
      <w:r>
        <w:rPr>
          <w:lang w:val="en-GB"/>
        </w:rPr>
        <w:t>The following data needs to be added as QueryData: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5B13AB" w14:paraId="0F50D594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FD7ED4" w14:textId="77777777" w:rsidR="005B13AB" w:rsidRDefault="005B13AB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4EF744EF" w14:textId="77777777" w:rsidR="005B13AB" w:rsidRDefault="005B13AB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7F1C6E52" w14:textId="77777777" w:rsidR="005B13AB" w:rsidRDefault="005B13AB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00C13668" w14:textId="77777777" w:rsidR="005B13AB" w:rsidRDefault="005B13AB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5B13AB" w14:paraId="61ED7E60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1E3F2C" w14:textId="77777777" w:rsidR="005B13AB" w:rsidRDefault="005B13AB" w:rsidP="00C53394">
            <w:pPr>
              <w:rPr>
                <w:lang w:val="en-GB"/>
              </w:rPr>
            </w:pPr>
            <w:r w:rsidRPr="0030796B">
              <w:rPr>
                <w:lang w:val="en-GB"/>
              </w:rPr>
              <w:t>object_key</w:t>
            </w:r>
          </w:p>
        </w:tc>
        <w:tc>
          <w:tcPr>
            <w:tcW w:w="1559" w:type="dxa"/>
          </w:tcPr>
          <w:p w14:paraId="426A4700" w14:textId="77777777" w:rsidR="005B13AB" w:rsidRDefault="005B13AB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02329C30" w14:textId="77777777" w:rsidR="005B13AB" w:rsidRDefault="005B13AB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6A9E9CAD" w14:textId="00227F07" w:rsidR="005B13AB" w:rsidRDefault="005B13AB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will try to delete the </w:t>
            </w:r>
            <w:r w:rsidR="008F07E8">
              <w:rPr>
                <w:lang w:val="en-GB"/>
              </w:rPr>
              <w:t>profile</w:t>
            </w:r>
            <w:r>
              <w:rPr>
                <w:lang w:val="en-GB"/>
              </w:rPr>
              <w:t xml:space="preserve"> entity with the provided object_key value</w:t>
            </w:r>
          </w:p>
        </w:tc>
      </w:tr>
    </w:tbl>
    <w:p w14:paraId="6F161E6F" w14:textId="77777777" w:rsidR="005B13AB" w:rsidRPr="00016755" w:rsidRDefault="005B13AB" w:rsidP="005B13AB"/>
    <w:p w14:paraId="29F1D749" w14:textId="77777777" w:rsidR="00AC6197" w:rsidRDefault="00AC6197" w:rsidP="00AC6197"/>
    <w:p w14:paraId="3DDCDB9E" w14:textId="77777777" w:rsidR="00AC6197" w:rsidRDefault="00AC6197" w:rsidP="00AC6197">
      <w:r>
        <w:br w:type="page"/>
      </w:r>
    </w:p>
    <w:p w14:paraId="5CE21CE8" w14:textId="2F2D73AE" w:rsidR="00AC6197" w:rsidRDefault="00AC6197" w:rsidP="00AC6197">
      <w:pPr>
        <w:pStyle w:val="Kop2"/>
        <w:rPr>
          <w:lang w:val="en-GB"/>
        </w:rPr>
      </w:pPr>
      <w:bookmarkStart w:id="27" w:name="_Toc126599051"/>
      <w:r>
        <w:rPr>
          <w:lang w:val="en-GB"/>
        </w:rPr>
        <w:lastRenderedPageBreak/>
        <w:t>Tasks</w:t>
      </w:r>
      <w:bookmarkEnd w:id="27"/>
    </w:p>
    <w:p w14:paraId="697BC852" w14:textId="59FE1BED" w:rsidR="00AC6197" w:rsidRPr="00DB51B6" w:rsidRDefault="00AC6197" w:rsidP="00AC6197">
      <w:pPr>
        <w:pStyle w:val="Kop3"/>
        <w:rPr>
          <w:lang w:val="en-GB"/>
        </w:rPr>
      </w:pPr>
      <w:bookmarkStart w:id="28" w:name="_Toc126599052"/>
      <w:r>
        <w:rPr>
          <w:lang w:val="en-GB"/>
        </w:rPr>
        <w:t>Endpoint: &lt;URL&gt;/Tasks</w:t>
      </w:r>
      <w:bookmarkEnd w:id="28"/>
    </w:p>
    <w:p w14:paraId="4CC0DC09" w14:textId="77777777" w:rsidR="00AC6197" w:rsidRDefault="00AC6197" w:rsidP="00AC6197">
      <w:pPr>
        <w:pStyle w:val="Kop3"/>
        <w:rPr>
          <w:lang w:val="en-GB"/>
        </w:rPr>
      </w:pPr>
      <w:bookmarkStart w:id="29" w:name="_Toc126599053"/>
      <w:r>
        <w:rPr>
          <w:lang w:val="en-GB"/>
        </w:rPr>
        <w:t>GET:</w:t>
      </w:r>
      <w:bookmarkEnd w:id="29"/>
    </w:p>
    <w:p w14:paraId="1DC634D7" w14:textId="3A876ABA" w:rsidR="00AC6197" w:rsidRDefault="00AC6197" w:rsidP="00AC6197">
      <w:pPr>
        <w:rPr>
          <w:lang w:val="en-GB"/>
        </w:rPr>
      </w:pPr>
      <w:r>
        <w:rPr>
          <w:lang w:val="en-GB"/>
        </w:rPr>
        <w:t xml:space="preserve">The tasks GET request will return a list of active </w:t>
      </w:r>
      <w:r w:rsidR="009574D1">
        <w:rPr>
          <w:lang w:val="en-GB"/>
        </w:rPr>
        <w:t>tasks</w:t>
      </w:r>
      <w:r>
        <w:rPr>
          <w:lang w:val="en-GB"/>
        </w:rPr>
        <w:t xml:space="preserve">. This list can be used to create, edit or delete </w:t>
      </w:r>
      <w:r w:rsidR="0020665A">
        <w:rPr>
          <w:lang w:val="en-GB"/>
        </w:rPr>
        <w:t>tasks</w:t>
      </w:r>
      <w:r>
        <w:rPr>
          <w:lang w:val="en-GB"/>
        </w:rPr>
        <w:t xml:space="preserve"> from the system.</w:t>
      </w:r>
    </w:p>
    <w:p w14:paraId="57E5E157" w14:textId="77777777" w:rsidR="00AC6197" w:rsidRDefault="00AC6197" w:rsidP="00AC6197">
      <w:pPr>
        <w:rPr>
          <w:lang w:val="en-GB"/>
        </w:rPr>
      </w:pPr>
      <w:r>
        <w:rPr>
          <w:lang w:val="en-GB"/>
        </w:rPr>
        <w:t>The following data can be added as QueryData: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AC6197" w14:paraId="74807EC5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029A27" w14:textId="77777777" w:rsidR="00AC6197" w:rsidRDefault="00AC6197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63E091F3" w14:textId="77777777" w:rsidR="00AC6197" w:rsidRDefault="00AC6197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394BF191" w14:textId="77777777" w:rsidR="00AC6197" w:rsidRDefault="00AC6197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317F1CCC" w14:textId="77777777" w:rsidR="00AC6197" w:rsidRDefault="00AC6197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AC6197" w14:paraId="24432100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8C4268" w14:textId="77777777" w:rsidR="00AC6197" w:rsidRDefault="00AC6197" w:rsidP="00C53394">
            <w:pPr>
              <w:rPr>
                <w:lang w:val="en-GB"/>
              </w:rPr>
            </w:pPr>
            <w:r w:rsidRPr="0030796B">
              <w:rPr>
                <w:lang w:val="en-GB"/>
              </w:rPr>
              <w:t>object_key</w:t>
            </w:r>
          </w:p>
        </w:tc>
        <w:tc>
          <w:tcPr>
            <w:tcW w:w="1559" w:type="dxa"/>
          </w:tcPr>
          <w:p w14:paraId="1FDC468E" w14:textId="77777777" w:rsidR="00AC6197" w:rsidRDefault="00AC6197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608B86F5" w14:textId="77777777" w:rsidR="00AC6197" w:rsidRDefault="00AC6197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63C55462" w14:textId="2E4CCC5C" w:rsidR="00AC6197" w:rsidRDefault="00AC6197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will only retrieve the </w:t>
            </w:r>
            <w:r w:rsidR="00840675">
              <w:rPr>
                <w:lang w:val="en-GB"/>
              </w:rPr>
              <w:t>task</w:t>
            </w:r>
            <w:r>
              <w:rPr>
                <w:lang w:val="en-GB"/>
              </w:rPr>
              <w:t xml:space="preserve"> with this specific key</w:t>
            </w:r>
          </w:p>
        </w:tc>
      </w:tr>
    </w:tbl>
    <w:p w14:paraId="3E55B7F8" w14:textId="77777777" w:rsidR="00AC6197" w:rsidRDefault="00AC6197" w:rsidP="00AC6197">
      <w:pPr>
        <w:pStyle w:val="Kop3"/>
        <w:rPr>
          <w:lang w:val="en-GB"/>
        </w:rPr>
      </w:pPr>
    </w:p>
    <w:p w14:paraId="797F7D0E" w14:textId="77777777" w:rsidR="00AC6197" w:rsidRDefault="00AC6197" w:rsidP="00AC6197">
      <w:pPr>
        <w:pStyle w:val="Kop3"/>
        <w:rPr>
          <w:lang w:val="en-GB"/>
        </w:rPr>
      </w:pPr>
      <w:bookmarkStart w:id="30" w:name="_Toc126599054"/>
      <w:r>
        <w:rPr>
          <w:lang w:val="en-GB"/>
        </w:rPr>
        <w:t>POST:</w:t>
      </w:r>
      <w:bookmarkEnd w:id="30"/>
    </w:p>
    <w:p w14:paraId="2AED8BBB" w14:textId="71D55A6C" w:rsidR="00AC6197" w:rsidRDefault="00AC6197" w:rsidP="00AC6197">
      <w:pPr>
        <w:rPr>
          <w:lang w:val="en-GB"/>
        </w:rPr>
      </w:pPr>
      <w:r>
        <w:rPr>
          <w:lang w:val="en-GB"/>
        </w:rPr>
        <w:t xml:space="preserve">The </w:t>
      </w:r>
      <w:r w:rsidR="00E47867">
        <w:rPr>
          <w:lang w:val="en-GB"/>
        </w:rPr>
        <w:t>tasks</w:t>
      </w:r>
      <w:r>
        <w:rPr>
          <w:lang w:val="en-GB"/>
        </w:rPr>
        <w:t xml:space="preserve"> POST request is used to create new </w:t>
      </w:r>
      <w:r w:rsidR="00E47867">
        <w:rPr>
          <w:lang w:val="en-GB"/>
        </w:rPr>
        <w:t>tasks</w:t>
      </w:r>
      <w:r>
        <w:rPr>
          <w:lang w:val="en-GB"/>
        </w:rPr>
        <w:t xml:space="preserve"> into the active system. To successfully create a new </w:t>
      </w:r>
      <w:r w:rsidR="00F90D18">
        <w:rPr>
          <w:lang w:val="en-GB"/>
        </w:rPr>
        <w:t>task</w:t>
      </w:r>
      <w:r>
        <w:rPr>
          <w:lang w:val="en-GB"/>
        </w:rPr>
        <w:t xml:space="preserve"> the mandatory fields must be provided correctly.</w:t>
      </w:r>
    </w:p>
    <w:p w14:paraId="76165255" w14:textId="77777777" w:rsidR="00AC6197" w:rsidRDefault="00AC6197" w:rsidP="00AC6197">
      <w:pPr>
        <w:rPr>
          <w:lang w:val="en-GB"/>
        </w:rPr>
      </w:pPr>
      <w:r>
        <w:rPr>
          <w:lang w:val="en-GB"/>
        </w:rPr>
        <w:t>The following fields can be added as FormData: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AC6197" w14:paraId="5BEFB7D7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617912" w14:textId="77777777" w:rsidR="00AC6197" w:rsidRDefault="00AC6197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236E7A7D" w14:textId="77777777" w:rsidR="00AC6197" w:rsidRDefault="00AC6197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605DC3CE" w14:textId="77777777" w:rsidR="00AC6197" w:rsidRDefault="00AC6197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082DB119" w14:textId="77777777" w:rsidR="00AC6197" w:rsidRDefault="00AC6197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AC6197" w14:paraId="6C0A6507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6C8FF2" w14:textId="77777777" w:rsidR="00AC6197" w:rsidRDefault="00AC6197" w:rsidP="00C53394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559" w:type="dxa"/>
          </w:tcPr>
          <w:p w14:paraId="5DDAEC69" w14:textId="77777777" w:rsidR="00AC6197" w:rsidRDefault="00AC6197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32AC6C82" w14:textId="78DED0EE" w:rsidR="00AC6197" w:rsidRDefault="00665F06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1BCB9471" w14:textId="7826EE4A" w:rsidR="00AC6197" w:rsidRDefault="00AC6197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is the name for the </w:t>
            </w:r>
            <w:r w:rsidR="00665F06">
              <w:rPr>
                <w:lang w:val="en-GB"/>
              </w:rPr>
              <w:t>task</w:t>
            </w:r>
            <w:r>
              <w:rPr>
                <w:lang w:val="en-GB"/>
              </w:rPr>
              <w:t xml:space="preserve"> entity</w:t>
            </w:r>
          </w:p>
        </w:tc>
      </w:tr>
      <w:tr w:rsidR="00AC6197" w14:paraId="5BA56A43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D29D4D" w14:textId="5157393B" w:rsidR="00AC6197" w:rsidRDefault="001439F1" w:rsidP="00C53394">
            <w:pPr>
              <w:rPr>
                <w:lang w:val="en-GB"/>
              </w:rPr>
            </w:pPr>
            <w:r>
              <w:rPr>
                <w:lang w:val="en-GB"/>
              </w:rPr>
              <w:t>points</w:t>
            </w:r>
          </w:p>
        </w:tc>
        <w:tc>
          <w:tcPr>
            <w:tcW w:w="1559" w:type="dxa"/>
          </w:tcPr>
          <w:p w14:paraId="5BE97235" w14:textId="4A05AE41" w:rsidR="00AC6197" w:rsidRDefault="001439F1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25CF2FED" w14:textId="1AAB07F1" w:rsidR="00AC6197" w:rsidRDefault="001439F1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186E5451" w14:textId="0A463477" w:rsidR="00AC6197" w:rsidRDefault="00AC6197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is the </w:t>
            </w:r>
            <w:r w:rsidR="001439F1">
              <w:rPr>
                <w:lang w:val="en-GB"/>
              </w:rPr>
              <w:t>amount of points a task can pay-out upon completion</w:t>
            </w:r>
          </w:p>
        </w:tc>
      </w:tr>
      <w:tr w:rsidR="00AC6197" w14:paraId="6AA53F76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EA6713" w14:textId="7778413E" w:rsidR="00AC6197" w:rsidRDefault="001439F1" w:rsidP="00C53394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59" w:type="dxa"/>
          </w:tcPr>
          <w:p w14:paraId="028142D6" w14:textId="77777777" w:rsidR="00AC6197" w:rsidRDefault="00AC6197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33EDB3D4" w14:textId="77777777" w:rsidR="00AC6197" w:rsidRDefault="00AC6197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4118ACAD" w14:textId="19DE11A9" w:rsidR="00AC6197" w:rsidRDefault="00AC6197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is the </w:t>
            </w:r>
            <w:r w:rsidR="001439F1">
              <w:rPr>
                <w:lang w:val="en-GB"/>
              </w:rPr>
              <w:t>description of a task</w:t>
            </w:r>
          </w:p>
        </w:tc>
      </w:tr>
    </w:tbl>
    <w:p w14:paraId="3E4E1E4C" w14:textId="77777777" w:rsidR="00AC6197" w:rsidRDefault="00AC6197" w:rsidP="00AC6197">
      <w:pPr>
        <w:rPr>
          <w:lang w:val="en-GB"/>
        </w:rPr>
      </w:pPr>
    </w:p>
    <w:p w14:paraId="55ED15E3" w14:textId="77777777" w:rsidR="00AC6197" w:rsidRDefault="00AC6197" w:rsidP="00AC6197">
      <w:pPr>
        <w:rPr>
          <w:lang w:val="en-GB"/>
        </w:rPr>
      </w:pPr>
      <w:r>
        <w:rPr>
          <w:lang w:val="en-GB"/>
        </w:rPr>
        <w:br w:type="page"/>
      </w:r>
    </w:p>
    <w:p w14:paraId="036D7BDC" w14:textId="77777777" w:rsidR="00AC6197" w:rsidRDefault="00AC6197" w:rsidP="00AC6197">
      <w:pPr>
        <w:pStyle w:val="Kop3"/>
        <w:rPr>
          <w:lang w:val="en-GB"/>
        </w:rPr>
      </w:pPr>
      <w:bookmarkStart w:id="31" w:name="_Toc126599055"/>
      <w:r>
        <w:rPr>
          <w:lang w:val="en-GB"/>
        </w:rPr>
        <w:lastRenderedPageBreak/>
        <w:t>PUT:</w:t>
      </w:r>
      <w:bookmarkEnd w:id="31"/>
    </w:p>
    <w:p w14:paraId="1A356AF6" w14:textId="6E5DE5E6" w:rsidR="00AC6197" w:rsidRDefault="00AC6197" w:rsidP="00AC6197">
      <w:pPr>
        <w:rPr>
          <w:lang w:val="en-GB"/>
        </w:rPr>
      </w:pPr>
      <w:r>
        <w:rPr>
          <w:lang w:val="en-GB"/>
        </w:rPr>
        <w:t xml:space="preserve">The </w:t>
      </w:r>
      <w:r w:rsidR="00AE6DD0">
        <w:rPr>
          <w:lang w:val="en-GB"/>
        </w:rPr>
        <w:t>tasks</w:t>
      </w:r>
      <w:r>
        <w:rPr>
          <w:lang w:val="en-GB"/>
        </w:rPr>
        <w:t xml:space="preserve"> PUT request is used to update an existing </w:t>
      </w:r>
      <w:r w:rsidR="00AE6DD0">
        <w:rPr>
          <w:lang w:val="en-GB"/>
        </w:rPr>
        <w:t>task</w:t>
      </w:r>
      <w:r>
        <w:rPr>
          <w:lang w:val="en-GB"/>
        </w:rPr>
        <w:t xml:space="preserve"> of the active system. To successfully update an existing </w:t>
      </w:r>
      <w:r w:rsidR="005875DD">
        <w:rPr>
          <w:lang w:val="en-GB"/>
        </w:rPr>
        <w:t>task</w:t>
      </w:r>
      <w:r>
        <w:rPr>
          <w:lang w:val="en-GB"/>
        </w:rPr>
        <w:t xml:space="preserve"> the mandatory fields must be provided correctly.</w:t>
      </w:r>
    </w:p>
    <w:p w14:paraId="0E551026" w14:textId="77777777" w:rsidR="00AC6197" w:rsidRDefault="00AC6197" w:rsidP="00AC6197">
      <w:pPr>
        <w:rPr>
          <w:lang w:val="en-GB"/>
        </w:rPr>
      </w:pPr>
      <w:r>
        <w:rPr>
          <w:lang w:val="en-GB"/>
        </w:rPr>
        <w:t>The following fields can be added as FormData: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AC6197" w14:paraId="02AA083C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593ECB" w14:textId="77777777" w:rsidR="00AC6197" w:rsidRDefault="00AC6197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2ACAEC68" w14:textId="77777777" w:rsidR="00AC6197" w:rsidRDefault="00AC6197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45DC1298" w14:textId="77777777" w:rsidR="00AC6197" w:rsidRDefault="00AC6197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26C22FA1" w14:textId="77777777" w:rsidR="00AC6197" w:rsidRDefault="00AC6197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AC6197" w14:paraId="1CF33291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0AA9FB" w14:textId="77777777" w:rsidR="00AC6197" w:rsidRDefault="00AC6197" w:rsidP="00C53394">
            <w:pPr>
              <w:rPr>
                <w:lang w:val="en-GB"/>
              </w:rPr>
            </w:pPr>
            <w:r>
              <w:rPr>
                <w:lang w:val="en-GB"/>
              </w:rPr>
              <w:t>Object_key</w:t>
            </w:r>
          </w:p>
        </w:tc>
        <w:tc>
          <w:tcPr>
            <w:tcW w:w="1559" w:type="dxa"/>
          </w:tcPr>
          <w:p w14:paraId="4427E744" w14:textId="77777777" w:rsidR="00AC6197" w:rsidRDefault="00AC6197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49DFE775" w14:textId="77777777" w:rsidR="00AC6197" w:rsidRDefault="00AC6197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2DBF3F7C" w14:textId="4758887C" w:rsidR="00AC6197" w:rsidRDefault="00AC6197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object_key value of an existing </w:t>
            </w:r>
            <w:r w:rsidR="007D6F4D">
              <w:rPr>
                <w:lang w:val="en-GB"/>
              </w:rPr>
              <w:t>task</w:t>
            </w:r>
          </w:p>
        </w:tc>
      </w:tr>
      <w:tr w:rsidR="006526F4" w14:paraId="6F123943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E7B932" w14:textId="3EF46CCA" w:rsidR="006526F4" w:rsidRDefault="006526F4" w:rsidP="006526F4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559" w:type="dxa"/>
          </w:tcPr>
          <w:p w14:paraId="2CB888CF" w14:textId="569F6423" w:rsidR="006526F4" w:rsidRDefault="006526F4" w:rsidP="0065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3E653847" w14:textId="244F1D64" w:rsidR="006526F4" w:rsidRDefault="006526F4" w:rsidP="0065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4C2CD5C8" w14:textId="10F0E79D" w:rsidR="006526F4" w:rsidRDefault="006526F4" w:rsidP="0065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the name for the task entity</w:t>
            </w:r>
          </w:p>
        </w:tc>
      </w:tr>
      <w:tr w:rsidR="006526F4" w14:paraId="18675595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2BB6DA" w14:textId="59287DAA" w:rsidR="006526F4" w:rsidRDefault="006526F4" w:rsidP="006526F4">
            <w:pPr>
              <w:rPr>
                <w:lang w:val="en-GB"/>
              </w:rPr>
            </w:pPr>
            <w:r>
              <w:rPr>
                <w:lang w:val="en-GB"/>
              </w:rPr>
              <w:t>points</w:t>
            </w:r>
          </w:p>
        </w:tc>
        <w:tc>
          <w:tcPr>
            <w:tcW w:w="1559" w:type="dxa"/>
          </w:tcPr>
          <w:p w14:paraId="0D129840" w14:textId="53634980" w:rsidR="006526F4" w:rsidRDefault="006526F4" w:rsidP="0065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1D677491" w14:textId="6236C5E6" w:rsidR="006526F4" w:rsidRDefault="006526F4" w:rsidP="0065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24EFA3B0" w14:textId="14156A94" w:rsidR="006526F4" w:rsidRDefault="006526F4" w:rsidP="0065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the amount of points a task can pay-out upon completion</w:t>
            </w:r>
          </w:p>
        </w:tc>
      </w:tr>
      <w:tr w:rsidR="006526F4" w14:paraId="7132A232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4AE2E9" w14:textId="51B24B3C" w:rsidR="006526F4" w:rsidRDefault="006526F4" w:rsidP="006526F4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59" w:type="dxa"/>
          </w:tcPr>
          <w:p w14:paraId="06EFDDD0" w14:textId="6A2C6A77" w:rsidR="006526F4" w:rsidRDefault="006526F4" w:rsidP="0065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3B1D2DE2" w14:textId="41DA1F7E" w:rsidR="006526F4" w:rsidRDefault="006526F4" w:rsidP="0065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69760F37" w14:textId="0B222CBC" w:rsidR="006526F4" w:rsidRDefault="006526F4" w:rsidP="0065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the description of a task</w:t>
            </w:r>
          </w:p>
        </w:tc>
      </w:tr>
    </w:tbl>
    <w:p w14:paraId="1B2E0DA5" w14:textId="77777777" w:rsidR="00AC6197" w:rsidRDefault="00AC6197" w:rsidP="00AC6197">
      <w:pPr>
        <w:pStyle w:val="Kop3"/>
        <w:rPr>
          <w:lang w:val="en-GB"/>
        </w:rPr>
      </w:pPr>
    </w:p>
    <w:p w14:paraId="50CE2811" w14:textId="77777777" w:rsidR="00AC6197" w:rsidRDefault="00AC6197" w:rsidP="00AC6197">
      <w:pPr>
        <w:pStyle w:val="Kop3"/>
        <w:rPr>
          <w:lang w:val="en-GB"/>
        </w:rPr>
      </w:pPr>
      <w:bookmarkStart w:id="32" w:name="_Toc126599056"/>
      <w:r>
        <w:rPr>
          <w:lang w:val="en-GB"/>
        </w:rPr>
        <w:t>DELETE:</w:t>
      </w:r>
      <w:bookmarkEnd w:id="32"/>
    </w:p>
    <w:p w14:paraId="0FE3E5B3" w14:textId="1E7D8129" w:rsidR="00AC6197" w:rsidRDefault="00AC6197" w:rsidP="00AC6197">
      <w:pPr>
        <w:rPr>
          <w:lang w:val="en-GB"/>
        </w:rPr>
      </w:pPr>
      <w:r>
        <w:rPr>
          <w:lang w:val="en-GB"/>
        </w:rPr>
        <w:t xml:space="preserve">The </w:t>
      </w:r>
      <w:r w:rsidR="00E356E1">
        <w:rPr>
          <w:lang w:val="en-GB"/>
        </w:rPr>
        <w:t>tasks</w:t>
      </w:r>
      <w:r>
        <w:rPr>
          <w:lang w:val="en-GB"/>
        </w:rPr>
        <w:t xml:space="preserve"> DELETE request will delete an existing </w:t>
      </w:r>
      <w:r w:rsidR="00E356E1">
        <w:rPr>
          <w:lang w:val="en-GB"/>
        </w:rPr>
        <w:t>task</w:t>
      </w:r>
      <w:r>
        <w:rPr>
          <w:lang w:val="en-GB"/>
        </w:rPr>
        <w:t xml:space="preserve"> from the active system.</w:t>
      </w:r>
    </w:p>
    <w:p w14:paraId="34EFCF7B" w14:textId="77777777" w:rsidR="00AC6197" w:rsidRDefault="00AC6197" w:rsidP="00AC6197">
      <w:pPr>
        <w:rPr>
          <w:lang w:val="en-GB"/>
        </w:rPr>
      </w:pPr>
      <w:r>
        <w:rPr>
          <w:lang w:val="en-GB"/>
        </w:rPr>
        <w:t>The following data needs to be added as QueryData: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AC6197" w14:paraId="52D39F62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F77826" w14:textId="77777777" w:rsidR="00AC6197" w:rsidRDefault="00AC6197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26C93B2C" w14:textId="77777777" w:rsidR="00AC6197" w:rsidRDefault="00AC6197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10EFDA15" w14:textId="77777777" w:rsidR="00AC6197" w:rsidRDefault="00AC6197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5C8E1BF6" w14:textId="77777777" w:rsidR="00AC6197" w:rsidRDefault="00AC6197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AC6197" w14:paraId="14FBF0A3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96457A" w14:textId="77777777" w:rsidR="00AC6197" w:rsidRDefault="00AC6197" w:rsidP="00C53394">
            <w:pPr>
              <w:rPr>
                <w:lang w:val="en-GB"/>
              </w:rPr>
            </w:pPr>
            <w:r w:rsidRPr="0030796B">
              <w:rPr>
                <w:lang w:val="en-GB"/>
              </w:rPr>
              <w:t>object_key</w:t>
            </w:r>
          </w:p>
        </w:tc>
        <w:tc>
          <w:tcPr>
            <w:tcW w:w="1559" w:type="dxa"/>
          </w:tcPr>
          <w:p w14:paraId="6EF408BF" w14:textId="77777777" w:rsidR="00AC6197" w:rsidRDefault="00AC6197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230086C4" w14:textId="77777777" w:rsidR="00AC6197" w:rsidRDefault="00AC6197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663EDEF3" w14:textId="5EEC50C7" w:rsidR="00AC6197" w:rsidRDefault="00AC6197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will try to delete the </w:t>
            </w:r>
            <w:r w:rsidR="0028543E">
              <w:rPr>
                <w:lang w:val="en-GB"/>
              </w:rPr>
              <w:t>task</w:t>
            </w:r>
            <w:r>
              <w:rPr>
                <w:lang w:val="en-GB"/>
              </w:rPr>
              <w:t xml:space="preserve"> entity with the provided object_key value</w:t>
            </w:r>
          </w:p>
        </w:tc>
      </w:tr>
    </w:tbl>
    <w:p w14:paraId="427ED0B5" w14:textId="77777777" w:rsidR="008A1A1F" w:rsidRDefault="008A1A1F" w:rsidP="008A1A1F"/>
    <w:p w14:paraId="16198ACB" w14:textId="77777777" w:rsidR="008A1A1F" w:rsidRDefault="008A1A1F" w:rsidP="008A1A1F">
      <w:r>
        <w:br w:type="page"/>
      </w:r>
    </w:p>
    <w:p w14:paraId="6CEE5BD2" w14:textId="000CB2B3" w:rsidR="008A1A1F" w:rsidRDefault="008A1A1F" w:rsidP="008A1A1F">
      <w:pPr>
        <w:pStyle w:val="Kop2"/>
        <w:rPr>
          <w:lang w:val="en-GB"/>
        </w:rPr>
      </w:pPr>
      <w:bookmarkStart w:id="33" w:name="_Toc126599057"/>
      <w:r>
        <w:rPr>
          <w:lang w:val="en-GB"/>
        </w:rPr>
        <w:lastRenderedPageBreak/>
        <w:t>Scoreboards</w:t>
      </w:r>
      <w:bookmarkEnd w:id="33"/>
    </w:p>
    <w:p w14:paraId="0F456B79" w14:textId="632E468C" w:rsidR="008A1A1F" w:rsidRPr="00DB51B6" w:rsidRDefault="008A1A1F" w:rsidP="008A1A1F">
      <w:pPr>
        <w:pStyle w:val="Kop3"/>
        <w:rPr>
          <w:lang w:val="en-GB"/>
        </w:rPr>
      </w:pPr>
      <w:bookmarkStart w:id="34" w:name="_Toc126599058"/>
      <w:r>
        <w:rPr>
          <w:lang w:val="en-GB"/>
        </w:rPr>
        <w:t>Endpoint: &lt;URL&gt;/Scoreboards</w:t>
      </w:r>
      <w:bookmarkEnd w:id="34"/>
    </w:p>
    <w:p w14:paraId="7538AEE3" w14:textId="77777777" w:rsidR="008A1A1F" w:rsidRDefault="008A1A1F" w:rsidP="008A1A1F">
      <w:pPr>
        <w:pStyle w:val="Kop3"/>
        <w:rPr>
          <w:lang w:val="en-GB"/>
        </w:rPr>
      </w:pPr>
      <w:bookmarkStart w:id="35" w:name="_Toc126599059"/>
      <w:r>
        <w:rPr>
          <w:lang w:val="en-GB"/>
        </w:rPr>
        <w:t>GET:</w:t>
      </w:r>
      <w:bookmarkEnd w:id="35"/>
    </w:p>
    <w:p w14:paraId="1A9A2192" w14:textId="5FB171FA" w:rsidR="008A1A1F" w:rsidRDefault="008A1A1F" w:rsidP="008A1A1F">
      <w:pPr>
        <w:rPr>
          <w:lang w:val="en-GB"/>
        </w:rPr>
      </w:pPr>
      <w:r>
        <w:rPr>
          <w:lang w:val="en-GB"/>
        </w:rPr>
        <w:t>The scoreboards GET request will return a list of active scoreboards. This list can be used to create, edit or delete scoreboards from the system.</w:t>
      </w:r>
    </w:p>
    <w:p w14:paraId="26068F1E" w14:textId="77777777" w:rsidR="008A1A1F" w:rsidRDefault="008A1A1F" w:rsidP="008A1A1F">
      <w:pPr>
        <w:rPr>
          <w:lang w:val="en-GB"/>
        </w:rPr>
      </w:pPr>
      <w:r>
        <w:rPr>
          <w:lang w:val="en-GB"/>
        </w:rPr>
        <w:t>The following data can be added as QueryData: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8A1A1F" w14:paraId="433D3F47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AD4AC3" w14:textId="77777777" w:rsidR="008A1A1F" w:rsidRDefault="008A1A1F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671A0503" w14:textId="77777777" w:rsidR="008A1A1F" w:rsidRDefault="008A1A1F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6C3F2CB0" w14:textId="77777777" w:rsidR="008A1A1F" w:rsidRDefault="008A1A1F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4EA24BA8" w14:textId="77777777" w:rsidR="008A1A1F" w:rsidRDefault="008A1A1F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8A1A1F" w14:paraId="55D068C3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15911" w14:textId="77777777" w:rsidR="008A1A1F" w:rsidRDefault="008A1A1F" w:rsidP="00C53394">
            <w:pPr>
              <w:rPr>
                <w:lang w:val="en-GB"/>
              </w:rPr>
            </w:pPr>
            <w:r w:rsidRPr="0030796B">
              <w:rPr>
                <w:lang w:val="en-GB"/>
              </w:rPr>
              <w:t>object_key</w:t>
            </w:r>
          </w:p>
        </w:tc>
        <w:tc>
          <w:tcPr>
            <w:tcW w:w="1559" w:type="dxa"/>
          </w:tcPr>
          <w:p w14:paraId="71B2A595" w14:textId="77777777" w:rsidR="008A1A1F" w:rsidRDefault="008A1A1F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6D873F1C" w14:textId="77777777" w:rsidR="008A1A1F" w:rsidRDefault="008A1A1F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788D0A48" w14:textId="77777777" w:rsidR="008A1A1F" w:rsidRDefault="008A1A1F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will only retrieve the task with this specific key</w:t>
            </w:r>
          </w:p>
        </w:tc>
      </w:tr>
    </w:tbl>
    <w:p w14:paraId="374FDD61" w14:textId="77777777" w:rsidR="008A1A1F" w:rsidRDefault="008A1A1F" w:rsidP="008A1A1F">
      <w:pPr>
        <w:pStyle w:val="Kop3"/>
        <w:rPr>
          <w:lang w:val="en-GB"/>
        </w:rPr>
      </w:pPr>
    </w:p>
    <w:p w14:paraId="0DEC923B" w14:textId="77777777" w:rsidR="008A1A1F" w:rsidRDefault="008A1A1F" w:rsidP="008A1A1F">
      <w:pPr>
        <w:pStyle w:val="Kop3"/>
        <w:rPr>
          <w:lang w:val="en-GB"/>
        </w:rPr>
      </w:pPr>
      <w:bookmarkStart w:id="36" w:name="_Toc126599060"/>
      <w:r>
        <w:rPr>
          <w:lang w:val="en-GB"/>
        </w:rPr>
        <w:t>POST:</w:t>
      </w:r>
      <w:bookmarkEnd w:id="36"/>
    </w:p>
    <w:p w14:paraId="47B2998E" w14:textId="6A6B87D7" w:rsidR="008A1A1F" w:rsidRDefault="008A1A1F" w:rsidP="008A1A1F">
      <w:pPr>
        <w:rPr>
          <w:lang w:val="en-GB"/>
        </w:rPr>
      </w:pPr>
      <w:r>
        <w:rPr>
          <w:lang w:val="en-GB"/>
        </w:rPr>
        <w:t xml:space="preserve">The </w:t>
      </w:r>
      <w:r w:rsidR="00BD732D">
        <w:rPr>
          <w:lang w:val="en-GB"/>
        </w:rPr>
        <w:t xml:space="preserve">scoreboards </w:t>
      </w:r>
      <w:r>
        <w:rPr>
          <w:lang w:val="en-GB"/>
        </w:rPr>
        <w:t xml:space="preserve">POST request is used to create new </w:t>
      </w:r>
      <w:r w:rsidR="00DF1F74">
        <w:rPr>
          <w:lang w:val="en-GB"/>
        </w:rPr>
        <w:t xml:space="preserve">scoreboards </w:t>
      </w:r>
      <w:r>
        <w:rPr>
          <w:lang w:val="en-GB"/>
        </w:rPr>
        <w:t xml:space="preserve">into the active system. To successfully create a new </w:t>
      </w:r>
      <w:r w:rsidR="002D3770">
        <w:rPr>
          <w:lang w:val="en-GB"/>
        </w:rPr>
        <w:t xml:space="preserve">scoreboard </w:t>
      </w:r>
      <w:r>
        <w:rPr>
          <w:lang w:val="en-GB"/>
        </w:rPr>
        <w:t>the mandatory fields must be provided correctly.</w:t>
      </w:r>
    </w:p>
    <w:p w14:paraId="29B9B84D" w14:textId="77777777" w:rsidR="008A1A1F" w:rsidRDefault="008A1A1F" w:rsidP="008A1A1F">
      <w:pPr>
        <w:rPr>
          <w:lang w:val="en-GB"/>
        </w:rPr>
      </w:pPr>
      <w:r>
        <w:rPr>
          <w:lang w:val="en-GB"/>
        </w:rPr>
        <w:t>The following fields can be added as FormData: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8A1A1F" w14:paraId="1D546C94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E02209" w14:textId="77777777" w:rsidR="008A1A1F" w:rsidRDefault="008A1A1F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358698B9" w14:textId="77777777" w:rsidR="008A1A1F" w:rsidRDefault="008A1A1F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079DC8CD" w14:textId="77777777" w:rsidR="008A1A1F" w:rsidRDefault="008A1A1F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4B2D20E9" w14:textId="77777777" w:rsidR="008A1A1F" w:rsidRDefault="008A1A1F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DF64F1" w14:paraId="27EDFC0C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EF1F39" w14:textId="31197CB7" w:rsidR="00DF64F1" w:rsidRDefault="00DF64F1" w:rsidP="00C53394">
            <w:pPr>
              <w:rPr>
                <w:lang w:val="en-GB"/>
              </w:rPr>
            </w:pPr>
            <w:r w:rsidRPr="00DF64F1">
              <w:rPr>
                <w:lang w:val="en-GB"/>
              </w:rPr>
              <w:t>fk_user</w:t>
            </w:r>
          </w:p>
        </w:tc>
        <w:tc>
          <w:tcPr>
            <w:tcW w:w="1559" w:type="dxa"/>
          </w:tcPr>
          <w:p w14:paraId="5E8D9FAD" w14:textId="0BE52499" w:rsidR="00DF64F1" w:rsidRDefault="00DF64F1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7A33A51B" w14:textId="132E1CC9" w:rsidR="00DF64F1" w:rsidRDefault="00DF64F1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2A520747" w14:textId="57D58654" w:rsidR="00DF64F1" w:rsidRDefault="00DF64F1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should be the object_key of the creator of the scoreboard</w:t>
            </w:r>
          </w:p>
        </w:tc>
      </w:tr>
      <w:tr w:rsidR="008A1A1F" w14:paraId="51B445B2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D62CC0" w14:textId="77777777" w:rsidR="008A1A1F" w:rsidRDefault="008A1A1F" w:rsidP="00C53394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559" w:type="dxa"/>
          </w:tcPr>
          <w:p w14:paraId="157FAA6E" w14:textId="77777777" w:rsidR="008A1A1F" w:rsidRDefault="008A1A1F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5DB9E7EB" w14:textId="77777777" w:rsidR="008A1A1F" w:rsidRDefault="008A1A1F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400317C9" w14:textId="1A348B1D" w:rsidR="008A1A1F" w:rsidRDefault="008A1A1F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is the name for the </w:t>
            </w:r>
            <w:r w:rsidR="00526EB3">
              <w:rPr>
                <w:lang w:val="en-GB"/>
              </w:rPr>
              <w:t>scoreboard</w:t>
            </w:r>
            <w:r>
              <w:rPr>
                <w:lang w:val="en-GB"/>
              </w:rPr>
              <w:t xml:space="preserve"> entity</w:t>
            </w:r>
          </w:p>
        </w:tc>
      </w:tr>
      <w:tr w:rsidR="008A1A1F" w14:paraId="56EBC25C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E2A90A" w14:textId="5768F7E3" w:rsidR="008A1A1F" w:rsidRDefault="00DF64F1" w:rsidP="00C53394">
            <w:pPr>
              <w:rPr>
                <w:lang w:val="en-GB"/>
              </w:rPr>
            </w:pPr>
            <w:r>
              <w:rPr>
                <w:lang w:val="en-GB"/>
              </w:rPr>
              <w:t>start_dt</w:t>
            </w:r>
          </w:p>
        </w:tc>
        <w:tc>
          <w:tcPr>
            <w:tcW w:w="1559" w:type="dxa"/>
          </w:tcPr>
          <w:p w14:paraId="117BA347" w14:textId="0A61FB3B" w:rsidR="008A1A1F" w:rsidRDefault="00DF64F1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4F338893" w14:textId="77777777" w:rsidR="008A1A1F" w:rsidRDefault="008A1A1F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070B4892" w14:textId="69FB72E9" w:rsidR="008A1A1F" w:rsidRDefault="008A1A1F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is the </w:t>
            </w:r>
            <w:r w:rsidR="00C54C26">
              <w:rPr>
                <w:lang w:val="en-GB"/>
              </w:rPr>
              <w:t>start date for the scoreboard</w:t>
            </w:r>
          </w:p>
        </w:tc>
      </w:tr>
      <w:tr w:rsidR="008A1A1F" w14:paraId="28F08DA7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8C1B8A" w14:textId="440CE7BA" w:rsidR="008A1A1F" w:rsidRDefault="00DF64F1" w:rsidP="00C53394">
            <w:pPr>
              <w:rPr>
                <w:lang w:val="en-GB"/>
              </w:rPr>
            </w:pPr>
            <w:r>
              <w:rPr>
                <w:lang w:val="en-GB"/>
              </w:rPr>
              <w:t>end_dt</w:t>
            </w:r>
          </w:p>
        </w:tc>
        <w:tc>
          <w:tcPr>
            <w:tcW w:w="1559" w:type="dxa"/>
          </w:tcPr>
          <w:p w14:paraId="730947FC" w14:textId="77777777" w:rsidR="008A1A1F" w:rsidRDefault="008A1A1F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461B79FE" w14:textId="0AF91767" w:rsidR="008A1A1F" w:rsidRDefault="00DF64F1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2723F166" w14:textId="34758EF9" w:rsidR="008A1A1F" w:rsidRDefault="00C54C26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the end date for the scoreboard</w:t>
            </w:r>
          </w:p>
        </w:tc>
      </w:tr>
    </w:tbl>
    <w:p w14:paraId="2F7710F7" w14:textId="77777777" w:rsidR="008A1A1F" w:rsidRDefault="008A1A1F" w:rsidP="008A1A1F">
      <w:pPr>
        <w:rPr>
          <w:lang w:val="en-GB"/>
        </w:rPr>
      </w:pPr>
    </w:p>
    <w:p w14:paraId="05D2B0A5" w14:textId="77777777" w:rsidR="008A1A1F" w:rsidRDefault="008A1A1F" w:rsidP="008A1A1F">
      <w:pPr>
        <w:rPr>
          <w:lang w:val="en-GB"/>
        </w:rPr>
      </w:pPr>
      <w:r>
        <w:rPr>
          <w:lang w:val="en-GB"/>
        </w:rPr>
        <w:br w:type="page"/>
      </w:r>
    </w:p>
    <w:p w14:paraId="7ECF6668" w14:textId="77777777" w:rsidR="008A1A1F" w:rsidRDefault="008A1A1F" w:rsidP="008A1A1F">
      <w:pPr>
        <w:pStyle w:val="Kop3"/>
        <w:rPr>
          <w:lang w:val="en-GB"/>
        </w:rPr>
      </w:pPr>
      <w:bookmarkStart w:id="37" w:name="_Toc126599061"/>
      <w:r>
        <w:rPr>
          <w:lang w:val="en-GB"/>
        </w:rPr>
        <w:lastRenderedPageBreak/>
        <w:t>PUT:</w:t>
      </w:r>
      <w:bookmarkEnd w:id="37"/>
    </w:p>
    <w:p w14:paraId="75989405" w14:textId="184E462C" w:rsidR="008A1A1F" w:rsidRDefault="008A1A1F" w:rsidP="008A1A1F">
      <w:pPr>
        <w:rPr>
          <w:lang w:val="en-GB"/>
        </w:rPr>
      </w:pPr>
      <w:r>
        <w:rPr>
          <w:lang w:val="en-GB"/>
        </w:rPr>
        <w:t xml:space="preserve">The </w:t>
      </w:r>
      <w:r w:rsidR="00D07806">
        <w:rPr>
          <w:lang w:val="en-GB"/>
        </w:rPr>
        <w:t xml:space="preserve">scoreboards </w:t>
      </w:r>
      <w:r>
        <w:rPr>
          <w:lang w:val="en-GB"/>
        </w:rPr>
        <w:t xml:space="preserve">PUT request is used to update an existing </w:t>
      </w:r>
      <w:r w:rsidR="00D07806">
        <w:rPr>
          <w:lang w:val="en-GB"/>
        </w:rPr>
        <w:t xml:space="preserve">scoreboard </w:t>
      </w:r>
      <w:r>
        <w:rPr>
          <w:lang w:val="en-GB"/>
        </w:rPr>
        <w:t xml:space="preserve">of the active system. To successfully update an existing </w:t>
      </w:r>
      <w:r w:rsidR="00D07806">
        <w:rPr>
          <w:lang w:val="en-GB"/>
        </w:rPr>
        <w:t xml:space="preserve">scoreboard </w:t>
      </w:r>
      <w:r>
        <w:rPr>
          <w:lang w:val="en-GB"/>
        </w:rPr>
        <w:t>the mandatory fields must be provided correctly.</w:t>
      </w:r>
    </w:p>
    <w:p w14:paraId="797387E9" w14:textId="77777777" w:rsidR="008A1A1F" w:rsidRDefault="008A1A1F" w:rsidP="008A1A1F">
      <w:pPr>
        <w:rPr>
          <w:lang w:val="en-GB"/>
        </w:rPr>
      </w:pPr>
      <w:r>
        <w:rPr>
          <w:lang w:val="en-GB"/>
        </w:rPr>
        <w:t>The following fields can be added as FormData: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8A1A1F" w14:paraId="615F5814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31FED6" w14:textId="77777777" w:rsidR="008A1A1F" w:rsidRDefault="008A1A1F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790A480E" w14:textId="77777777" w:rsidR="008A1A1F" w:rsidRDefault="008A1A1F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1A7B4C01" w14:textId="77777777" w:rsidR="008A1A1F" w:rsidRDefault="008A1A1F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071F9337" w14:textId="77777777" w:rsidR="008A1A1F" w:rsidRDefault="008A1A1F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8A1A1F" w14:paraId="721D76C9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C2F2D3" w14:textId="77777777" w:rsidR="008A1A1F" w:rsidRDefault="008A1A1F" w:rsidP="00C53394">
            <w:pPr>
              <w:rPr>
                <w:lang w:val="en-GB"/>
              </w:rPr>
            </w:pPr>
            <w:r>
              <w:rPr>
                <w:lang w:val="en-GB"/>
              </w:rPr>
              <w:t>Object_key</w:t>
            </w:r>
          </w:p>
        </w:tc>
        <w:tc>
          <w:tcPr>
            <w:tcW w:w="1559" w:type="dxa"/>
          </w:tcPr>
          <w:p w14:paraId="4EEA5049" w14:textId="77777777" w:rsidR="008A1A1F" w:rsidRDefault="008A1A1F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0E16CCE0" w14:textId="77777777" w:rsidR="008A1A1F" w:rsidRDefault="008A1A1F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1BBE6460" w14:textId="6C0655F7" w:rsidR="008A1A1F" w:rsidRDefault="008A1A1F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object_key value of an existing </w:t>
            </w:r>
            <w:r w:rsidR="004555DF">
              <w:rPr>
                <w:lang w:val="en-GB"/>
              </w:rPr>
              <w:t>scoreboard</w:t>
            </w:r>
          </w:p>
        </w:tc>
      </w:tr>
      <w:tr w:rsidR="00CF5473" w14:paraId="643F84B3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5456FF" w14:textId="6D188679" w:rsidR="00CF5473" w:rsidRDefault="00CF5473" w:rsidP="00CF5473">
            <w:pPr>
              <w:rPr>
                <w:lang w:val="en-GB"/>
              </w:rPr>
            </w:pPr>
            <w:r w:rsidRPr="00DF64F1">
              <w:rPr>
                <w:lang w:val="en-GB"/>
              </w:rPr>
              <w:t>fk_user</w:t>
            </w:r>
          </w:p>
        </w:tc>
        <w:tc>
          <w:tcPr>
            <w:tcW w:w="1559" w:type="dxa"/>
          </w:tcPr>
          <w:p w14:paraId="4A9A7237" w14:textId="60EBCF1C" w:rsidR="00CF5473" w:rsidRDefault="00CF5473" w:rsidP="00CF5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221C924E" w14:textId="51754873" w:rsidR="00CF5473" w:rsidRDefault="00CF5473" w:rsidP="00CF5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3D258A82" w14:textId="1B695778" w:rsidR="00CF5473" w:rsidRDefault="00CF5473" w:rsidP="00CF5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should be the object_key of the creator of the scoreboard</w:t>
            </w:r>
          </w:p>
        </w:tc>
      </w:tr>
      <w:tr w:rsidR="00CF5473" w14:paraId="6A97CAD7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3E3301" w14:textId="5C4D7DC2" w:rsidR="00CF5473" w:rsidRPr="00DF64F1" w:rsidRDefault="00CF5473" w:rsidP="00CF5473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559" w:type="dxa"/>
          </w:tcPr>
          <w:p w14:paraId="253761F7" w14:textId="23DE6BA5" w:rsidR="00CF5473" w:rsidRDefault="00CF5473" w:rsidP="00CF5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58B607D6" w14:textId="26D46F8F" w:rsidR="00CF5473" w:rsidRDefault="00CF5473" w:rsidP="00CF5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5A57850B" w14:textId="3EC899E4" w:rsidR="00CF5473" w:rsidRDefault="00CF5473" w:rsidP="00CF5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the name for the scoreboard entity</w:t>
            </w:r>
          </w:p>
        </w:tc>
      </w:tr>
      <w:tr w:rsidR="00CF5473" w14:paraId="0272E403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407722" w14:textId="0CA2085B" w:rsidR="00CF5473" w:rsidRDefault="00CF5473" w:rsidP="00CF5473">
            <w:pPr>
              <w:rPr>
                <w:lang w:val="en-GB"/>
              </w:rPr>
            </w:pPr>
            <w:r>
              <w:rPr>
                <w:lang w:val="en-GB"/>
              </w:rPr>
              <w:t>start_dt</w:t>
            </w:r>
          </w:p>
        </w:tc>
        <w:tc>
          <w:tcPr>
            <w:tcW w:w="1559" w:type="dxa"/>
          </w:tcPr>
          <w:p w14:paraId="69274444" w14:textId="3F27468E" w:rsidR="00CF5473" w:rsidRDefault="00CF5473" w:rsidP="00CF5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2272DAA4" w14:textId="60CA8898" w:rsidR="00CF5473" w:rsidRDefault="00CF5473" w:rsidP="00CF5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2B3A9BAC" w14:textId="54E72A06" w:rsidR="00CF5473" w:rsidRDefault="00CF5473" w:rsidP="00CF5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the start date for the scoreboard</w:t>
            </w:r>
          </w:p>
        </w:tc>
      </w:tr>
      <w:tr w:rsidR="00CF5473" w14:paraId="77FB1A2D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DB5ABB" w14:textId="772839B0" w:rsidR="00CF5473" w:rsidRDefault="00CF5473" w:rsidP="00CF5473">
            <w:pPr>
              <w:rPr>
                <w:lang w:val="en-GB"/>
              </w:rPr>
            </w:pPr>
            <w:r>
              <w:rPr>
                <w:lang w:val="en-GB"/>
              </w:rPr>
              <w:t>end_dt</w:t>
            </w:r>
          </w:p>
        </w:tc>
        <w:tc>
          <w:tcPr>
            <w:tcW w:w="1559" w:type="dxa"/>
          </w:tcPr>
          <w:p w14:paraId="62345EAB" w14:textId="5D3A1331" w:rsidR="00CF5473" w:rsidRDefault="00CF5473" w:rsidP="00CF5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0E20C2CE" w14:textId="17FF1B31" w:rsidR="00CF5473" w:rsidRDefault="00CF5473" w:rsidP="00CF5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19DE15E8" w14:textId="30C2D8DB" w:rsidR="00CF5473" w:rsidRDefault="00CF5473" w:rsidP="00CF5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the end date for the scoreboard</w:t>
            </w:r>
          </w:p>
        </w:tc>
      </w:tr>
    </w:tbl>
    <w:p w14:paraId="647EF98D" w14:textId="77777777" w:rsidR="008A1A1F" w:rsidRDefault="008A1A1F" w:rsidP="008A1A1F">
      <w:pPr>
        <w:pStyle w:val="Kop3"/>
        <w:rPr>
          <w:lang w:val="en-GB"/>
        </w:rPr>
      </w:pPr>
    </w:p>
    <w:p w14:paraId="76387B4C" w14:textId="77777777" w:rsidR="008A1A1F" w:rsidRDefault="008A1A1F" w:rsidP="008A1A1F">
      <w:pPr>
        <w:pStyle w:val="Kop3"/>
        <w:rPr>
          <w:lang w:val="en-GB"/>
        </w:rPr>
      </w:pPr>
      <w:bookmarkStart w:id="38" w:name="_Toc126599062"/>
      <w:r>
        <w:rPr>
          <w:lang w:val="en-GB"/>
        </w:rPr>
        <w:t>DELETE:</w:t>
      </w:r>
      <w:bookmarkEnd w:id="38"/>
    </w:p>
    <w:p w14:paraId="6FDF1415" w14:textId="288B3E67" w:rsidR="008A1A1F" w:rsidRDefault="008A1A1F" w:rsidP="008A1A1F">
      <w:pPr>
        <w:rPr>
          <w:lang w:val="en-GB"/>
        </w:rPr>
      </w:pPr>
      <w:r>
        <w:rPr>
          <w:lang w:val="en-GB"/>
        </w:rPr>
        <w:t xml:space="preserve">The </w:t>
      </w:r>
      <w:r w:rsidR="007E7D81">
        <w:rPr>
          <w:lang w:val="en-GB"/>
        </w:rPr>
        <w:t xml:space="preserve">scoreboards </w:t>
      </w:r>
      <w:r>
        <w:rPr>
          <w:lang w:val="en-GB"/>
        </w:rPr>
        <w:t xml:space="preserve">DELETE request will delete an existing </w:t>
      </w:r>
      <w:r w:rsidR="00617503">
        <w:rPr>
          <w:lang w:val="en-GB"/>
        </w:rPr>
        <w:t xml:space="preserve">scoreboard </w:t>
      </w:r>
      <w:r>
        <w:rPr>
          <w:lang w:val="en-GB"/>
        </w:rPr>
        <w:t>from the active system.</w:t>
      </w:r>
    </w:p>
    <w:p w14:paraId="5C126509" w14:textId="77777777" w:rsidR="008A1A1F" w:rsidRDefault="008A1A1F" w:rsidP="008A1A1F">
      <w:pPr>
        <w:rPr>
          <w:lang w:val="en-GB"/>
        </w:rPr>
      </w:pPr>
      <w:r>
        <w:rPr>
          <w:lang w:val="en-GB"/>
        </w:rPr>
        <w:t>The following data needs to be added as QueryData: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8A1A1F" w14:paraId="10F6788E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BAEA67" w14:textId="77777777" w:rsidR="008A1A1F" w:rsidRDefault="008A1A1F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45BF4CFB" w14:textId="77777777" w:rsidR="008A1A1F" w:rsidRDefault="008A1A1F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56F911AC" w14:textId="77777777" w:rsidR="008A1A1F" w:rsidRDefault="008A1A1F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2C27E12E" w14:textId="77777777" w:rsidR="008A1A1F" w:rsidRDefault="008A1A1F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8A1A1F" w14:paraId="0B236E49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7BA711" w14:textId="77777777" w:rsidR="008A1A1F" w:rsidRDefault="008A1A1F" w:rsidP="00C53394">
            <w:pPr>
              <w:rPr>
                <w:lang w:val="en-GB"/>
              </w:rPr>
            </w:pPr>
            <w:r w:rsidRPr="0030796B">
              <w:rPr>
                <w:lang w:val="en-GB"/>
              </w:rPr>
              <w:t>object_key</w:t>
            </w:r>
          </w:p>
        </w:tc>
        <w:tc>
          <w:tcPr>
            <w:tcW w:w="1559" w:type="dxa"/>
          </w:tcPr>
          <w:p w14:paraId="54C51BF4" w14:textId="77777777" w:rsidR="008A1A1F" w:rsidRDefault="008A1A1F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28CE453F" w14:textId="77777777" w:rsidR="008A1A1F" w:rsidRDefault="008A1A1F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0C43410E" w14:textId="42C038A7" w:rsidR="008A1A1F" w:rsidRDefault="008A1A1F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will try to delete the </w:t>
            </w:r>
            <w:r w:rsidR="007E7D81">
              <w:rPr>
                <w:lang w:val="en-GB"/>
              </w:rPr>
              <w:t xml:space="preserve">scoreboard </w:t>
            </w:r>
            <w:r>
              <w:rPr>
                <w:lang w:val="en-GB"/>
              </w:rPr>
              <w:t>entity with the provided object_key value</w:t>
            </w:r>
          </w:p>
        </w:tc>
      </w:tr>
    </w:tbl>
    <w:p w14:paraId="1D8011FB" w14:textId="77777777" w:rsidR="00B6188C" w:rsidRDefault="00B6188C" w:rsidP="00B6188C"/>
    <w:p w14:paraId="553E9A35" w14:textId="77777777" w:rsidR="00B6188C" w:rsidRDefault="00B6188C" w:rsidP="00B6188C">
      <w:r>
        <w:br w:type="page"/>
      </w:r>
    </w:p>
    <w:p w14:paraId="5DAEBCCB" w14:textId="55C87D45" w:rsidR="00B6188C" w:rsidRDefault="00B6188C" w:rsidP="00B6188C">
      <w:pPr>
        <w:pStyle w:val="Kop2"/>
        <w:rPr>
          <w:lang w:val="en-GB"/>
        </w:rPr>
      </w:pPr>
      <w:bookmarkStart w:id="39" w:name="_Toc126599063"/>
      <w:r>
        <w:rPr>
          <w:lang w:val="en-GB"/>
        </w:rPr>
        <w:lastRenderedPageBreak/>
        <w:t>Rewards</w:t>
      </w:r>
      <w:bookmarkEnd w:id="39"/>
    </w:p>
    <w:p w14:paraId="138D93E9" w14:textId="5F052F48" w:rsidR="00B6188C" w:rsidRPr="00DB51B6" w:rsidRDefault="00B6188C" w:rsidP="00B6188C">
      <w:pPr>
        <w:pStyle w:val="Kop3"/>
        <w:rPr>
          <w:lang w:val="en-GB"/>
        </w:rPr>
      </w:pPr>
      <w:bookmarkStart w:id="40" w:name="_Toc126599064"/>
      <w:r>
        <w:rPr>
          <w:lang w:val="en-GB"/>
        </w:rPr>
        <w:t>Endpoint: &lt;URL&gt;/Rewards</w:t>
      </w:r>
      <w:bookmarkEnd w:id="40"/>
    </w:p>
    <w:p w14:paraId="39701528" w14:textId="77777777" w:rsidR="00B6188C" w:rsidRDefault="00B6188C" w:rsidP="00B6188C">
      <w:pPr>
        <w:pStyle w:val="Kop3"/>
        <w:rPr>
          <w:lang w:val="en-GB"/>
        </w:rPr>
      </w:pPr>
      <w:bookmarkStart w:id="41" w:name="_Toc126599065"/>
      <w:r>
        <w:rPr>
          <w:lang w:val="en-GB"/>
        </w:rPr>
        <w:t>GET:</w:t>
      </w:r>
      <w:bookmarkEnd w:id="41"/>
    </w:p>
    <w:p w14:paraId="1BE86C43" w14:textId="396171E2" w:rsidR="00B6188C" w:rsidRDefault="00B6188C" w:rsidP="00B6188C">
      <w:pPr>
        <w:rPr>
          <w:lang w:val="en-GB"/>
        </w:rPr>
      </w:pPr>
      <w:r>
        <w:rPr>
          <w:lang w:val="en-GB"/>
        </w:rPr>
        <w:t>The rewards GET request will return a list of active rewards. This list can be used to create, edit or delete rewards from the system.</w:t>
      </w:r>
    </w:p>
    <w:p w14:paraId="3E8DF9D1" w14:textId="77777777" w:rsidR="00B6188C" w:rsidRDefault="00B6188C" w:rsidP="00B6188C">
      <w:pPr>
        <w:rPr>
          <w:lang w:val="en-GB"/>
        </w:rPr>
      </w:pPr>
      <w:r>
        <w:rPr>
          <w:lang w:val="en-GB"/>
        </w:rPr>
        <w:t>The following data can be added as QueryData: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B6188C" w14:paraId="674FB77E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B59898" w14:textId="77777777" w:rsidR="00B6188C" w:rsidRDefault="00B6188C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3CABFEF9" w14:textId="77777777" w:rsidR="00B6188C" w:rsidRDefault="00B6188C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2D6164AF" w14:textId="77777777" w:rsidR="00B6188C" w:rsidRDefault="00B6188C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0C605955" w14:textId="77777777" w:rsidR="00B6188C" w:rsidRDefault="00B6188C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B6188C" w14:paraId="04182490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3F3DA7" w14:textId="77777777" w:rsidR="00B6188C" w:rsidRDefault="00B6188C" w:rsidP="00C53394">
            <w:pPr>
              <w:rPr>
                <w:lang w:val="en-GB"/>
              </w:rPr>
            </w:pPr>
            <w:r w:rsidRPr="0030796B">
              <w:rPr>
                <w:lang w:val="en-GB"/>
              </w:rPr>
              <w:t>object_key</w:t>
            </w:r>
          </w:p>
        </w:tc>
        <w:tc>
          <w:tcPr>
            <w:tcW w:w="1559" w:type="dxa"/>
          </w:tcPr>
          <w:p w14:paraId="2D2D2A8D" w14:textId="77777777" w:rsidR="00B6188C" w:rsidRDefault="00B6188C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38C638DE" w14:textId="77777777" w:rsidR="00B6188C" w:rsidRDefault="00B6188C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278067BA" w14:textId="0E017EE7" w:rsidR="00B6188C" w:rsidRDefault="00B6188C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will only retrieve the </w:t>
            </w:r>
            <w:r w:rsidR="00967D66">
              <w:rPr>
                <w:lang w:val="en-GB"/>
              </w:rPr>
              <w:t>reward</w:t>
            </w:r>
            <w:r>
              <w:rPr>
                <w:lang w:val="en-GB"/>
              </w:rPr>
              <w:t xml:space="preserve"> with this specific key</w:t>
            </w:r>
          </w:p>
        </w:tc>
      </w:tr>
    </w:tbl>
    <w:p w14:paraId="2D3F618F" w14:textId="77777777" w:rsidR="00B6188C" w:rsidRDefault="00B6188C" w:rsidP="00B6188C">
      <w:pPr>
        <w:pStyle w:val="Kop3"/>
        <w:rPr>
          <w:lang w:val="en-GB"/>
        </w:rPr>
      </w:pPr>
    </w:p>
    <w:p w14:paraId="738E7C18" w14:textId="77777777" w:rsidR="00B6188C" w:rsidRDefault="00B6188C" w:rsidP="00B6188C">
      <w:pPr>
        <w:pStyle w:val="Kop3"/>
        <w:rPr>
          <w:lang w:val="en-GB"/>
        </w:rPr>
      </w:pPr>
      <w:bookmarkStart w:id="42" w:name="_Toc126599066"/>
      <w:r>
        <w:rPr>
          <w:lang w:val="en-GB"/>
        </w:rPr>
        <w:t>POST:</w:t>
      </w:r>
      <w:bookmarkEnd w:id="42"/>
    </w:p>
    <w:p w14:paraId="3C3B9A0F" w14:textId="40C8890E" w:rsidR="00B6188C" w:rsidRDefault="00B6188C" w:rsidP="00B6188C">
      <w:pPr>
        <w:rPr>
          <w:lang w:val="en-GB"/>
        </w:rPr>
      </w:pPr>
      <w:r>
        <w:rPr>
          <w:lang w:val="en-GB"/>
        </w:rPr>
        <w:t xml:space="preserve">The </w:t>
      </w:r>
      <w:r w:rsidR="00AB04D1">
        <w:rPr>
          <w:lang w:val="en-GB"/>
        </w:rPr>
        <w:t xml:space="preserve">rewards </w:t>
      </w:r>
      <w:r>
        <w:rPr>
          <w:lang w:val="en-GB"/>
        </w:rPr>
        <w:t xml:space="preserve">POST request is used to create new </w:t>
      </w:r>
      <w:r w:rsidR="00AB04D1">
        <w:rPr>
          <w:lang w:val="en-GB"/>
        </w:rPr>
        <w:t xml:space="preserve">rewards </w:t>
      </w:r>
      <w:r>
        <w:rPr>
          <w:lang w:val="en-GB"/>
        </w:rPr>
        <w:t xml:space="preserve">into the active system. To successfully create a new </w:t>
      </w:r>
      <w:r w:rsidR="005A450A">
        <w:rPr>
          <w:lang w:val="en-GB"/>
        </w:rPr>
        <w:t xml:space="preserve">reward </w:t>
      </w:r>
      <w:r>
        <w:rPr>
          <w:lang w:val="en-GB"/>
        </w:rPr>
        <w:t>the mandatory fields must be provided correctly.</w:t>
      </w:r>
    </w:p>
    <w:p w14:paraId="5591F64F" w14:textId="77777777" w:rsidR="00B6188C" w:rsidRDefault="00B6188C" w:rsidP="00B6188C">
      <w:pPr>
        <w:rPr>
          <w:lang w:val="en-GB"/>
        </w:rPr>
      </w:pPr>
      <w:r>
        <w:rPr>
          <w:lang w:val="en-GB"/>
        </w:rPr>
        <w:t>The following fields can be added as FormData: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B6188C" w14:paraId="1C4D92B6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A30BC4" w14:textId="77777777" w:rsidR="00B6188C" w:rsidRDefault="00B6188C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19073A98" w14:textId="77777777" w:rsidR="00B6188C" w:rsidRDefault="00B6188C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455F8B45" w14:textId="77777777" w:rsidR="00B6188C" w:rsidRDefault="00B6188C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7D6EBCCA" w14:textId="77777777" w:rsidR="00B6188C" w:rsidRDefault="00B6188C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B6188C" w14:paraId="5D497F34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02175F" w14:textId="77777777" w:rsidR="00B6188C" w:rsidRDefault="00B6188C" w:rsidP="00C53394">
            <w:pPr>
              <w:rPr>
                <w:lang w:val="en-GB"/>
              </w:rPr>
            </w:pPr>
            <w:r w:rsidRPr="00DF64F1">
              <w:rPr>
                <w:lang w:val="en-GB"/>
              </w:rPr>
              <w:t>fk_user</w:t>
            </w:r>
          </w:p>
        </w:tc>
        <w:tc>
          <w:tcPr>
            <w:tcW w:w="1559" w:type="dxa"/>
          </w:tcPr>
          <w:p w14:paraId="56478DBF" w14:textId="77777777" w:rsidR="00B6188C" w:rsidRDefault="00B6188C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1215CA5B" w14:textId="77777777" w:rsidR="00B6188C" w:rsidRDefault="00B6188C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6900C319" w14:textId="099086EC" w:rsidR="00B6188C" w:rsidRDefault="00B6188C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is should be the object_key of the </w:t>
            </w:r>
            <w:r w:rsidR="002E650D">
              <w:rPr>
                <w:lang w:val="en-GB"/>
              </w:rPr>
              <w:t>employee who got rewarded</w:t>
            </w:r>
          </w:p>
        </w:tc>
      </w:tr>
      <w:tr w:rsidR="00B6188C" w14:paraId="586F337A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A1E806" w14:textId="77777777" w:rsidR="00B6188C" w:rsidRDefault="00B6188C" w:rsidP="00C53394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559" w:type="dxa"/>
          </w:tcPr>
          <w:p w14:paraId="494F0ADE" w14:textId="77777777" w:rsidR="00B6188C" w:rsidRDefault="00B6188C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7860B492" w14:textId="77777777" w:rsidR="00B6188C" w:rsidRDefault="00B6188C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30FC41A5" w14:textId="5E69D991" w:rsidR="00B6188C" w:rsidRDefault="00B6188C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the name</w:t>
            </w:r>
            <w:r w:rsidR="00540D17">
              <w:rPr>
                <w:lang w:val="en-GB"/>
              </w:rPr>
              <w:t xml:space="preserve"> to identify this reward</w:t>
            </w:r>
          </w:p>
        </w:tc>
      </w:tr>
      <w:tr w:rsidR="00B6188C" w14:paraId="027066DF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16B5AC" w14:textId="7A67A3CF" w:rsidR="00B6188C" w:rsidRDefault="002E650D" w:rsidP="00C53394">
            <w:pPr>
              <w:rPr>
                <w:lang w:val="en-GB"/>
              </w:rPr>
            </w:pPr>
            <w:r>
              <w:rPr>
                <w:lang w:val="en-GB"/>
              </w:rPr>
              <w:t>award_dt</w:t>
            </w:r>
          </w:p>
        </w:tc>
        <w:tc>
          <w:tcPr>
            <w:tcW w:w="1559" w:type="dxa"/>
          </w:tcPr>
          <w:p w14:paraId="2B4465F8" w14:textId="77777777" w:rsidR="00B6188C" w:rsidRDefault="00B6188C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7A08B6CE" w14:textId="77777777" w:rsidR="00B6188C" w:rsidRDefault="00B6188C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3B59E343" w14:textId="4388F74B" w:rsidR="00B6188C" w:rsidRDefault="00B6188C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is the </w:t>
            </w:r>
            <w:r w:rsidR="00540D17">
              <w:rPr>
                <w:lang w:val="en-GB"/>
              </w:rPr>
              <w:t>date on which the award was awarded</w:t>
            </w:r>
          </w:p>
        </w:tc>
      </w:tr>
    </w:tbl>
    <w:p w14:paraId="2EF655D3" w14:textId="77777777" w:rsidR="00B6188C" w:rsidRDefault="00B6188C" w:rsidP="00B6188C">
      <w:pPr>
        <w:rPr>
          <w:lang w:val="en-GB"/>
        </w:rPr>
      </w:pPr>
    </w:p>
    <w:p w14:paraId="3B47543F" w14:textId="77777777" w:rsidR="00B6188C" w:rsidRDefault="00B6188C" w:rsidP="00B6188C">
      <w:pPr>
        <w:rPr>
          <w:lang w:val="en-GB"/>
        </w:rPr>
      </w:pPr>
      <w:r>
        <w:rPr>
          <w:lang w:val="en-GB"/>
        </w:rPr>
        <w:br w:type="page"/>
      </w:r>
    </w:p>
    <w:p w14:paraId="3A77D180" w14:textId="77777777" w:rsidR="00B6188C" w:rsidRDefault="00B6188C" w:rsidP="00B6188C">
      <w:pPr>
        <w:pStyle w:val="Kop3"/>
        <w:rPr>
          <w:lang w:val="en-GB"/>
        </w:rPr>
      </w:pPr>
      <w:bookmarkStart w:id="43" w:name="_Toc126599067"/>
      <w:r>
        <w:rPr>
          <w:lang w:val="en-GB"/>
        </w:rPr>
        <w:lastRenderedPageBreak/>
        <w:t>PUT:</w:t>
      </w:r>
      <w:bookmarkEnd w:id="43"/>
    </w:p>
    <w:p w14:paraId="21ACE276" w14:textId="1CB93C82" w:rsidR="00B6188C" w:rsidRDefault="00B6188C" w:rsidP="00B6188C">
      <w:pPr>
        <w:rPr>
          <w:lang w:val="en-GB"/>
        </w:rPr>
      </w:pPr>
      <w:r>
        <w:rPr>
          <w:lang w:val="en-GB"/>
        </w:rPr>
        <w:t xml:space="preserve">The </w:t>
      </w:r>
      <w:r w:rsidR="00D7664A">
        <w:rPr>
          <w:lang w:val="en-GB"/>
        </w:rPr>
        <w:t>rewards</w:t>
      </w:r>
      <w:r>
        <w:rPr>
          <w:lang w:val="en-GB"/>
        </w:rPr>
        <w:t xml:space="preserve"> PUT request is used to update an existing </w:t>
      </w:r>
      <w:r w:rsidR="00D7664A">
        <w:rPr>
          <w:lang w:val="en-GB"/>
        </w:rPr>
        <w:t xml:space="preserve">reward </w:t>
      </w:r>
      <w:r>
        <w:rPr>
          <w:lang w:val="en-GB"/>
        </w:rPr>
        <w:t xml:space="preserve">of the active system. To successfully update an existing </w:t>
      </w:r>
      <w:r w:rsidR="00EA0E04">
        <w:rPr>
          <w:lang w:val="en-GB"/>
        </w:rPr>
        <w:t xml:space="preserve">reward </w:t>
      </w:r>
      <w:r>
        <w:rPr>
          <w:lang w:val="en-GB"/>
        </w:rPr>
        <w:t>the mandatory fields must be provided correctly.</w:t>
      </w:r>
    </w:p>
    <w:p w14:paraId="00787CDF" w14:textId="77777777" w:rsidR="00B6188C" w:rsidRDefault="00B6188C" w:rsidP="00B6188C">
      <w:pPr>
        <w:rPr>
          <w:lang w:val="en-GB"/>
        </w:rPr>
      </w:pPr>
      <w:r>
        <w:rPr>
          <w:lang w:val="en-GB"/>
        </w:rPr>
        <w:t>The following fields can be added as FormData: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B6188C" w14:paraId="3E0C0509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5B2CBD" w14:textId="77777777" w:rsidR="00B6188C" w:rsidRDefault="00B6188C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29D00B34" w14:textId="77777777" w:rsidR="00B6188C" w:rsidRDefault="00B6188C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2D4AA63E" w14:textId="77777777" w:rsidR="00B6188C" w:rsidRDefault="00B6188C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23D85A46" w14:textId="77777777" w:rsidR="00B6188C" w:rsidRDefault="00B6188C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B6188C" w14:paraId="3AFD4992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2A050B" w14:textId="77777777" w:rsidR="00B6188C" w:rsidRDefault="00B6188C" w:rsidP="00C53394">
            <w:pPr>
              <w:rPr>
                <w:lang w:val="en-GB"/>
              </w:rPr>
            </w:pPr>
            <w:r>
              <w:rPr>
                <w:lang w:val="en-GB"/>
              </w:rPr>
              <w:t>Object_key</w:t>
            </w:r>
          </w:p>
        </w:tc>
        <w:tc>
          <w:tcPr>
            <w:tcW w:w="1559" w:type="dxa"/>
          </w:tcPr>
          <w:p w14:paraId="5D106630" w14:textId="77777777" w:rsidR="00B6188C" w:rsidRDefault="00B6188C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592D2E8E" w14:textId="77777777" w:rsidR="00B6188C" w:rsidRDefault="00B6188C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355FE5BD" w14:textId="74EF86CB" w:rsidR="00B6188C" w:rsidRDefault="00B6188C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object_key value of an existing </w:t>
            </w:r>
            <w:r w:rsidR="004555DF">
              <w:rPr>
                <w:lang w:val="en-GB"/>
              </w:rPr>
              <w:t>reward</w:t>
            </w:r>
          </w:p>
        </w:tc>
      </w:tr>
      <w:tr w:rsidR="00D7664A" w14:paraId="5D53FF64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FC2B93" w14:textId="689849D7" w:rsidR="00D7664A" w:rsidRDefault="00D7664A" w:rsidP="00D7664A">
            <w:pPr>
              <w:rPr>
                <w:lang w:val="en-GB"/>
              </w:rPr>
            </w:pPr>
            <w:r w:rsidRPr="00DF64F1">
              <w:rPr>
                <w:lang w:val="en-GB"/>
              </w:rPr>
              <w:t>fk_user</w:t>
            </w:r>
          </w:p>
        </w:tc>
        <w:tc>
          <w:tcPr>
            <w:tcW w:w="1559" w:type="dxa"/>
          </w:tcPr>
          <w:p w14:paraId="62206F75" w14:textId="354C515F" w:rsidR="00D7664A" w:rsidRDefault="00D7664A" w:rsidP="00D76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1160B92B" w14:textId="18DCA625" w:rsidR="00D7664A" w:rsidRDefault="00D7664A" w:rsidP="00D76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46AC5C0B" w14:textId="6F743B24" w:rsidR="00D7664A" w:rsidRDefault="00D7664A" w:rsidP="00D76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should be the object_key of the employee who got rewarded</w:t>
            </w:r>
          </w:p>
        </w:tc>
      </w:tr>
      <w:tr w:rsidR="00D7664A" w14:paraId="33817CA3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7980A8" w14:textId="7DE415F5" w:rsidR="00D7664A" w:rsidRPr="00DF64F1" w:rsidRDefault="00D7664A" w:rsidP="00D7664A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559" w:type="dxa"/>
          </w:tcPr>
          <w:p w14:paraId="2249AB5D" w14:textId="444E1624" w:rsidR="00D7664A" w:rsidRDefault="00D7664A" w:rsidP="00D76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7F3FCBD9" w14:textId="57A5F423" w:rsidR="00D7664A" w:rsidRDefault="00D7664A" w:rsidP="00D76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4D7C4575" w14:textId="04114C9E" w:rsidR="00D7664A" w:rsidRDefault="00D7664A" w:rsidP="00D76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the name to identify this reward</w:t>
            </w:r>
          </w:p>
        </w:tc>
      </w:tr>
      <w:tr w:rsidR="00D7664A" w14:paraId="6C40C5DF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97389C" w14:textId="06EBBF59" w:rsidR="00D7664A" w:rsidRDefault="00D7664A" w:rsidP="00D7664A">
            <w:pPr>
              <w:rPr>
                <w:lang w:val="en-GB"/>
              </w:rPr>
            </w:pPr>
            <w:r>
              <w:rPr>
                <w:lang w:val="en-GB"/>
              </w:rPr>
              <w:t>award_dt</w:t>
            </w:r>
          </w:p>
        </w:tc>
        <w:tc>
          <w:tcPr>
            <w:tcW w:w="1559" w:type="dxa"/>
          </w:tcPr>
          <w:p w14:paraId="09635F6A" w14:textId="4A55B26D" w:rsidR="00D7664A" w:rsidRDefault="00D7664A" w:rsidP="00D76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44501576" w14:textId="3A89A22B" w:rsidR="00D7664A" w:rsidRDefault="00D7664A" w:rsidP="00D76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4F54334C" w14:textId="3F1AEF78" w:rsidR="00D7664A" w:rsidRDefault="00D7664A" w:rsidP="00D76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the date on which the award was awarded</w:t>
            </w:r>
          </w:p>
        </w:tc>
      </w:tr>
    </w:tbl>
    <w:p w14:paraId="3AADC1C8" w14:textId="77777777" w:rsidR="00B6188C" w:rsidRDefault="00B6188C" w:rsidP="00B6188C">
      <w:pPr>
        <w:pStyle w:val="Kop3"/>
        <w:rPr>
          <w:lang w:val="en-GB"/>
        </w:rPr>
      </w:pPr>
    </w:p>
    <w:p w14:paraId="36EFE049" w14:textId="77777777" w:rsidR="00B6188C" w:rsidRDefault="00B6188C" w:rsidP="00B6188C">
      <w:pPr>
        <w:pStyle w:val="Kop3"/>
        <w:rPr>
          <w:lang w:val="en-GB"/>
        </w:rPr>
      </w:pPr>
      <w:bookmarkStart w:id="44" w:name="_Toc126599068"/>
      <w:r>
        <w:rPr>
          <w:lang w:val="en-GB"/>
        </w:rPr>
        <w:t>DELETE:</w:t>
      </w:r>
      <w:bookmarkEnd w:id="44"/>
    </w:p>
    <w:p w14:paraId="2B7C2710" w14:textId="5620DC48" w:rsidR="00B6188C" w:rsidRDefault="00B6188C" w:rsidP="00B6188C">
      <w:pPr>
        <w:rPr>
          <w:lang w:val="en-GB"/>
        </w:rPr>
      </w:pPr>
      <w:r>
        <w:rPr>
          <w:lang w:val="en-GB"/>
        </w:rPr>
        <w:t xml:space="preserve">The </w:t>
      </w:r>
      <w:r w:rsidR="00E77BB9">
        <w:rPr>
          <w:lang w:val="en-GB"/>
        </w:rPr>
        <w:t xml:space="preserve">rewards </w:t>
      </w:r>
      <w:r>
        <w:rPr>
          <w:lang w:val="en-GB"/>
        </w:rPr>
        <w:t xml:space="preserve">DELETE request will delete an existing </w:t>
      </w:r>
      <w:r w:rsidR="00E24D29">
        <w:rPr>
          <w:lang w:val="en-GB"/>
        </w:rPr>
        <w:t xml:space="preserve">reward </w:t>
      </w:r>
      <w:r>
        <w:rPr>
          <w:lang w:val="en-GB"/>
        </w:rPr>
        <w:t>from the active system.</w:t>
      </w:r>
    </w:p>
    <w:p w14:paraId="54F362C8" w14:textId="77777777" w:rsidR="00B6188C" w:rsidRDefault="00B6188C" w:rsidP="00B6188C">
      <w:pPr>
        <w:rPr>
          <w:lang w:val="en-GB"/>
        </w:rPr>
      </w:pPr>
      <w:r>
        <w:rPr>
          <w:lang w:val="en-GB"/>
        </w:rPr>
        <w:t>The following data needs to be added as QueryData: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B6188C" w14:paraId="7798E46E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2187EC" w14:textId="77777777" w:rsidR="00B6188C" w:rsidRDefault="00B6188C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59682679" w14:textId="77777777" w:rsidR="00B6188C" w:rsidRDefault="00B6188C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0B98E393" w14:textId="77777777" w:rsidR="00B6188C" w:rsidRDefault="00B6188C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035F3C4C" w14:textId="77777777" w:rsidR="00B6188C" w:rsidRDefault="00B6188C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B6188C" w14:paraId="62CF0CB0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805256" w14:textId="77777777" w:rsidR="00B6188C" w:rsidRDefault="00B6188C" w:rsidP="00C53394">
            <w:pPr>
              <w:rPr>
                <w:lang w:val="en-GB"/>
              </w:rPr>
            </w:pPr>
            <w:r w:rsidRPr="0030796B">
              <w:rPr>
                <w:lang w:val="en-GB"/>
              </w:rPr>
              <w:t>object_key</w:t>
            </w:r>
          </w:p>
        </w:tc>
        <w:tc>
          <w:tcPr>
            <w:tcW w:w="1559" w:type="dxa"/>
          </w:tcPr>
          <w:p w14:paraId="38E3892E" w14:textId="77777777" w:rsidR="00B6188C" w:rsidRDefault="00B6188C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0C127EAF" w14:textId="77777777" w:rsidR="00B6188C" w:rsidRDefault="00B6188C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3C92B24D" w14:textId="78C21160" w:rsidR="00B6188C" w:rsidRDefault="00B6188C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will try to delete the </w:t>
            </w:r>
            <w:r w:rsidR="00FC0F92">
              <w:rPr>
                <w:lang w:val="en-GB"/>
              </w:rPr>
              <w:t>reward</w:t>
            </w:r>
            <w:r>
              <w:rPr>
                <w:lang w:val="en-GB"/>
              </w:rPr>
              <w:t xml:space="preserve"> entity with the provided object_key value</w:t>
            </w:r>
          </w:p>
        </w:tc>
      </w:tr>
    </w:tbl>
    <w:p w14:paraId="3F001B73" w14:textId="77777777" w:rsidR="00ED2C51" w:rsidRDefault="00ED2C51" w:rsidP="00ED2C51"/>
    <w:p w14:paraId="0229DB54" w14:textId="77777777" w:rsidR="00ED2C51" w:rsidRDefault="00ED2C51" w:rsidP="00ED2C51">
      <w:r>
        <w:br w:type="page"/>
      </w:r>
    </w:p>
    <w:p w14:paraId="1ACFE31C" w14:textId="6CE6BC35" w:rsidR="00ED2C51" w:rsidRDefault="00ED2C51" w:rsidP="00ED2C51">
      <w:pPr>
        <w:pStyle w:val="Kop2"/>
        <w:rPr>
          <w:lang w:val="en-GB"/>
        </w:rPr>
      </w:pPr>
      <w:bookmarkStart w:id="45" w:name="_Toc126599069"/>
      <w:r>
        <w:rPr>
          <w:lang w:val="en-GB"/>
        </w:rPr>
        <w:lastRenderedPageBreak/>
        <w:t>Referrals</w:t>
      </w:r>
      <w:bookmarkEnd w:id="45"/>
    </w:p>
    <w:p w14:paraId="3448687D" w14:textId="6FBB2F96" w:rsidR="00ED2C51" w:rsidRPr="00DB51B6" w:rsidRDefault="00ED2C51" w:rsidP="00ED2C51">
      <w:pPr>
        <w:pStyle w:val="Kop3"/>
        <w:rPr>
          <w:lang w:val="en-GB"/>
        </w:rPr>
      </w:pPr>
      <w:bookmarkStart w:id="46" w:name="_Toc126599070"/>
      <w:r>
        <w:rPr>
          <w:lang w:val="en-GB"/>
        </w:rPr>
        <w:t>Endpoint: &lt;URL&gt;/Referrals</w:t>
      </w:r>
      <w:bookmarkEnd w:id="46"/>
    </w:p>
    <w:p w14:paraId="58DD608B" w14:textId="77777777" w:rsidR="00ED2C51" w:rsidRDefault="00ED2C51" w:rsidP="00ED2C51">
      <w:pPr>
        <w:pStyle w:val="Kop3"/>
        <w:rPr>
          <w:lang w:val="en-GB"/>
        </w:rPr>
      </w:pPr>
      <w:bookmarkStart w:id="47" w:name="_Toc126599071"/>
      <w:r>
        <w:rPr>
          <w:lang w:val="en-GB"/>
        </w:rPr>
        <w:t>GET:</w:t>
      </w:r>
      <w:bookmarkEnd w:id="47"/>
    </w:p>
    <w:p w14:paraId="3FCDAC3B" w14:textId="36497C1D" w:rsidR="00ED2C51" w:rsidRDefault="00ED2C51" w:rsidP="00ED2C51">
      <w:pPr>
        <w:rPr>
          <w:lang w:val="en-GB"/>
        </w:rPr>
      </w:pPr>
      <w:r>
        <w:rPr>
          <w:lang w:val="en-GB"/>
        </w:rPr>
        <w:t xml:space="preserve">The </w:t>
      </w:r>
      <w:r w:rsidR="00A806F5">
        <w:rPr>
          <w:lang w:val="en-GB"/>
        </w:rPr>
        <w:t>referrals</w:t>
      </w:r>
      <w:r>
        <w:rPr>
          <w:lang w:val="en-GB"/>
        </w:rPr>
        <w:t xml:space="preserve"> GET request will return a list of active </w:t>
      </w:r>
      <w:r w:rsidR="00AC6186">
        <w:rPr>
          <w:lang w:val="en-GB"/>
        </w:rPr>
        <w:t>referrals</w:t>
      </w:r>
      <w:r>
        <w:rPr>
          <w:lang w:val="en-GB"/>
        </w:rPr>
        <w:t xml:space="preserve">. This list can be used to create, edit or delete </w:t>
      </w:r>
      <w:r w:rsidR="00835102">
        <w:rPr>
          <w:lang w:val="en-GB"/>
        </w:rPr>
        <w:t xml:space="preserve">referrals </w:t>
      </w:r>
      <w:r>
        <w:rPr>
          <w:lang w:val="en-GB"/>
        </w:rPr>
        <w:t>from the system.</w:t>
      </w:r>
    </w:p>
    <w:p w14:paraId="50553750" w14:textId="77777777" w:rsidR="00ED2C51" w:rsidRDefault="00ED2C51" w:rsidP="00ED2C51">
      <w:pPr>
        <w:rPr>
          <w:lang w:val="en-GB"/>
        </w:rPr>
      </w:pPr>
      <w:r>
        <w:rPr>
          <w:lang w:val="en-GB"/>
        </w:rPr>
        <w:t>The following data can be added as QueryData: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ED2C51" w14:paraId="28D7B62A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37D6C5" w14:textId="77777777" w:rsidR="00ED2C51" w:rsidRDefault="00ED2C51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2937342F" w14:textId="77777777" w:rsidR="00ED2C51" w:rsidRDefault="00ED2C51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45D9C937" w14:textId="77777777" w:rsidR="00ED2C51" w:rsidRDefault="00ED2C51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4F090A29" w14:textId="77777777" w:rsidR="00ED2C51" w:rsidRDefault="00ED2C51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ED2C51" w14:paraId="5352FC2F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7438FB" w14:textId="77777777" w:rsidR="00ED2C51" w:rsidRDefault="00ED2C51" w:rsidP="00C53394">
            <w:pPr>
              <w:rPr>
                <w:lang w:val="en-GB"/>
              </w:rPr>
            </w:pPr>
            <w:r w:rsidRPr="0030796B">
              <w:rPr>
                <w:lang w:val="en-GB"/>
              </w:rPr>
              <w:t>object_key</w:t>
            </w:r>
          </w:p>
        </w:tc>
        <w:tc>
          <w:tcPr>
            <w:tcW w:w="1559" w:type="dxa"/>
          </w:tcPr>
          <w:p w14:paraId="63BAD936" w14:textId="77777777" w:rsidR="00ED2C51" w:rsidRDefault="00ED2C51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122BD957" w14:textId="77777777" w:rsidR="00ED2C51" w:rsidRDefault="00ED2C51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373DA796" w14:textId="2E362163" w:rsidR="00ED2C51" w:rsidRDefault="00ED2C51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will only retrieve the </w:t>
            </w:r>
            <w:r w:rsidR="00642448">
              <w:rPr>
                <w:lang w:val="en-GB"/>
              </w:rPr>
              <w:t>referral</w:t>
            </w:r>
            <w:r>
              <w:rPr>
                <w:lang w:val="en-GB"/>
              </w:rPr>
              <w:t xml:space="preserve"> with this specific key</w:t>
            </w:r>
          </w:p>
        </w:tc>
      </w:tr>
    </w:tbl>
    <w:p w14:paraId="31A176FC" w14:textId="77777777" w:rsidR="00ED2C51" w:rsidRDefault="00ED2C51" w:rsidP="00ED2C51">
      <w:pPr>
        <w:pStyle w:val="Kop3"/>
        <w:rPr>
          <w:lang w:val="en-GB"/>
        </w:rPr>
      </w:pPr>
    </w:p>
    <w:p w14:paraId="1A5E6835" w14:textId="77777777" w:rsidR="00ED2C51" w:rsidRDefault="00ED2C51" w:rsidP="00ED2C51">
      <w:pPr>
        <w:pStyle w:val="Kop3"/>
        <w:rPr>
          <w:lang w:val="en-GB"/>
        </w:rPr>
      </w:pPr>
      <w:bookmarkStart w:id="48" w:name="_Toc126599072"/>
      <w:r>
        <w:rPr>
          <w:lang w:val="en-GB"/>
        </w:rPr>
        <w:t>POST:</w:t>
      </w:r>
      <w:bookmarkEnd w:id="48"/>
    </w:p>
    <w:p w14:paraId="32D077BF" w14:textId="6ABEB640" w:rsidR="00ED2C51" w:rsidRDefault="00ED2C51" w:rsidP="00ED2C51">
      <w:pPr>
        <w:rPr>
          <w:lang w:val="en-GB"/>
        </w:rPr>
      </w:pPr>
      <w:r>
        <w:rPr>
          <w:lang w:val="en-GB"/>
        </w:rPr>
        <w:t xml:space="preserve">The </w:t>
      </w:r>
      <w:r w:rsidR="00C462A6">
        <w:rPr>
          <w:lang w:val="en-GB"/>
        </w:rPr>
        <w:t xml:space="preserve">referrals </w:t>
      </w:r>
      <w:r>
        <w:rPr>
          <w:lang w:val="en-GB"/>
        </w:rPr>
        <w:t xml:space="preserve">POST request is used to create new </w:t>
      </w:r>
      <w:r w:rsidR="00C462A6">
        <w:rPr>
          <w:lang w:val="en-GB"/>
        </w:rPr>
        <w:t xml:space="preserve">referrals </w:t>
      </w:r>
      <w:r>
        <w:rPr>
          <w:lang w:val="en-GB"/>
        </w:rPr>
        <w:t xml:space="preserve">into the active system. To successfully create a new </w:t>
      </w:r>
      <w:r w:rsidR="00C462A6">
        <w:rPr>
          <w:lang w:val="en-GB"/>
        </w:rPr>
        <w:t xml:space="preserve">referral </w:t>
      </w:r>
      <w:r>
        <w:rPr>
          <w:lang w:val="en-GB"/>
        </w:rPr>
        <w:t>the mandatory fields must be provided correctly.</w:t>
      </w:r>
    </w:p>
    <w:p w14:paraId="028EA099" w14:textId="77777777" w:rsidR="00ED2C51" w:rsidRDefault="00ED2C51" w:rsidP="00ED2C51">
      <w:pPr>
        <w:rPr>
          <w:lang w:val="en-GB"/>
        </w:rPr>
      </w:pPr>
      <w:r>
        <w:rPr>
          <w:lang w:val="en-GB"/>
        </w:rPr>
        <w:t>The following fields can be added as FormData: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ED2C51" w14:paraId="670AC984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B3C8A0" w14:textId="77777777" w:rsidR="00ED2C51" w:rsidRDefault="00ED2C51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7024810F" w14:textId="77777777" w:rsidR="00ED2C51" w:rsidRDefault="00ED2C51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4378129C" w14:textId="77777777" w:rsidR="00ED2C51" w:rsidRDefault="00ED2C51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706ED5BE" w14:textId="77777777" w:rsidR="00ED2C51" w:rsidRDefault="00ED2C51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ED2C51" w14:paraId="37024C91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E1B195" w14:textId="77777777" w:rsidR="00ED2C51" w:rsidRDefault="00ED2C51" w:rsidP="00C53394">
            <w:pPr>
              <w:rPr>
                <w:lang w:val="en-GB"/>
              </w:rPr>
            </w:pPr>
            <w:r w:rsidRPr="00DF64F1">
              <w:rPr>
                <w:lang w:val="en-GB"/>
              </w:rPr>
              <w:t>fk_user</w:t>
            </w:r>
          </w:p>
        </w:tc>
        <w:tc>
          <w:tcPr>
            <w:tcW w:w="1559" w:type="dxa"/>
          </w:tcPr>
          <w:p w14:paraId="246678CC" w14:textId="77777777" w:rsidR="00ED2C51" w:rsidRDefault="00ED2C51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0A34F185" w14:textId="77777777" w:rsidR="00ED2C51" w:rsidRDefault="00ED2C51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2C2232C4" w14:textId="723D1202" w:rsidR="00ED2C51" w:rsidRDefault="00ED2C51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should be the object_key of the employee who </w:t>
            </w:r>
            <w:r w:rsidR="003039B4">
              <w:rPr>
                <w:lang w:val="en-GB"/>
              </w:rPr>
              <w:t>referred this referral</w:t>
            </w:r>
          </w:p>
        </w:tc>
      </w:tr>
      <w:tr w:rsidR="00ED2C51" w14:paraId="3E37BC26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401577" w14:textId="2A8A856E" w:rsidR="00ED2C51" w:rsidRDefault="003039B4" w:rsidP="00C53394">
            <w:pPr>
              <w:rPr>
                <w:lang w:val="en-GB"/>
              </w:rPr>
            </w:pPr>
            <w:r w:rsidRPr="003039B4">
              <w:rPr>
                <w:lang w:val="en-GB"/>
              </w:rPr>
              <w:t>fk_task</w:t>
            </w:r>
          </w:p>
        </w:tc>
        <w:tc>
          <w:tcPr>
            <w:tcW w:w="1559" w:type="dxa"/>
          </w:tcPr>
          <w:p w14:paraId="2B845850" w14:textId="25DD9E37" w:rsidR="00ED2C51" w:rsidRDefault="003039B4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0F3CC610" w14:textId="77777777" w:rsidR="00ED2C51" w:rsidRDefault="00ED2C51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298714DA" w14:textId="34C47B63" w:rsidR="00ED2C51" w:rsidRDefault="003039B4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should be the object_key of the </w:t>
            </w:r>
            <w:r w:rsidR="00192F58">
              <w:rPr>
                <w:lang w:val="en-GB"/>
              </w:rPr>
              <w:t>task which was fulfilled by the employee</w:t>
            </w:r>
          </w:p>
        </w:tc>
      </w:tr>
      <w:tr w:rsidR="00ED2C51" w14:paraId="25560431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39C62F" w14:textId="53F753BE" w:rsidR="00ED2C51" w:rsidRDefault="00BD30E3" w:rsidP="00C53394">
            <w:pPr>
              <w:rPr>
                <w:lang w:val="en-GB"/>
              </w:rPr>
            </w:pPr>
            <w:r w:rsidRPr="00BD30E3">
              <w:rPr>
                <w:lang w:val="en-GB"/>
              </w:rPr>
              <w:t>fk_candidate</w:t>
            </w:r>
          </w:p>
        </w:tc>
        <w:tc>
          <w:tcPr>
            <w:tcW w:w="1559" w:type="dxa"/>
          </w:tcPr>
          <w:p w14:paraId="7274E4BE" w14:textId="2EC6EB0E" w:rsidR="00ED2C51" w:rsidRDefault="00BD30E3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09784DFB" w14:textId="77777777" w:rsidR="00ED2C51" w:rsidRDefault="00ED2C51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67543A86" w14:textId="083BF0AB" w:rsidR="00ED2C51" w:rsidRDefault="00BD30E3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should be the object_key of the candidate which was referred</w:t>
            </w:r>
          </w:p>
        </w:tc>
      </w:tr>
      <w:tr w:rsidR="000846EC" w14:paraId="52F734EC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6D19F8" w14:textId="6FA35BCB" w:rsidR="000846EC" w:rsidRPr="00BD30E3" w:rsidRDefault="000846EC" w:rsidP="00C53394">
            <w:pPr>
              <w:rPr>
                <w:lang w:val="en-GB"/>
              </w:rPr>
            </w:pPr>
            <w:r w:rsidRPr="000846EC">
              <w:rPr>
                <w:lang w:val="en-GB"/>
              </w:rPr>
              <w:t>fk_scoreboard</w:t>
            </w:r>
          </w:p>
        </w:tc>
        <w:tc>
          <w:tcPr>
            <w:tcW w:w="1559" w:type="dxa"/>
          </w:tcPr>
          <w:p w14:paraId="248A22D3" w14:textId="0DA76384" w:rsidR="000846EC" w:rsidRDefault="000846EC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6266C980" w14:textId="0742A119" w:rsidR="000846EC" w:rsidRDefault="000846EC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1C4D0CF8" w14:textId="39386304" w:rsidR="000846EC" w:rsidRDefault="000846EC" w:rsidP="00C5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should be the object_key of the scoreboard for which this score needs to be linked to</w:t>
            </w:r>
          </w:p>
        </w:tc>
      </w:tr>
    </w:tbl>
    <w:p w14:paraId="6FEB99A6" w14:textId="77777777" w:rsidR="00ED2C51" w:rsidRDefault="00ED2C51" w:rsidP="00ED2C51">
      <w:pPr>
        <w:rPr>
          <w:lang w:val="en-GB"/>
        </w:rPr>
      </w:pPr>
    </w:p>
    <w:p w14:paraId="3C726AF1" w14:textId="77777777" w:rsidR="00ED2C51" w:rsidRDefault="00ED2C51" w:rsidP="00ED2C51">
      <w:pPr>
        <w:rPr>
          <w:lang w:val="en-GB"/>
        </w:rPr>
      </w:pPr>
      <w:r>
        <w:rPr>
          <w:lang w:val="en-GB"/>
        </w:rPr>
        <w:br w:type="page"/>
      </w:r>
    </w:p>
    <w:p w14:paraId="0C7D8049" w14:textId="77777777" w:rsidR="00ED2C51" w:rsidRDefault="00ED2C51" w:rsidP="00ED2C51">
      <w:pPr>
        <w:pStyle w:val="Kop3"/>
        <w:rPr>
          <w:lang w:val="en-GB"/>
        </w:rPr>
      </w:pPr>
      <w:bookmarkStart w:id="49" w:name="_Toc126599073"/>
      <w:r>
        <w:rPr>
          <w:lang w:val="en-GB"/>
        </w:rPr>
        <w:lastRenderedPageBreak/>
        <w:t>PUT:</w:t>
      </w:r>
      <w:bookmarkEnd w:id="49"/>
    </w:p>
    <w:p w14:paraId="45AF371A" w14:textId="197AED21" w:rsidR="00ED2C51" w:rsidRDefault="00ED2C51" w:rsidP="00ED2C51">
      <w:pPr>
        <w:rPr>
          <w:lang w:val="en-GB"/>
        </w:rPr>
      </w:pPr>
      <w:r>
        <w:rPr>
          <w:lang w:val="en-GB"/>
        </w:rPr>
        <w:t xml:space="preserve">The </w:t>
      </w:r>
      <w:r w:rsidR="000C451C">
        <w:rPr>
          <w:lang w:val="en-GB"/>
        </w:rPr>
        <w:t xml:space="preserve">referrals </w:t>
      </w:r>
      <w:r>
        <w:rPr>
          <w:lang w:val="en-GB"/>
        </w:rPr>
        <w:t xml:space="preserve">PUT request is used to update an existing </w:t>
      </w:r>
      <w:r w:rsidR="000C451C">
        <w:rPr>
          <w:lang w:val="en-GB"/>
        </w:rPr>
        <w:t xml:space="preserve">referral </w:t>
      </w:r>
      <w:r>
        <w:rPr>
          <w:lang w:val="en-GB"/>
        </w:rPr>
        <w:t xml:space="preserve">of the active system. To successfully update an existing </w:t>
      </w:r>
      <w:r w:rsidR="000C451C">
        <w:rPr>
          <w:lang w:val="en-GB"/>
        </w:rPr>
        <w:t xml:space="preserve">referral </w:t>
      </w:r>
      <w:r>
        <w:rPr>
          <w:lang w:val="en-GB"/>
        </w:rPr>
        <w:t>the mandatory fields must be provided correctly.</w:t>
      </w:r>
    </w:p>
    <w:p w14:paraId="6DE1BE54" w14:textId="77777777" w:rsidR="00ED2C51" w:rsidRDefault="00ED2C51" w:rsidP="00ED2C51">
      <w:pPr>
        <w:rPr>
          <w:lang w:val="en-GB"/>
        </w:rPr>
      </w:pPr>
      <w:r>
        <w:rPr>
          <w:lang w:val="en-GB"/>
        </w:rPr>
        <w:t>The following fields can be added as FormData: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ED2C51" w14:paraId="4858E35A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4F8D36" w14:textId="77777777" w:rsidR="00ED2C51" w:rsidRDefault="00ED2C51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6EE90B49" w14:textId="77777777" w:rsidR="00ED2C51" w:rsidRDefault="00ED2C51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7D62D1F9" w14:textId="77777777" w:rsidR="00ED2C51" w:rsidRDefault="00ED2C51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531E315F" w14:textId="77777777" w:rsidR="00ED2C51" w:rsidRDefault="00ED2C51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ED2C51" w14:paraId="7FC88752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16C55F" w14:textId="77777777" w:rsidR="00ED2C51" w:rsidRDefault="00ED2C51" w:rsidP="00C53394">
            <w:pPr>
              <w:rPr>
                <w:lang w:val="en-GB"/>
              </w:rPr>
            </w:pPr>
            <w:r>
              <w:rPr>
                <w:lang w:val="en-GB"/>
              </w:rPr>
              <w:t>Object_key</w:t>
            </w:r>
          </w:p>
        </w:tc>
        <w:tc>
          <w:tcPr>
            <w:tcW w:w="1559" w:type="dxa"/>
          </w:tcPr>
          <w:p w14:paraId="259E808A" w14:textId="77777777" w:rsidR="00ED2C51" w:rsidRDefault="00ED2C51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4CB5FC5C" w14:textId="77777777" w:rsidR="00ED2C51" w:rsidRDefault="00ED2C51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7C9F212C" w14:textId="4B681D07" w:rsidR="00ED2C51" w:rsidRDefault="00ED2C51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object_key value of an existing </w:t>
            </w:r>
            <w:r w:rsidR="000C451C">
              <w:rPr>
                <w:lang w:val="en-GB"/>
              </w:rPr>
              <w:t>referral</w:t>
            </w:r>
          </w:p>
        </w:tc>
      </w:tr>
      <w:tr w:rsidR="000C451C" w14:paraId="3F3F3681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78DF12" w14:textId="75A10E3F" w:rsidR="000C451C" w:rsidRDefault="000C451C" w:rsidP="000C451C">
            <w:pPr>
              <w:rPr>
                <w:lang w:val="en-GB"/>
              </w:rPr>
            </w:pPr>
            <w:r w:rsidRPr="00DF64F1">
              <w:rPr>
                <w:lang w:val="en-GB"/>
              </w:rPr>
              <w:t>fk_user</w:t>
            </w:r>
          </w:p>
        </w:tc>
        <w:tc>
          <w:tcPr>
            <w:tcW w:w="1559" w:type="dxa"/>
          </w:tcPr>
          <w:p w14:paraId="131279F4" w14:textId="3EAC7F13" w:rsidR="000C451C" w:rsidRDefault="000C451C" w:rsidP="000C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46DD32E6" w14:textId="7A93D3F1" w:rsidR="000C451C" w:rsidRDefault="000C451C" w:rsidP="000C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2EF6704E" w14:textId="1436AECD" w:rsidR="000C451C" w:rsidRDefault="000C451C" w:rsidP="000C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should be the object_key of the employee who referred this referral</w:t>
            </w:r>
          </w:p>
        </w:tc>
      </w:tr>
      <w:tr w:rsidR="000C451C" w14:paraId="7E49061E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F5D2B4" w14:textId="527CAB4D" w:rsidR="000C451C" w:rsidRPr="00DF64F1" w:rsidRDefault="000C451C" w:rsidP="000C451C">
            <w:pPr>
              <w:rPr>
                <w:lang w:val="en-GB"/>
              </w:rPr>
            </w:pPr>
            <w:r w:rsidRPr="003039B4">
              <w:rPr>
                <w:lang w:val="en-GB"/>
              </w:rPr>
              <w:t>fk_task</w:t>
            </w:r>
          </w:p>
        </w:tc>
        <w:tc>
          <w:tcPr>
            <w:tcW w:w="1559" w:type="dxa"/>
          </w:tcPr>
          <w:p w14:paraId="49A1118A" w14:textId="13C4934D" w:rsidR="000C451C" w:rsidRDefault="000C451C" w:rsidP="000C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432AC648" w14:textId="77539AC8" w:rsidR="000C451C" w:rsidRDefault="000C451C" w:rsidP="000C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5B058841" w14:textId="5D65D221" w:rsidR="000C451C" w:rsidRDefault="000C451C" w:rsidP="000C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should be the object_key of the task which was fulfilled by the employee</w:t>
            </w:r>
          </w:p>
        </w:tc>
      </w:tr>
      <w:tr w:rsidR="000C451C" w14:paraId="63CFF302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868AEB" w14:textId="3BAA8385" w:rsidR="000C451C" w:rsidRPr="003039B4" w:rsidRDefault="000C451C" w:rsidP="000C451C">
            <w:pPr>
              <w:rPr>
                <w:lang w:val="en-GB"/>
              </w:rPr>
            </w:pPr>
            <w:r w:rsidRPr="00BD30E3">
              <w:rPr>
                <w:lang w:val="en-GB"/>
              </w:rPr>
              <w:t>fk_candidate</w:t>
            </w:r>
          </w:p>
        </w:tc>
        <w:tc>
          <w:tcPr>
            <w:tcW w:w="1559" w:type="dxa"/>
          </w:tcPr>
          <w:p w14:paraId="0D8C47AB" w14:textId="17845F75" w:rsidR="000C451C" w:rsidRDefault="000C451C" w:rsidP="000C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59A62CFB" w14:textId="4C4ED2AF" w:rsidR="000C451C" w:rsidRDefault="000C451C" w:rsidP="000C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57188C6C" w14:textId="06F572D9" w:rsidR="000C451C" w:rsidRDefault="000C451C" w:rsidP="000C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should be the object_key of the candidate which was referred</w:t>
            </w:r>
          </w:p>
        </w:tc>
      </w:tr>
      <w:tr w:rsidR="000C451C" w14:paraId="00005168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680761" w14:textId="273FA912" w:rsidR="000C451C" w:rsidRPr="00BD30E3" w:rsidRDefault="000C451C" w:rsidP="000C451C">
            <w:pPr>
              <w:rPr>
                <w:lang w:val="en-GB"/>
              </w:rPr>
            </w:pPr>
            <w:r w:rsidRPr="000846EC">
              <w:rPr>
                <w:lang w:val="en-GB"/>
              </w:rPr>
              <w:t>fk_scoreboard</w:t>
            </w:r>
          </w:p>
        </w:tc>
        <w:tc>
          <w:tcPr>
            <w:tcW w:w="1559" w:type="dxa"/>
          </w:tcPr>
          <w:p w14:paraId="36EFF3C6" w14:textId="5045EA69" w:rsidR="000C451C" w:rsidRDefault="000C451C" w:rsidP="000C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2E67BD1C" w14:textId="253EA1BA" w:rsidR="000C451C" w:rsidRDefault="000C451C" w:rsidP="000C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5CCEAE44" w14:textId="6ECF1F67" w:rsidR="000C451C" w:rsidRDefault="000C451C" w:rsidP="000C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should be the object_key of the scoreboard for which this score needs to be linked to</w:t>
            </w:r>
          </w:p>
        </w:tc>
      </w:tr>
    </w:tbl>
    <w:p w14:paraId="403ECCFD" w14:textId="77777777" w:rsidR="00ED2C51" w:rsidRDefault="00ED2C51" w:rsidP="00ED2C51">
      <w:pPr>
        <w:pStyle w:val="Kop3"/>
        <w:rPr>
          <w:lang w:val="en-GB"/>
        </w:rPr>
      </w:pPr>
    </w:p>
    <w:p w14:paraId="444ACF44" w14:textId="77777777" w:rsidR="00ED2C51" w:rsidRDefault="00ED2C51" w:rsidP="00ED2C51">
      <w:pPr>
        <w:pStyle w:val="Kop3"/>
        <w:rPr>
          <w:lang w:val="en-GB"/>
        </w:rPr>
      </w:pPr>
      <w:bookmarkStart w:id="50" w:name="_Toc126599074"/>
      <w:r>
        <w:rPr>
          <w:lang w:val="en-GB"/>
        </w:rPr>
        <w:t>DELETE:</w:t>
      </w:r>
      <w:bookmarkEnd w:id="50"/>
    </w:p>
    <w:p w14:paraId="04FE36E1" w14:textId="1D00E02B" w:rsidR="00ED2C51" w:rsidRDefault="00ED2C51" w:rsidP="00ED2C51">
      <w:pPr>
        <w:rPr>
          <w:lang w:val="en-GB"/>
        </w:rPr>
      </w:pPr>
      <w:r>
        <w:rPr>
          <w:lang w:val="en-GB"/>
        </w:rPr>
        <w:t xml:space="preserve">The </w:t>
      </w:r>
      <w:r w:rsidR="00C81498">
        <w:rPr>
          <w:lang w:val="en-GB"/>
        </w:rPr>
        <w:t xml:space="preserve">referrals </w:t>
      </w:r>
      <w:r>
        <w:rPr>
          <w:lang w:val="en-GB"/>
        </w:rPr>
        <w:t xml:space="preserve">DELETE request will delete an existing </w:t>
      </w:r>
      <w:r w:rsidR="00C81498">
        <w:rPr>
          <w:lang w:val="en-GB"/>
        </w:rPr>
        <w:t xml:space="preserve">referral </w:t>
      </w:r>
      <w:r>
        <w:rPr>
          <w:lang w:val="en-GB"/>
        </w:rPr>
        <w:t>from the active system.</w:t>
      </w:r>
    </w:p>
    <w:p w14:paraId="278BFAAE" w14:textId="77777777" w:rsidR="00ED2C51" w:rsidRDefault="00ED2C51" w:rsidP="00ED2C51">
      <w:pPr>
        <w:rPr>
          <w:lang w:val="en-GB"/>
        </w:rPr>
      </w:pPr>
      <w:r>
        <w:rPr>
          <w:lang w:val="en-GB"/>
        </w:rPr>
        <w:t>The following data needs to be added as QueryData: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ED2C51" w14:paraId="2DA82D13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1CADBE" w14:textId="77777777" w:rsidR="00ED2C51" w:rsidRDefault="00ED2C51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27422545" w14:textId="77777777" w:rsidR="00ED2C51" w:rsidRDefault="00ED2C51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2F9C9A57" w14:textId="77777777" w:rsidR="00ED2C51" w:rsidRDefault="00ED2C51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25D9C004" w14:textId="77777777" w:rsidR="00ED2C51" w:rsidRDefault="00ED2C51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ED2C51" w14:paraId="1690D435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D600A7" w14:textId="77777777" w:rsidR="00ED2C51" w:rsidRDefault="00ED2C51" w:rsidP="00C53394">
            <w:pPr>
              <w:rPr>
                <w:lang w:val="en-GB"/>
              </w:rPr>
            </w:pPr>
            <w:r w:rsidRPr="0030796B">
              <w:rPr>
                <w:lang w:val="en-GB"/>
              </w:rPr>
              <w:t>object_key</w:t>
            </w:r>
          </w:p>
        </w:tc>
        <w:tc>
          <w:tcPr>
            <w:tcW w:w="1559" w:type="dxa"/>
          </w:tcPr>
          <w:p w14:paraId="57E3DCD6" w14:textId="77777777" w:rsidR="00ED2C51" w:rsidRDefault="00ED2C51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5B9BD33C" w14:textId="77777777" w:rsidR="00ED2C51" w:rsidRDefault="00ED2C51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0403884E" w14:textId="23F9190C" w:rsidR="00ED2C51" w:rsidRDefault="00ED2C51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will try to delete the </w:t>
            </w:r>
            <w:r w:rsidR="00AA7462">
              <w:rPr>
                <w:lang w:val="en-GB"/>
              </w:rPr>
              <w:t xml:space="preserve">referral </w:t>
            </w:r>
            <w:r>
              <w:rPr>
                <w:lang w:val="en-GB"/>
              </w:rPr>
              <w:t>entity with the provided object_key value</w:t>
            </w:r>
          </w:p>
        </w:tc>
      </w:tr>
    </w:tbl>
    <w:p w14:paraId="29FF5D3D" w14:textId="77777777" w:rsidR="00944724" w:rsidRDefault="00944724" w:rsidP="00944724"/>
    <w:p w14:paraId="44A8AE59" w14:textId="77777777" w:rsidR="00944724" w:rsidRDefault="00944724" w:rsidP="00944724">
      <w:r>
        <w:br w:type="page"/>
      </w:r>
    </w:p>
    <w:p w14:paraId="1635759C" w14:textId="23CA2D5E" w:rsidR="00944724" w:rsidRDefault="00944724" w:rsidP="00944724">
      <w:pPr>
        <w:pStyle w:val="Kop2"/>
        <w:rPr>
          <w:lang w:val="en-GB"/>
        </w:rPr>
      </w:pPr>
      <w:bookmarkStart w:id="51" w:name="_Toc126599075"/>
      <w:r>
        <w:rPr>
          <w:lang w:val="en-GB"/>
        </w:rPr>
        <w:lastRenderedPageBreak/>
        <w:t>Candidates</w:t>
      </w:r>
      <w:bookmarkEnd w:id="51"/>
    </w:p>
    <w:p w14:paraId="1BED9D05" w14:textId="348464FA" w:rsidR="00944724" w:rsidRPr="00DB51B6" w:rsidRDefault="00944724" w:rsidP="00944724">
      <w:pPr>
        <w:pStyle w:val="Kop3"/>
        <w:rPr>
          <w:lang w:val="en-GB"/>
        </w:rPr>
      </w:pPr>
      <w:bookmarkStart w:id="52" w:name="_Toc126599076"/>
      <w:r>
        <w:rPr>
          <w:lang w:val="en-GB"/>
        </w:rPr>
        <w:t>Endpoint: &lt;URL&gt;/Candidates</w:t>
      </w:r>
      <w:bookmarkEnd w:id="52"/>
    </w:p>
    <w:p w14:paraId="05AD76E7" w14:textId="77777777" w:rsidR="00944724" w:rsidRDefault="00944724" w:rsidP="00944724">
      <w:pPr>
        <w:pStyle w:val="Kop3"/>
        <w:rPr>
          <w:lang w:val="en-GB"/>
        </w:rPr>
      </w:pPr>
      <w:bookmarkStart w:id="53" w:name="_Toc126599077"/>
      <w:r>
        <w:rPr>
          <w:lang w:val="en-GB"/>
        </w:rPr>
        <w:t>GET:</w:t>
      </w:r>
      <w:bookmarkEnd w:id="53"/>
    </w:p>
    <w:p w14:paraId="6AB7243A" w14:textId="0C096230" w:rsidR="00944724" w:rsidRDefault="00944724" w:rsidP="00944724">
      <w:pPr>
        <w:rPr>
          <w:lang w:val="en-GB"/>
        </w:rPr>
      </w:pPr>
      <w:r>
        <w:rPr>
          <w:lang w:val="en-GB"/>
        </w:rPr>
        <w:t>The candidates GET request will return a list of active candidates. This list can be used to create, edit or delete candidates from the system.</w:t>
      </w:r>
    </w:p>
    <w:p w14:paraId="0EF5BAA3" w14:textId="77777777" w:rsidR="00944724" w:rsidRDefault="00944724" w:rsidP="00944724">
      <w:pPr>
        <w:rPr>
          <w:lang w:val="en-GB"/>
        </w:rPr>
      </w:pPr>
      <w:r>
        <w:rPr>
          <w:lang w:val="en-GB"/>
        </w:rPr>
        <w:t>The following data can be added as QueryData: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944724" w14:paraId="669DE218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05B278" w14:textId="77777777" w:rsidR="00944724" w:rsidRDefault="00944724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699C625C" w14:textId="77777777" w:rsidR="00944724" w:rsidRDefault="00944724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2F76492D" w14:textId="77777777" w:rsidR="00944724" w:rsidRDefault="00944724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67E21072" w14:textId="77777777" w:rsidR="00944724" w:rsidRDefault="00944724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944724" w14:paraId="36C747AD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F79626" w14:textId="77777777" w:rsidR="00944724" w:rsidRDefault="00944724" w:rsidP="00C53394">
            <w:pPr>
              <w:rPr>
                <w:lang w:val="en-GB"/>
              </w:rPr>
            </w:pPr>
            <w:r w:rsidRPr="0030796B">
              <w:rPr>
                <w:lang w:val="en-GB"/>
              </w:rPr>
              <w:t>object_key</w:t>
            </w:r>
          </w:p>
        </w:tc>
        <w:tc>
          <w:tcPr>
            <w:tcW w:w="1559" w:type="dxa"/>
          </w:tcPr>
          <w:p w14:paraId="22480B12" w14:textId="77777777" w:rsidR="00944724" w:rsidRDefault="00944724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40DD6E28" w14:textId="77777777" w:rsidR="00944724" w:rsidRDefault="00944724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09D7CC5A" w14:textId="56048C7A" w:rsidR="00944724" w:rsidRDefault="00944724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will only retrieve the candidate with this specific key</w:t>
            </w:r>
          </w:p>
        </w:tc>
      </w:tr>
    </w:tbl>
    <w:p w14:paraId="16158D6B" w14:textId="77777777" w:rsidR="00944724" w:rsidRDefault="00944724" w:rsidP="00944724">
      <w:pPr>
        <w:pStyle w:val="Kop3"/>
        <w:rPr>
          <w:lang w:val="en-GB"/>
        </w:rPr>
      </w:pPr>
    </w:p>
    <w:p w14:paraId="53DF05FB" w14:textId="77777777" w:rsidR="00944724" w:rsidRDefault="00944724" w:rsidP="00944724">
      <w:pPr>
        <w:pStyle w:val="Kop3"/>
        <w:rPr>
          <w:lang w:val="en-GB"/>
        </w:rPr>
      </w:pPr>
      <w:bookmarkStart w:id="54" w:name="_Toc126599078"/>
      <w:r>
        <w:rPr>
          <w:lang w:val="en-GB"/>
        </w:rPr>
        <w:t>POST:</w:t>
      </w:r>
      <w:bookmarkEnd w:id="54"/>
    </w:p>
    <w:p w14:paraId="2DF54C4C" w14:textId="1EF0806D" w:rsidR="00944724" w:rsidRDefault="00944724" w:rsidP="00944724">
      <w:pPr>
        <w:rPr>
          <w:lang w:val="en-GB"/>
        </w:rPr>
      </w:pPr>
      <w:r>
        <w:rPr>
          <w:lang w:val="en-GB"/>
        </w:rPr>
        <w:t xml:space="preserve">The </w:t>
      </w:r>
      <w:r w:rsidR="00741E7C">
        <w:rPr>
          <w:lang w:val="en-GB"/>
        </w:rPr>
        <w:t xml:space="preserve">candidates </w:t>
      </w:r>
      <w:r>
        <w:rPr>
          <w:lang w:val="en-GB"/>
        </w:rPr>
        <w:t xml:space="preserve">POST request is used to create new </w:t>
      </w:r>
      <w:r w:rsidR="00741E7C">
        <w:rPr>
          <w:lang w:val="en-GB"/>
        </w:rPr>
        <w:t xml:space="preserve">candidates </w:t>
      </w:r>
      <w:r>
        <w:rPr>
          <w:lang w:val="en-GB"/>
        </w:rPr>
        <w:t xml:space="preserve">into the active system. To successfully create a new </w:t>
      </w:r>
      <w:r w:rsidR="00741E7C">
        <w:rPr>
          <w:lang w:val="en-GB"/>
        </w:rPr>
        <w:t xml:space="preserve">candidate </w:t>
      </w:r>
      <w:r>
        <w:rPr>
          <w:lang w:val="en-GB"/>
        </w:rPr>
        <w:t>the mandatory fields must be provided correctly.</w:t>
      </w:r>
    </w:p>
    <w:p w14:paraId="367CB87B" w14:textId="77777777" w:rsidR="00944724" w:rsidRDefault="00944724" w:rsidP="00944724">
      <w:pPr>
        <w:rPr>
          <w:lang w:val="en-GB"/>
        </w:rPr>
      </w:pPr>
      <w:r>
        <w:rPr>
          <w:lang w:val="en-GB"/>
        </w:rPr>
        <w:t>The following fields can be added as FormData: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944724" w14:paraId="0E08B9A4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BE1B5A" w14:textId="77777777" w:rsidR="00944724" w:rsidRDefault="00944724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3D2C2F47" w14:textId="77777777" w:rsidR="00944724" w:rsidRDefault="00944724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631E79A1" w14:textId="77777777" w:rsidR="00944724" w:rsidRDefault="00944724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232CF03B" w14:textId="77777777" w:rsidR="00944724" w:rsidRDefault="00944724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944724" w14:paraId="51A9D653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7D4044" w14:textId="3FFEA1A2" w:rsidR="00944724" w:rsidRDefault="000029D2" w:rsidP="00C53394">
            <w:pPr>
              <w:rPr>
                <w:lang w:val="en-GB"/>
              </w:rPr>
            </w:pPr>
            <w:r w:rsidRPr="000029D2">
              <w:rPr>
                <w:lang w:val="en-GB"/>
              </w:rPr>
              <w:t>referred_at</w:t>
            </w:r>
          </w:p>
        </w:tc>
        <w:tc>
          <w:tcPr>
            <w:tcW w:w="1559" w:type="dxa"/>
          </w:tcPr>
          <w:p w14:paraId="7F173E07" w14:textId="5FD6F7DC" w:rsidR="00944724" w:rsidRDefault="000029D2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39B37DC4" w14:textId="77777777" w:rsidR="00944724" w:rsidRDefault="00944724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35EC9F58" w14:textId="5B248444" w:rsidR="00944724" w:rsidRDefault="00944724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</w:t>
            </w:r>
            <w:r w:rsidR="00427E9B">
              <w:rPr>
                <w:lang w:val="en-GB"/>
              </w:rPr>
              <w:t xml:space="preserve">is the date at which the referral was </w:t>
            </w:r>
            <w:r w:rsidR="00DD17D1">
              <w:rPr>
                <w:lang w:val="en-GB"/>
              </w:rPr>
              <w:t>referred</w:t>
            </w:r>
          </w:p>
        </w:tc>
      </w:tr>
      <w:tr w:rsidR="00427E9B" w14:paraId="5863C5C2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900272" w14:textId="01DC477E" w:rsidR="00427E9B" w:rsidRDefault="00427E9B" w:rsidP="00427E9B">
            <w:pPr>
              <w:rPr>
                <w:lang w:val="en-GB"/>
              </w:rPr>
            </w:pPr>
            <w:r w:rsidRPr="00BD30E3">
              <w:rPr>
                <w:lang w:val="en-GB"/>
              </w:rPr>
              <w:t>fk_</w:t>
            </w:r>
            <w:r>
              <w:rPr>
                <w:lang w:val="en-GB"/>
              </w:rPr>
              <w:t>profile</w:t>
            </w:r>
          </w:p>
        </w:tc>
        <w:tc>
          <w:tcPr>
            <w:tcW w:w="1559" w:type="dxa"/>
          </w:tcPr>
          <w:p w14:paraId="5EBAB684" w14:textId="77777777" w:rsidR="00427E9B" w:rsidRDefault="00427E9B" w:rsidP="0042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3BF8BD65" w14:textId="349ED874" w:rsidR="00427E9B" w:rsidRDefault="00427E9B" w:rsidP="0042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5086A48E" w14:textId="348F324E" w:rsidR="00427E9B" w:rsidRDefault="00427E9B" w:rsidP="0042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the object_key property of a profile entity</w:t>
            </w:r>
          </w:p>
        </w:tc>
      </w:tr>
      <w:tr w:rsidR="00427E9B" w14:paraId="0F11F086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A68C15" w14:textId="7E4958AE" w:rsidR="00427E9B" w:rsidRPr="00BD30E3" w:rsidRDefault="00427E9B" w:rsidP="00427E9B">
            <w:pPr>
              <w:rPr>
                <w:lang w:val="en-GB"/>
              </w:rPr>
            </w:pPr>
            <w:r>
              <w:rPr>
                <w:lang w:val="en-GB"/>
              </w:rPr>
              <w:t>profile</w:t>
            </w:r>
          </w:p>
        </w:tc>
        <w:tc>
          <w:tcPr>
            <w:tcW w:w="1559" w:type="dxa"/>
          </w:tcPr>
          <w:p w14:paraId="3E58A49F" w14:textId="250C1A96" w:rsidR="00427E9B" w:rsidRDefault="00427E9B" w:rsidP="0042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Object &lt;Profile&gt;</w:t>
            </w:r>
          </w:p>
        </w:tc>
        <w:tc>
          <w:tcPr>
            <w:tcW w:w="1417" w:type="dxa"/>
          </w:tcPr>
          <w:p w14:paraId="69B03AEE" w14:textId="6EBCED61" w:rsidR="00427E9B" w:rsidRDefault="00427E9B" w:rsidP="0042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28D1AE21" w14:textId="5EDDF608" w:rsidR="00427E9B" w:rsidRDefault="00427E9B" w:rsidP="0042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the profile field is provided and filled with a valid profile object, the API will handle the creation of this new object and link It to the user being created</w:t>
            </w:r>
          </w:p>
        </w:tc>
      </w:tr>
    </w:tbl>
    <w:p w14:paraId="3E44F190" w14:textId="77777777" w:rsidR="00944724" w:rsidRDefault="00944724" w:rsidP="00944724">
      <w:pPr>
        <w:rPr>
          <w:lang w:val="en-GB"/>
        </w:rPr>
      </w:pPr>
    </w:p>
    <w:p w14:paraId="75F3F395" w14:textId="77777777" w:rsidR="00944724" w:rsidRDefault="00944724" w:rsidP="00944724">
      <w:pPr>
        <w:rPr>
          <w:lang w:val="en-GB"/>
        </w:rPr>
      </w:pPr>
      <w:r>
        <w:rPr>
          <w:lang w:val="en-GB"/>
        </w:rPr>
        <w:br w:type="page"/>
      </w:r>
    </w:p>
    <w:p w14:paraId="2AD485E7" w14:textId="77777777" w:rsidR="00944724" w:rsidRDefault="00944724" w:rsidP="00944724">
      <w:pPr>
        <w:pStyle w:val="Kop3"/>
        <w:rPr>
          <w:lang w:val="en-GB"/>
        </w:rPr>
      </w:pPr>
      <w:bookmarkStart w:id="55" w:name="_Toc126599079"/>
      <w:r>
        <w:rPr>
          <w:lang w:val="en-GB"/>
        </w:rPr>
        <w:lastRenderedPageBreak/>
        <w:t>PUT:</w:t>
      </w:r>
      <w:bookmarkEnd w:id="55"/>
    </w:p>
    <w:p w14:paraId="3621C29D" w14:textId="530E5022" w:rsidR="00944724" w:rsidRDefault="00944724" w:rsidP="00944724">
      <w:pPr>
        <w:rPr>
          <w:lang w:val="en-GB"/>
        </w:rPr>
      </w:pPr>
      <w:r>
        <w:rPr>
          <w:lang w:val="en-GB"/>
        </w:rPr>
        <w:t xml:space="preserve">The </w:t>
      </w:r>
      <w:r w:rsidR="003F16D0">
        <w:rPr>
          <w:lang w:val="en-GB"/>
        </w:rPr>
        <w:t xml:space="preserve">candidates </w:t>
      </w:r>
      <w:r>
        <w:rPr>
          <w:lang w:val="en-GB"/>
        </w:rPr>
        <w:t xml:space="preserve">PUT request is used to update an existing </w:t>
      </w:r>
      <w:r w:rsidR="003F16D0">
        <w:rPr>
          <w:lang w:val="en-GB"/>
        </w:rPr>
        <w:t xml:space="preserve">candidate </w:t>
      </w:r>
      <w:r>
        <w:rPr>
          <w:lang w:val="en-GB"/>
        </w:rPr>
        <w:t xml:space="preserve">of the active system. To successfully update an existing </w:t>
      </w:r>
      <w:r w:rsidR="00872E22">
        <w:rPr>
          <w:lang w:val="en-GB"/>
        </w:rPr>
        <w:t xml:space="preserve">candidate </w:t>
      </w:r>
      <w:r>
        <w:rPr>
          <w:lang w:val="en-GB"/>
        </w:rPr>
        <w:t>the mandatory fields must be provided correctly.</w:t>
      </w:r>
    </w:p>
    <w:p w14:paraId="4833D6C1" w14:textId="77777777" w:rsidR="00944724" w:rsidRDefault="00944724" w:rsidP="00944724">
      <w:pPr>
        <w:rPr>
          <w:lang w:val="en-GB"/>
        </w:rPr>
      </w:pPr>
      <w:r>
        <w:rPr>
          <w:lang w:val="en-GB"/>
        </w:rPr>
        <w:t>The following fields can be added as FormData: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944724" w14:paraId="6061B686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C27C2A" w14:textId="77777777" w:rsidR="00944724" w:rsidRDefault="00944724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4B2206C3" w14:textId="77777777" w:rsidR="00944724" w:rsidRDefault="00944724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736A46D2" w14:textId="77777777" w:rsidR="00944724" w:rsidRDefault="00944724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4F2BDA47" w14:textId="77777777" w:rsidR="00944724" w:rsidRDefault="00944724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944724" w14:paraId="5BA2915F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A41FA1" w14:textId="77777777" w:rsidR="00944724" w:rsidRDefault="00944724" w:rsidP="00C53394">
            <w:pPr>
              <w:rPr>
                <w:lang w:val="en-GB"/>
              </w:rPr>
            </w:pPr>
            <w:r>
              <w:rPr>
                <w:lang w:val="en-GB"/>
              </w:rPr>
              <w:t>Object_key</w:t>
            </w:r>
          </w:p>
        </w:tc>
        <w:tc>
          <w:tcPr>
            <w:tcW w:w="1559" w:type="dxa"/>
          </w:tcPr>
          <w:p w14:paraId="765E1B02" w14:textId="77777777" w:rsidR="00944724" w:rsidRDefault="00944724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133F0C6C" w14:textId="77777777" w:rsidR="00944724" w:rsidRDefault="00944724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74CC45E6" w14:textId="409DBA7E" w:rsidR="00944724" w:rsidRDefault="00944724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object_key value of an existing </w:t>
            </w:r>
            <w:r w:rsidR="001A07CC">
              <w:rPr>
                <w:lang w:val="en-GB"/>
              </w:rPr>
              <w:t>candidate</w:t>
            </w:r>
          </w:p>
        </w:tc>
      </w:tr>
      <w:tr w:rsidR="00793D1B" w14:paraId="496997BE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9C6EE5" w14:textId="1975A31A" w:rsidR="00793D1B" w:rsidRDefault="00793D1B" w:rsidP="00793D1B">
            <w:pPr>
              <w:rPr>
                <w:lang w:val="en-GB"/>
              </w:rPr>
            </w:pPr>
            <w:r w:rsidRPr="000029D2">
              <w:rPr>
                <w:lang w:val="en-GB"/>
              </w:rPr>
              <w:t>referred_at</w:t>
            </w:r>
          </w:p>
        </w:tc>
        <w:tc>
          <w:tcPr>
            <w:tcW w:w="1559" w:type="dxa"/>
          </w:tcPr>
          <w:p w14:paraId="16570024" w14:textId="50FEE114" w:rsidR="00793D1B" w:rsidRDefault="00793D1B" w:rsidP="00793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417" w:type="dxa"/>
          </w:tcPr>
          <w:p w14:paraId="22AD1A5B" w14:textId="5D0DA4CA" w:rsidR="00793D1B" w:rsidRDefault="00793D1B" w:rsidP="00793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65D8CE27" w14:textId="6F77C221" w:rsidR="00793D1B" w:rsidRDefault="00793D1B" w:rsidP="00793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the date at which the referral was referred</w:t>
            </w:r>
          </w:p>
        </w:tc>
      </w:tr>
      <w:tr w:rsidR="00793D1B" w14:paraId="2EBA2668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530F70" w14:textId="36604125" w:rsidR="00793D1B" w:rsidRPr="000029D2" w:rsidRDefault="00793D1B" w:rsidP="00793D1B">
            <w:pPr>
              <w:rPr>
                <w:lang w:val="en-GB"/>
              </w:rPr>
            </w:pPr>
            <w:r w:rsidRPr="00BD30E3">
              <w:rPr>
                <w:lang w:val="en-GB"/>
              </w:rPr>
              <w:t>fk_</w:t>
            </w:r>
            <w:r>
              <w:rPr>
                <w:lang w:val="en-GB"/>
              </w:rPr>
              <w:t>profile</w:t>
            </w:r>
          </w:p>
        </w:tc>
        <w:tc>
          <w:tcPr>
            <w:tcW w:w="1559" w:type="dxa"/>
          </w:tcPr>
          <w:p w14:paraId="0C83EECB" w14:textId="25AFE85B" w:rsidR="00793D1B" w:rsidRDefault="00793D1B" w:rsidP="00793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3C6C9094" w14:textId="6871C293" w:rsidR="00793D1B" w:rsidRDefault="00793D1B" w:rsidP="00793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2BF34566" w14:textId="6F42613C" w:rsidR="00793D1B" w:rsidRDefault="00793D1B" w:rsidP="00793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is the object_key property of a profile entity</w:t>
            </w:r>
          </w:p>
        </w:tc>
      </w:tr>
      <w:tr w:rsidR="00793D1B" w14:paraId="771DDB79" w14:textId="77777777" w:rsidTr="00C5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833E25" w14:textId="4F7995F6" w:rsidR="00793D1B" w:rsidRPr="00BD30E3" w:rsidRDefault="00793D1B" w:rsidP="00793D1B">
            <w:pPr>
              <w:rPr>
                <w:lang w:val="en-GB"/>
              </w:rPr>
            </w:pPr>
            <w:r>
              <w:rPr>
                <w:lang w:val="en-GB"/>
              </w:rPr>
              <w:t>profile</w:t>
            </w:r>
          </w:p>
        </w:tc>
        <w:tc>
          <w:tcPr>
            <w:tcW w:w="1559" w:type="dxa"/>
          </w:tcPr>
          <w:p w14:paraId="22F3C020" w14:textId="067AD284" w:rsidR="00793D1B" w:rsidRDefault="00793D1B" w:rsidP="00793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Object &lt;Profile&gt;</w:t>
            </w:r>
          </w:p>
        </w:tc>
        <w:tc>
          <w:tcPr>
            <w:tcW w:w="1417" w:type="dxa"/>
          </w:tcPr>
          <w:p w14:paraId="7C1E4551" w14:textId="30EAC4C1" w:rsidR="00793D1B" w:rsidRDefault="00793D1B" w:rsidP="00793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918" w:type="dxa"/>
          </w:tcPr>
          <w:p w14:paraId="30563AE3" w14:textId="398AFFCC" w:rsidR="00793D1B" w:rsidRDefault="00793D1B" w:rsidP="00793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the profile field is provided and filled with a valid profile object, the API will handle the creation of this new object and link It to the user being created</w:t>
            </w:r>
          </w:p>
        </w:tc>
      </w:tr>
    </w:tbl>
    <w:p w14:paraId="5A68A3E9" w14:textId="77777777" w:rsidR="00944724" w:rsidRDefault="00944724" w:rsidP="00944724">
      <w:pPr>
        <w:pStyle w:val="Kop3"/>
        <w:rPr>
          <w:lang w:val="en-GB"/>
        </w:rPr>
      </w:pPr>
    </w:p>
    <w:p w14:paraId="7B64FA5B" w14:textId="77777777" w:rsidR="00944724" w:rsidRDefault="00944724" w:rsidP="00944724">
      <w:pPr>
        <w:pStyle w:val="Kop3"/>
        <w:rPr>
          <w:lang w:val="en-GB"/>
        </w:rPr>
      </w:pPr>
      <w:bookmarkStart w:id="56" w:name="_Toc126599080"/>
      <w:r>
        <w:rPr>
          <w:lang w:val="en-GB"/>
        </w:rPr>
        <w:t>DELETE:</w:t>
      </w:r>
      <w:bookmarkEnd w:id="56"/>
    </w:p>
    <w:p w14:paraId="6BE577A8" w14:textId="195E91A6" w:rsidR="00944724" w:rsidRDefault="00944724" w:rsidP="00944724">
      <w:pPr>
        <w:rPr>
          <w:lang w:val="en-GB"/>
        </w:rPr>
      </w:pPr>
      <w:r>
        <w:rPr>
          <w:lang w:val="en-GB"/>
        </w:rPr>
        <w:t xml:space="preserve">The </w:t>
      </w:r>
      <w:r w:rsidR="00291239">
        <w:rPr>
          <w:lang w:val="en-GB"/>
        </w:rPr>
        <w:t xml:space="preserve">candidates </w:t>
      </w:r>
      <w:r>
        <w:rPr>
          <w:lang w:val="en-GB"/>
        </w:rPr>
        <w:t xml:space="preserve">DELETE request will delete an existing </w:t>
      </w:r>
      <w:r w:rsidR="00291239">
        <w:rPr>
          <w:lang w:val="en-GB"/>
        </w:rPr>
        <w:t xml:space="preserve">candidate </w:t>
      </w:r>
      <w:r>
        <w:rPr>
          <w:lang w:val="en-GB"/>
        </w:rPr>
        <w:t>from the active system.</w:t>
      </w:r>
    </w:p>
    <w:p w14:paraId="5D2C58F2" w14:textId="77777777" w:rsidR="00944724" w:rsidRDefault="00944724" w:rsidP="00944724">
      <w:pPr>
        <w:rPr>
          <w:lang w:val="en-GB"/>
        </w:rPr>
      </w:pPr>
      <w:r>
        <w:rPr>
          <w:lang w:val="en-GB"/>
        </w:rPr>
        <w:t>The following data needs to be added as QueryData: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3918"/>
      </w:tblGrid>
      <w:tr w:rsidR="00944724" w14:paraId="25F00B02" w14:textId="77777777" w:rsidTr="00C5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5D31EE" w14:textId="77777777" w:rsidR="00944724" w:rsidRDefault="00944724" w:rsidP="00C53394">
            <w:pPr>
              <w:rPr>
                <w:lang w:val="en-GB"/>
              </w:rPr>
            </w:pPr>
            <w:r>
              <w:rPr>
                <w:lang w:val="en-GB"/>
              </w:rPr>
              <w:t>Field name</w:t>
            </w:r>
          </w:p>
        </w:tc>
        <w:tc>
          <w:tcPr>
            <w:tcW w:w="1559" w:type="dxa"/>
          </w:tcPr>
          <w:p w14:paraId="57512E28" w14:textId="77777777" w:rsidR="00944724" w:rsidRDefault="00944724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type</w:t>
            </w:r>
          </w:p>
        </w:tc>
        <w:tc>
          <w:tcPr>
            <w:tcW w:w="1417" w:type="dxa"/>
          </w:tcPr>
          <w:p w14:paraId="6064A54C" w14:textId="77777777" w:rsidR="00944724" w:rsidRDefault="00944724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Mandatory</w:t>
            </w:r>
          </w:p>
        </w:tc>
        <w:tc>
          <w:tcPr>
            <w:tcW w:w="3918" w:type="dxa"/>
          </w:tcPr>
          <w:p w14:paraId="10263C9D" w14:textId="77777777" w:rsidR="00944724" w:rsidRDefault="00944724" w:rsidP="00C53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</w:tr>
      <w:tr w:rsidR="00944724" w14:paraId="695BDEAB" w14:textId="77777777" w:rsidTr="00C5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E31982" w14:textId="77777777" w:rsidR="00944724" w:rsidRDefault="00944724" w:rsidP="00C53394">
            <w:pPr>
              <w:rPr>
                <w:lang w:val="en-GB"/>
              </w:rPr>
            </w:pPr>
            <w:r w:rsidRPr="0030796B">
              <w:rPr>
                <w:lang w:val="en-GB"/>
              </w:rPr>
              <w:t>object_key</w:t>
            </w:r>
          </w:p>
        </w:tc>
        <w:tc>
          <w:tcPr>
            <w:tcW w:w="1559" w:type="dxa"/>
          </w:tcPr>
          <w:p w14:paraId="1756322C" w14:textId="77777777" w:rsidR="00944724" w:rsidRDefault="00944724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417" w:type="dxa"/>
          </w:tcPr>
          <w:p w14:paraId="60CF8053" w14:textId="77777777" w:rsidR="00944724" w:rsidRDefault="00944724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918" w:type="dxa"/>
          </w:tcPr>
          <w:p w14:paraId="137ACECA" w14:textId="2DEC9BB7" w:rsidR="00944724" w:rsidRDefault="00944724" w:rsidP="00C53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This will try to delete the </w:t>
            </w:r>
            <w:r w:rsidR="00EB2E15">
              <w:rPr>
                <w:lang w:val="en-GB"/>
              </w:rPr>
              <w:t xml:space="preserve">candidate </w:t>
            </w:r>
            <w:r>
              <w:rPr>
                <w:lang w:val="en-GB"/>
              </w:rPr>
              <w:t>entity with the provided object_key value</w:t>
            </w:r>
          </w:p>
        </w:tc>
      </w:tr>
    </w:tbl>
    <w:p w14:paraId="2EB1E741" w14:textId="77777777" w:rsidR="00016755" w:rsidRPr="00016755" w:rsidRDefault="00016755" w:rsidP="00603471"/>
    <w:sectPr w:rsidR="00016755" w:rsidRPr="00016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1CD7"/>
    <w:multiLevelType w:val="hybridMultilevel"/>
    <w:tmpl w:val="65144FC2"/>
    <w:lvl w:ilvl="0" w:tplc="A7423BBE">
      <w:start w:val="6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025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B9"/>
    <w:rsid w:val="000029D2"/>
    <w:rsid w:val="00013EEF"/>
    <w:rsid w:val="00016755"/>
    <w:rsid w:val="00020CC5"/>
    <w:rsid w:val="000459D8"/>
    <w:rsid w:val="00051B69"/>
    <w:rsid w:val="0007046C"/>
    <w:rsid w:val="00081F67"/>
    <w:rsid w:val="000846EC"/>
    <w:rsid w:val="000C451C"/>
    <w:rsid w:val="001027F5"/>
    <w:rsid w:val="00107CD6"/>
    <w:rsid w:val="001439F1"/>
    <w:rsid w:val="00192F58"/>
    <w:rsid w:val="001A07CC"/>
    <w:rsid w:val="0020665A"/>
    <w:rsid w:val="0023454D"/>
    <w:rsid w:val="00236A0E"/>
    <w:rsid w:val="00280B08"/>
    <w:rsid w:val="0028543E"/>
    <w:rsid w:val="00291239"/>
    <w:rsid w:val="002D3770"/>
    <w:rsid w:val="002E650D"/>
    <w:rsid w:val="002F2726"/>
    <w:rsid w:val="003039B4"/>
    <w:rsid w:val="0030439D"/>
    <w:rsid w:val="0030796B"/>
    <w:rsid w:val="00317DC1"/>
    <w:rsid w:val="003422CC"/>
    <w:rsid w:val="00372501"/>
    <w:rsid w:val="003E4D39"/>
    <w:rsid w:val="003E7B38"/>
    <w:rsid w:val="003F00EE"/>
    <w:rsid w:val="003F16D0"/>
    <w:rsid w:val="00427E9B"/>
    <w:rsid w:val="004432D2"/>
    <w:rsid w:val="004555DF"/>
    <w:rsid w:val="00462C2E"/>
    <w:rsid w:val="004D631D"/>
    <w:rsid w:val="004F2B89"/>
    <w:rsid w:val="005035DB"/>
    <w:rsid w:val="00526EB3"/>
    <w:rsid w:val="00540D17"/>
    <w:rsid w:val="005875DD"/>
    <w:rsid w:val="005A450A"/>
    <w:rsid w:val="005B04CF"/>
    <w:rsid w:val="005B13AB"/>
    <w:rsid w:val="005F30FA"/>
    <w:rsid w:val="00603471"/>
    <w:rsid w:val="006161B0"/>
    <w:rsid w:val="00617503"/>
    <w:rsid w:val="00642448"/>
    <w:rsid w:val="00651652"/>
    <w:rsid w:val="006526F4"/>
    <w:rsid w:val="00665F06"/>
    <w:rsid w:val="006704C0"/>
    <w:rsid w:val="006E1A68"/>
    <w:rsid w:val="00736D9B"/>
    <w:rsid w:val="00741E7C"/>
    <w:rsid w:val="00743D22"/>
    <w:rsid w:val="00755C93"/>
    <w:rsid w:val="00760DB5"/>
    <w:rsid w:val="00775CC5"/>
    <w:rsid w:val="00793D1B"/>
    <w:rsid w:val="007B1096"/>
    <w:rsid w:val="007D6F4D"/>
    <w:rsid w:val="007E7D81"/>
    <w:rsid w:val="00835102"/>
    <w:rsid w:val="00840675"/>
    <w:rsid w:val="00852988"/>
    <w:rsid w:val="00872E22"/>
    <w:rsid w:val="00887E0A"/>
    <w:rsid w:val="008A1A1F"/>
    <w:rsid w:val="008A59FB"/>
    <w:rsid w:val="008F07E8"/>
    <w:rsid w:val="008F6883"/>
    <w:rsid w:val="00944724"/>
    <w:rsid w:val="009574D1"/>
    <w:rsid w:val="00961AB7"/>
    <w:rsid w:val="00962B80"/>
    <w:rsid w:val="00963415"/>
    <w:rsid w:val="00967D66"/>
    <w:rsid w:val="009A5E21"/>
    <w:rsid w:val="00A16521"/>
    <w:rsid w:val="00A25B2F"/>
    <w:rsid w:val="00A62F15"/>
    <w:rsid w:val="00A775A0"/>
    <w:rsid w:val="00A806F5"/>
    <w:rsid w:val="00A85C02"/>
    <w:rsid w:val="00AA7462"/>
    <w:rsid w:val="00AB04D1"/>
    <w:rsid w:val="00AB7622"/>
    <w:rsid w:val="00AC6186"/>
    <w:rsid w:val="00AC6197"/>
    <w:rsid w:val="00AE6DD0"/>
    <w:rsid w:val="00B03688"/>
    <w:rsid w:val="00B20B2B"/>
    <w:rsid w:val="00B36B5C"/>
    <w:rsid w:val="00B6188C"/>
    <w:rsid w:val="00B905BA"/>
    <w:rsid w:val="00BD30E3"/>
    <w:rsid w:val="00BD3AB2"/>
    <w:rsid w:val="00BD732D"/>
    <w:rsid w:val="00BE3978"/>
    <w:rsid w:val="00C462A6"/>
    <w:rsid w:val="00C54C26"/>
    <w:rsid w:val="00C81498"/>
    <w:rsid w:val="00CB12B9"/>
    <w:rsid w:val="00CB21BC"/>
    <w:rsid w:val="00CE2656"/>
    <w:rsid w:val="00CF5473"/>
    <w:rsid w:val="00D000D8"/>
    <w:rsid w:val="00D07806"/>
    <w:rsid w:val="00D220DF"/>
    <w:rsid w:val="00D24D7B"/>
    <w:rsid w:val="00D67B31"/>
    <w:rsid w:val="00D7664A"/>
    <w:rsid w:val="00D854D6"/>
    <w:rsid w:val="00DA5608"/>
    <w:rsid w:val="00DB51B6"/>
    <w:rsid w:val="00DD17D1"/>
    <w:rsid w:val="00DF1F74"/>
    <w:rsid w:val="00DF64F1"/>
    <w:rsid w:val="00E24D29"/>
    <w:rsid w:val="00E334A1"/>
    <w:rsid w:val="00E356E1"/>
    <w:rsid w:val="00E47867"/>
    <w:rsid w:val="00E61F94"/>
    <w:rsid w:val="00E77BB9"/>
    <w:rsid w:val="00EA0E04"/>
    <w:rsid w:val="00EA593F"/>
    <w:rsid w:val="00EB2E15"/>
    <w:rsid w:val="00EB4323"/>
    <w:rsid w:val="00ED2C51"/>
    <w:rsid w:val="00EE61B0"/>
    <w:rsid w:val="00F37CF5"/>
    <w:rsid w:val="00F52A39"/>
    <w:rsid w:val="00F80D58"/>
    <w:rsid w:val="00F90D18"/>
    <w:rsid w:val="00FC0F92"/>
    <w:rsid w:val="00FD0A19"/>
    <w:rsid w:val="00FD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71485"/>
  <w15:chartTrackingRefBased/>
  <w15:docId w15:val="{4D7345B3-7A8A-4AA1-89D4-2BF77B09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62B80"/>
    <w:rPr>
      <w:rFonts w:ascii="Roboto" w:hAnsi="Roboto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62B8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62B8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079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2B80"/>
    <w:rPr>
      <w:rFonts w:ascii="Roboto" w:eastAsiaTheme="majorEastAsia" w:hAnsi="Roboto" w:cstheme="majorBidi"/>
      <w:color w:val="2F5496" w:themeColor="accent1" w:themeShade="BF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62B80"/>
    <w:rPr>
      <w:rFonts w:ascii="Roboto" w:eastAsiaTheme="majorEastAsia" w:hAnsi="Roboto" w:cstheme="majorBidi"/>
      <w:color w:val="2F5496" w:themeColor="accent1" w:themeShade="BF"/>
      <w:sz w:val="3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962B8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62B80"/>
    <w:rPr>
      <w:rFonts w:ascii="Roboto" w:eastAsiaTheme="majorEastAsia" w:hAnsi="Roboto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2B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2B80"/>
    <w:rPr>
      <w:rFonts w:ascii="Roboto" w:eastAsiaTheme="minorEastAsia" w:hAnsi="Roboto"/>
      <w:color w:val="5A5A5A" w:themeColor="text1" w:themeTint="A5"/>
      <w:spacing w:val="15"/>
      <w:sz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62B80"/>
    <w:pPr>
      <w:outlineLvl w:val="9"/>
    </w:pPr>
    <w:rPr>
      <w:rFonts w:asciiTheme="majorHAnsi" w:hAnsiTheme="majorHAnsi"/>
      <w:sz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760DB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60DB5"/>
    <w:rPr>
      <w:color w:val="0563C1" w:themeColor="hyperlink"/>
      <w:u w:val="single"/>
    </w:rPr>
  </w:style>
  <w:style w:type="table" w:styleId="Rastertabel4-Accent1">
    <w:name w:val="Grid Table 4 Accent 1"/>
    <w:basedOn w:val="Standaardtabel"/>
    <w:uiPriority w:val="49"/>
    <w:rsid w:val="006516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D000D8"/>
    <w:rPr>
      <w:color w:val="605E5C"/>
      <w:shd w:val="clear" w:color="auto" w:fill="E1DFDD"/>
    </w:rPr>
  </w:style>
  <w:style w:type="paragraph" w:styleId="Inhopg2">
    <w:name w:val="toc 2"/>
    <w:basedOn w:val="Standaard"/>
    <w:next w:val="Standaard"/>
    <w:autoRedefine/>
    <w:uiPriority w:val="39"/>
    <w:unhideWhenUsed/>
    <w:rsid w:val="00B20B2B"/>
    <w:pPr>
      <w:spacing w:after="100"/>
      <w:ind w:left="240"/>
    </w:pPr>
  </w:style>
  <w:style w:type="character" w:customStyle="1" w:styleId="Kop3Char">
    <w:name w:val="Kop 3 Char"/>
    <w:basedOn w:val="Standaardalinea-lettertype"/>
    <w:link w:val="Kop3"/>
    <w:uiPriority w:val="9"/>
    <w:rsid w:val="003079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307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61AB7"/>
    <w:pPr>
      <w:ind w:left="720"/>
      <w:contextualSpacing/>
    </w:pPr>
  </w:style>
  <w:style w:type="paragraph" w:styleId="Inhopg3">
    <w:name w:val="toc 3"/>
    <w:basedOn w:val="Standaard"/>
    <w:next w:val="Standaard"/>
    <w:autoRedefine/>
    <w:uiPriority w:val="39"/>
    <w:unhideWhenUsed/>
    <w:rsid w:val="004F2B8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1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hyperlink" Target="https://www.postman.com/downloads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C\Docs\Project%20C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F3DD45F03746B804CB2F09BA1EBA" ma:contentTypeVersion="11" ma:contentTypeDescription="Create a new document." ma:contentTypeScope="" ma:versionID="0412346a1cdbc34323cabab4bbce6fe9">
  <xsd:schema xmlns:xsd="http://www.w3.org/2001/XMLSchema" xmlns:xs="http://www.w3.org/2001/XMLSchema" xmlns:p="http://schemas.microsoft.com/office/2006/metadata/properties" xmlns:ns3="9daa08b9-2ef0-4eb2-b381-9ce4a8400b92" xmlns:ns4="f9c76ddf-07c5-42b5-943d-f18d2305f07e" targetNamespace="http://schemas.microsoft.com/office/2006/metadata/properties" ma:root="true" ma:fieldsID="607e12e70efffb18da428e711b7493be" ns3:_="" ns4:_="">
    <xsd:import namespace="9daa08b9-2ef0-4eb2-b381-9ce4a8400b92"/>
    <xsd:import namespace="f9c76ddf-07c5-42b5-943d-f18d2305f0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a08b9-2ef0-4eb2-b381-9ce4a8400b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76ddf-07c5-42b5-943d-f18d2305f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17EB3D-6058-416D-AEF9-74BC933AEB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5546C4-EF73-4B04-AF81-E0DD052C8A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188D41-0D6F-41B5-9F04-31B68B8A7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a08b9-2ef0-4eb2-b381-9ce4a8400b92"/>
    <ds:schemaRef ds:uri="f9c76ddf-07c5-42b5-943d-f18d2305f0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CBD080-6079-47D2-B6F1-B983032125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 - template</Template>
  <TotalTime>97</TotalTime>
  <Pages>21</Pages>
  <Words>3084</Words>
  <Characters>16968</Characters>
  <Application>Microsoft Office Word</Application>
  <DocSecurity>0</DocSecurity>
  <Lines>141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Jeremey Sas</dc:creator>
  <cp:keywords/>
  <dc:description/>
  <cp:lastModifiedBy>Jeremey Sas</cp:lastModifiedBy>
  <cp:revision>142</cp:revision>
  <cp:lastPrinted>2023-02-06T17:03:00Z</cp:lastPrinted>
  <dcterms:created xsi:type="dcterms:W3CDTF">2022-11-28T13:24:00Z</dcterms:created>
  <dcterms:modified xsi:type="dcterms:W3CDTF">2023-02-06T17:03:00Z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0x010100CA47F3DD45F03746B804CB2F09BA1EBA</vt:lpwstr>
  </property>
</Properties>
</file>