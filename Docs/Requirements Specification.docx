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977C" w14:textId="0B08BFBD" w:rsidR="00FD0A19" w:rsidRPr="009428E7" w:rsidRDefault="00300B57" w:rsidP="00962B80">
      <w:pPr>
        <w:pStyle w:val="Titel"/>
        <w:rPr>
          <w:lang w:val="en-GB"/>
        </w:rPr>
      </w:pPr>
      <w:r w:rsidRPr="009428E7">
        <w:rPr>
          <w:lang w:val="en-GB"/>
        </w:rPr>
        <w:t>Requirements Specification</w:t>
      </w:r>
    </w:p>
    <w:p w14:paraId="203B4F95" w14:textId="298DC592" w:rsidR="00962B80" w:rsidRPr="009428E7" w:rsidRDefault="00962B80" w:rsidP="00962B80">
      <w:pPr>
        <w:pStyle w:val="Ondertitel"/>
        <w:rPr>
          <w:lang w:val="en-GB"/>
        </w:rPr>
      </w:pPr>
      <w:r w:rsidRPr="009428E7">
        <w:rPr>
          <w:lang w:val="en-GB"/>
        </w:rPr>
        <w:t xml:space="preserve">Referral </w:t>
      </w:r>
      <w:r w:rsidR="002F0765" w:rsidRPr="009428E7">
        <w:rPr>
          <w:lang w:val="en-GB"/>
        </w:rPr>
        <w:t>Application</w:t>
      </w:r>
      <w:r w:rsidRPr="009428E7">
        <w:rPr>
          <w:lang w:val="en-GB"/>
        </w:rPr>
        <w:t xml:space="preserve"> Recruitment</w:t>
      </w:r>
    </w:p>
    <w:p w14:paraId="0A7B77CD" w14:textId="77777777" w:rsidR="00F54F7A" w:rsidRPr="009428E7" w:rsidRDefault="00F54F7A" w:rsidP="00F54F7A">
      <w:pPr>
        <w:rPr>
          <w:lang w:val="en-GB"/>
        </w:rPr>
      </w:pPr>
    </w:p>
    <w:p w14:paraId="28F12FA6" w14:textId="6315920A" w:rsidR="00F54F7A" w:rsidRPr="009428E7" w:rsidRDefault="00F54F7A" w:rsidP="00F54F7A">
      <w:pPr>
        <w:jc w:val="center"/>
        <w:rPr>
          <w:lang w:val="en-GB"/>
        </w:rPr>
      </w:pPr>
      <w:r w:rsidRPr="009428E7">
        <w:rPr>
          <w:noProof/>
          <w:lang w:val="en-GB"/>
        </w:rPr>
        <w:drawing>
          <wp:inline distT="0" distB="0" distL="0" distR="0" wp14:anchorId="3C6F224E" wp14:editId="20B54DD3">
            <wp:extent cx="3028950" cy="4912057"/>
            <wp:effectExtent l="0" t="0" r="0" b="3175"/>
            <wp:docPr id="1" name="Afbeelding 1" descr="ALTE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EN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29" cy="493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D14F" w14:textId="77777777" w:rsidR="00962B80" w:rsidRPr="009428E7" w:rsidRDefault="00962B80">
      <w:pPr>
        <w:rPr>
          <w:lang w:val="en-GB"/>
        </w:rPr>
      </w:pPr>
      <w:r w:rsidRPr="009428E7">
        <w:rPr>
          <w:lang w:val="en-GB"/>
        </w:rPr>
        <w:br w:type="page"/>
      </w:r>
    </w:p>
    <w:sdt>
      <w:sdtPr>
        <w:rPr>
          <w:rFonts w:ascii="Roboto" w:eastAsiaTheme="minorHAnsi" w:hAnsi="Roboto" w:cstheme="minorBidi"/>
          <w:color w:val="auto"/>
          <w:sz w:val="24"/>
          <w:szCs w:val="22"/>
          <w:lang w:val="en-GB"/>
        </w:rPr>
        <w:id w:val="610094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3296CC" w14:textId="77777777" w:rsidR="00962B80" w:rsidRPr="009428E7" w:rsidRDefault="00962B80">
          <w:pPr>
            <w:pStyle w:val="Kopvaninhoudsopgave"/>
            <w:rPr>
              <w:lang w:val="en-GB"/>
            </w:rPr>
          </w:pPr>
          <w:r w:rsidRPr="009428E7">
            <w:rPr>
              <w:lang w:val="en-GB"/>
            </w:rPr>
            <w:t>Contents</w:t>
          </w:r>
        </w:p>
        <w:p w14:paraId="13753D66" w14:textId="1F72F5FB" w:rsidR="003053C0" w:rsidRDefault="00760DB5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r w:rsidRPr="009428E7">
            <w:rPr>
              <w:lang w:val="en-GB"/>
            </w:rPr>
            <w:fldChar w:fldCharType="begin"/>
          </w:r>
          <w:r w:rsidRPr="009428E7">
            <w:rPr>
              <w:lang w:val="en-GB"/>
            </w:rPr>
            <w:instrText xml:space="preserve"> TOC \o "1-3" \h \z \u </w:instrText>
          </w:r>
          <w:r w:rsidRPr="009428E7">
            <w:rPr>
              <w:lang w:val="en-GB"/>
            </w:rPr>
            <w:fldChar w:fldCharType="separate"/>
          </w:r>
          <w:hyperlink w:anchor="_Toc115091334" w:history="1">
            <w:r w:rsidR="003053C0" w:rsidRPr="001D7D1A">
              <w:rPr>
                <w:rStyle w:val="Hyperlink"/>
                <w:noProof/>
                <w:lang w:val="en-GB"/>
              </w:rPr>
              <w:t>Document guide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_Toc115091334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4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13C1320C" w14:textId="2369A425" w:rsidR="003053C0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35" w:history="1">
            <w:r w:rsidR="003053C0" w:rsidRPr="001D7D1A">
              <w:rPr>
                <w:rStyle w:val="Hyperlink"/>
                <w:noProof/>
                <w:lang w:val="en-GB"/>
              </w:rPr>
              <w:t>Version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_Toc115091335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4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75A9AE7A" w14:textId="4E18B265" w:rsidR="003053C0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36" w:history="1">
            <w:r w:rsidR="003053C0" w:rsidRPr="001D7D1A">
              <w:rPr>
                <w:rStyle w:val="Hyperlink"/>
                <w:noProof/>
                <w:lang w:val="en-GB"/>
              </w:rPr>
              <w:t>Authors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_Toc115091336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4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09978066" w14:textId="79198333" w:rsidR="003053C0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37" w:history="1">
            <w:r w:rsidR="003053C0" w:rsidRPr="001D7D1A">
              <w:rPr>
                <w:rStyle w:val="Hyperlink"/>
                <w:noProof/>
                <w:lang w:val="en-GB"/>
              </w:rPr>
              <w:t>Project overview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_Toc115091337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5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1425891F" w14:textId="2ABF1B19" w:rsidR="003053C0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38" w:history="1">
            <w:r w:rsidR="003053C0" w:rsidRPr="001D7D1A">
              <w:rPr>
                <w:rStyle w:val="Hyperlink"/>
                <w:noProof/>
                <w:lang w:val="en-GB"/>
              </w:rPr>
              <w:t>Project description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_Toc115091338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5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7F0A2959" w14:textId="2F78604D" w:rsidR="003053C0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39" w:history="1">
            <w:r w:rsidR="003053C0" w:rsidRPr="001D7D1A">
              <w:rPr>
                <w:rStyle w:val="Hyperlink"/>
                <w:noProof/>
                <w:lang w:val="en-GB"/>
              </w:rPr>
              <w:t>Development environment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_Toc115091339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5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43E13949" w14:textId="5306E34D" w:rsidR="003053C0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40" w:history="1">
            <w:r w:rsidR="003053C0" w:rsidRPr="001D7D1A">
              <w:rPr>
                <w:rStyle w:val="Hyperlink"/>
                <w:noProof/>
                <w:lang w:val="en-GB"/>
              </w:rPr>
              <w:t>Product vision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_Toc115091340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5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325F8C66" w14:textId="3437D50E" w:rsidR="003053C0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41" w:history="1">
            <w:r w:rsidR="003053C0" w:rsidRPr="001D7D1A">
              <w:rPr>
                <w:rStyle w:val="Hyperlink"/>
                <w:noProof/>
                <w:lang w:val="en-GB"/>
              </w:rPr>
              <w:t>Requirements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_Toc115091341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6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1699E798" w14:textId="499BE88A" w:rsidR="003053C0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42" w:history="1">
            <w:r w:rsidR="003053C0" w:rsidRPr="001D7D1A">
              <w:rPr>
                <w:rStyle w:val="Hyperlink"/>
                <w:noProof/>
                <w:lang w:val="en-GB"/>
              </w:rPr>
              <w:t>Functional requirements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_Toc115091342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6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29567116" w14:textId="6CBF84C6" w:rsidR="003053C0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43" w:history="1">
            <w:r w:rsidR="003053C0" w:rsidRPr="001D7D1A">
              <w:rPr>
                <w:rStyle w:val="Hyperlink"/>
                <w:noProof/>
                <w:lang w:val="en-GB"/>
              </w:rPr>
              <w:t>Non-functional requirements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_Toc115091343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7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743D1BAD" w14:textId="11DBCAE1" w:rsidR="003053C0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44" w:history="1">
            <w:r w:rsidR="003053C0" w:rsidRPr="001D7D1A">
              <w:rPr>
                <w:rStyle w:val="Hyperlink"/>
                <w:noProof/>
                <w:lang w:val="en-GB"/>
              </w:rPr>
              <w:t>Out of scope / Bonus functionalities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_Toc115091344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7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675BAF03" w14:textId="5D7674F0" w:rsidR="003053C0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45" w:history="1">
            <w:r w:rsidR="003053C0" w:rsidRPr="001D7D1A">
              <w:rPr>
                <w:rStyle w:val="Hyperlink"/>
                <w:noProof/>
                <w:lang w:val="en-GB"/>
              </w:rPr>
              <w:t>User Personas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_Toc115091345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8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4355E6F9" w14:textId="1D91726A" w:rsidR="003053C0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46" w:history="1">
            <w:r w:rsidR="003053C0" w:rsidRPr="001D7D1A">
              <w:rPr>
                <w:rStyle w:val="Hyperlink"/>
                <w:noProof/>
                <w:lang w:val="en-GB"/>
              </w:rPr>
              <w:t>User persona 1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_Toc115091346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8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518AB2FA" w14:textId="5B1780CF" w:rsidR="003053C0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47" w:history="1">
            <w:r w:rsidR="003053C0" w:rsidRPr="001D7D1A">
              <w:rPr>
                <w:rStyle w:val="Hyperlink"/>
                <w:noProof/>
                <w:lang w:val="en-GB"/>
              </w:rPr>
              <w:t>User persona 2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_Toc115091347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8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5100F676" w14:textId="5F30B018" w:rsidR="003053C0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48" w:history="1">
            <w:r w:rsidR="003053C0" w:rsidRPr="001D7D1A">
              <w:rPr>
                <w:rStyle w:val="Hyperlink"/>
                <w:noProof/>
                <w:lang w:val="en-GB"/>
              </w:rPr>
              <w:t>User stories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_Toc115091348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9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2CFBFE4F" w14:textId="5FAD9F92" w:rsidR="003053C0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49" w:history="1">
            <w:r w:rsidR="003053C0" w:rsidRPr="001D7D1A">
              <w:rPr>
                <w:rStyle w:val="Hyperlink"/>
                <w:noProof/>
                <w:lang w:val="en-GB"/>
              </w:rPr>
              <w:t>Recruiters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_Toc115091349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9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5A57F6B0" w14:textId="0CB57712" w:rsidR="003053C0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50" w:history="1">
            <w:r w:rsidR="003053C0" w:rsidRPr="001D7D1A">
              <w:rPr>
                <w:rStyle w:val="Hyperlink"/>
                <w:noProof/>
                <w:lang w:val="en-GB"/>
              </w:rPr>
              <w:t>Employees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_Toc115091350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9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7B9F9D8B" w14:textId="744A31B1" w:rsidR="003053C0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51" w:history="1">
            <w:r w:rsidR="003053C0" w:rsidRPr="001D7D1A">
              <w:rPr>
                <w:rStyle w:val="Hyperlink"/>
                <w:noProof/>
                <w:lang w:val="en-GB"/>
              </w:rPr>
              <w:t>Product backlog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_Toc115091351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10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356BD502" w14:textId="797151BF" w:rsidR="003053C0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52" w:history="1">
            <w:r w:rsidR="003053C0" w:rsidRPr="001D7D1A">
              <w:rPr>
                <w:rStyle w:val="Hyperlink"/>
                <w:noProof/>
                <w:lang w:val="en-GB"/>
              </w:rPr>
              <w:t>Sprint 1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_Toc115091352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10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04D77CC8" w14:textId="166008AD" w:rsidR="003053C0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53" w:history="1">
            <w:r w:rsidR="003053C0" w:rsidRPr="001D7D1A">
              <w:rPr>
                <w:rStyle w:val="Hyperlink"/>
                <w:noProof/>
                <w:lang w:val="en-GB"/>
              </w:rPr>
              <w:t>Tasks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_Toc115091353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10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59DAA9F8" w14:textId="22DC4D94" w:rsidR="003053C0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54" w:history="1">
            <w:r w:rsidR="003053C0" w:rsidRPr="001D7D1A">
              <w:rPr>
                <w:rStyle w:val="Hyperlink"/>
                <w:noProof/>
                <w:lang w:val="en-GB"/>
              </w:rPr>
              <w:t>Deliverables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_Toc115091354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10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34B77A78" w14:textId="1B948737" w:rsidR="003053C0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55" w:history="1">
            <w:r w:rsidR="003053C0" w:rsidRPr="001D7D1A">
              <w:rPr>
                <w:rStyle w:val="Hyperlink"/>
                <w:noProof/>
                <w:lang w:val="en-GB"/>
              </w:rPr>
              <w:t>Sprint 2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_Toc115091355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10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7DE20C3B" w14:textId="16DCD9C3" w:rsidR="003053C0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56" w:history="1">
            <w:r w:rsidR="003053C0" w:rsidRPr="001D7D1A">
              <w:rPr>
                <w:rStyle w:val="Hyperlink"/>
                <w:noProof/>
                <w:lang w:val="en-GB"/>
              </w:rPr>
              <w:t>Tasks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_Toc115091356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10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63FC2DF1" w14:textId="1CD9A55A" w:rsidR="003053C0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57" w:history="1">
            <w:r w:rsidR="003053C0" w:rsidRPr="001D7D1A">
              <w:rPr>
                <w:rStyle w:val="Hyperlink"/>
                <w:noProof/>
                <w:lang w:val="en-GB"/>
              </w:rPr>
              <w:t>Deliverables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_Toc115091357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10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5C7B4FCA" w14:textId="4C21B057" w:rsidR="003053C0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58" w:history="1">
            <w:r w:rsidR="003053C0" w:rsidRPr="001D7D1A">
              <w:rPr>
                <w:rStyle w:val="Hyperlink"/>
                <w:noProof/>
                <w:lang w:val="en-GB"/>
              </w:rPr>
              <w:t>Sprint 3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_Toc115091358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10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01B0DF0A" w14:textId="3FDCD69F" w:rsidR="003053C0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59" w:history="1">
            <w:r w:rsidR="003053C0" w:rsidRPr="001D7D1A">
              <w:rPr>
                <w:rStyle w:val="Hyperlink"/>
                <w:noProof/>
                <w:lang w:val="en-GB"/>
              </w:rPr>
              <w:t>Tasks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_Toc115091359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10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79693043" w14:textId="41F9BF72" w:rsidR="003053C0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60" w:history="1">
            <w:r w:rsidR="003053C0" w:rsidRPr="001D7D1A">
              <w:rPr>
                <w:rStyle w:val="Hyperlink"/>
                <w:noProof/>
                <w:lang w:val="en-GB"/>
              </w:rPr>
              <w:t>Deliverables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_Toc115091360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10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536D6BEF" w14:textId="14C42DB9" w:rsidR="003053C0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61" w:history="1">
            <w:r w:rsidR="003053C0" w:rsidRPr="001D7D1A">
              <w:rPr>
                <w:rStyle w:val="Hyperlink"/>
                <w:noProof/>
                <w:lang w:val="en-GB"/>
              </w:rPr>
              <w:t>Mid-term demonstration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_Toc115091361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10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27D28877" w14:textId="2EE51ED5" w:rsidR="003053C0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62" w:history="1">
            <w:r w:rsidR="003053C0" w:rsidRPr="001D7D1A">
              <w:rPr>
                <w:rStyle w:val="Hyperlink"/>
                <w:noProof/>
                <w:lang w:val="en-GB"/>
              </w:rPr>
              <w:t>Sprint 4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_Toc115091362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11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52CA127F" w14:textId="7B6A8BF6" w:rsidR="003053C0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63" w:history="1">
            <w:r w:rsidR="003053C0" w:rsidRPr="001D7D1A">
              <w:rPr>
                <w:rStyle w:val="Hyperlink"/>
                <w:noProof/>
                <w:lang w:val="en-GB"/>
              </w:rPr>
              <w:t>Tasks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_Toc115091363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11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2D34871A" w14:textId="244641F7" w:rsidR="003053C0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64" w:history="1">
            <w:r w:rsidR="003053C0" w:rsidRPr="001D7D1A">
              <w:rPr>
                <w:rStyle w:val="Hyperlink"/>
                <w:noProof/>
                <w:lang w:val="en-GB"/>
              </w:rPr>
              <w:t>Deliverables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_Toc115091364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11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532FB8AD" w14:textId="37B04D31" w:rsidR="003053C0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65" w:history="1">
            <w:r w:rsidR="003053C0" w:rsidRPr="001D7D1A">
              <w:rPr>
                <w:rStyle w:val="Hyperlink"/>
                <w:noProof/>
                <w:lang w:val="en-GB"/>
              </w:rPr>
              <w:t>Sprint 5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_Toc115091365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11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68CCA295" w14:textId="43CAA0FC" w:rsidR="003053C0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66" w:history="1">
            <w:r w:rsidR="003053C0" w:rsidRPr="001D7D1A">
              <w:rPr>
                <w:rStyle w:val="Hyperlink"/>
                <w:noProof/>
                <w:lang w:val="en-GB"/>
              </w:rPr>
              <w:t>Tasks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_Toc115091366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11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0D8610E3" w14:textId="341DE3EB" w:rsidR="003053C0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67" w:history="1">
            <w:r w:rsidR="003053C0" w:rsidRPr="001D7D1A">
              <w:rPr>
                <w:rStyle w:val="Hyperlink"/>
                <w:noProof/>
                <w:lang w:val="en-GB"/>
              </w:rPr>
              <w:t>Deliverables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_Toc115091367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11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6B429760" w14:textId="755925B8" w:rsidR="003053C0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68" w:history="1">
            <w:r w:rsidR="003053C0" w:rsidRPr="001D7D1A">
              <w:rPr>
                <w:rStyle w:val="Hyperlink"/>
                <w:noProof/>
                <w:lang w:val="en-GB"/>
              </w:rPr>
              <w:t>Sprint 6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_Toc115091368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11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74B61F94" w14:textId="0CB394B2" w:rsidR="003053C0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69" w:history="1">
            <w:r w:rsidR="003053C0" w:rsidRPr="001D7D1A">
              <w:rPr>
                <w:rStyle w:val="Hyperlink"/>
                <w:noProof/>
                <w:lang w:val="en-GB"/>
              </w:rPr>
              <w:t>Tasks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_Toc115091369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11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09E66B94" w14:textId="4BBAB58A" w:rsidR="003053C0" w:rsidRDefault="00000000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70" w:history="1">
            <w:r w:rsidR="003053C0" w:rsidRPr="001D7D1A">
              <w:rPr>
                <w:rStyle w:val="Hyperlink"/>
                <w:noProof/>
                <w:lang w:val="en-GB"/>
              </w:rPr>
              <w:t>Deliverables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_Toc115091370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11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67B9B526" w14:textId="4AC5718E" w:rsidR="003053C0" w:rsidRDefault="00000000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71" w:history="1">
            <w:r w:rsidR="003053C0" w:rsidRPr="001D7D1A">
              <w:rPr>
                <w:rStyle w:val="Hyperlink"/>
                <w:noProof/>
                <w:lang w:val="en-GB"/>
              </w:rPr>
              <w:t>Demonstration day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_Toc115091371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11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5A676F56" w14:textId="532EB6FD" w:rsidR="003053C0" w:rsidRDefault="00000000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NL"/>
            </w:rPr>
          </w:pPr>
          <w:hyperlink w:anchor="_Toc115091372" w:history="1">
            <w:r w:rsidR="003053C0" w:rsidRPr="001D7D1A">
              <w:rPr>
                <w:rStyle w:val="Hyperlink"/>
                <w:noProof/>
                <w:lang w:val="en-GB"/>
              </w:rPr>
              <w:t>Resources</w:t>
            </w:r>
            <w:r w:rsidR="003053C0">
              <w:rPr>
                <w:noProof/>
                <w:webHidden/>
              </w:rPr>
              <w:tab/>
            </w:r>
            <w:r w:rsidR="003053C0">
              <w:rPr>
                <w:noProof/>
                <w:webHidden/>
              </w:rPr>
              <w:fldChar w:fldCharType="begin"/>
            </w:r>
            <w:r w:rsidR="003053C0">
              <w:rPr>
                <w:noProof/>
                <w:webHidden/>
              </w:rPr>
              <w:instrText xml:space="preserve"> PAGEREF _Toc115091372 \h </w:instrText>
            </w:r>
            <w:r w:rsidR="003053C0">
              <w:rPr>
                <w:noProof/>
                <w:webHidden/>
              </w:rPr>
            </w:r>
            <w:r w:rsidR="003053C0">
              <w:rPr>
                <w:noProof/>
                <w:webHidden/>
              </w:rPr>
              <w:fldChar w:fldCharType="separate"/>
            </w:r>
            <w:r w:rsidR="006A5163">
              <w:rPr>
                <w:noProof/>
                <w:webHidden/>
              </w:rPr>
              <w:t>12</w:t>
            </w:r>
            <w:r w:rsidR="003053C0">
              <w:rPr>
                <w:noProof/>
                <w:webHidden/>
              </w:rPr>
              <w:fldChar w:fldCharType="end"/>
            </w:r>
          </w:hyperlink>
        </w:p>
        <w:p w14:paraId="1DF0C7F7" w14:textId="4D270BBC" w:rsidR="00300B57" w:rsidRPr="009428E7" w:rsidRDefault="00760DB5" w:rsidP="00300B57">
          <w:pPr>
            <w:rPr>
              <w:lang w:val="en-GB"/>
            </w:rPr>
          </w:pPr>
          <w:r w:rsidRPr="009428E7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2A6E38FC" w14:textId="77777777" w:rsidR="00FB7DCE" w:rsidRDefault="00FB7DCE">
      <w:pPr>
        <w:rPr>
          <w:rFonts w:eastAsiaTheme="majorEastAsia" w:cstheme="majorBidi"/>
          <w:color w:val="2F5496" w:themeColor="accent1" w:themeShade="BF"/>
          <w:sz w:val="36"/>
          <w:szCs w:val="32"/>
          <w:lang w:val="en-GB"/>
        </w:rPr>
      </w:pPr>
      <w:r>
        <w:rPr>
          <w:lang w:val="en-GB"/>
        </w:rPr>
        <w:br w:type="page"/>
      </w:r>
    </w:p>
    <w:p w14:paraId="4EBDBB27" w14:textId="27EC2C5A" w:rsidR="00962B80" w:rsidRPr="009428E7" w:rsidRDefault="00962B80" w:rsidP="00962B80">
      <w:pPr>
        <w:pStyle w:val="Kop1"/>
        <w:rPr>
          <w:lang w:val="en-GB"/>
        </w:rPr>
      </w:pPr>
      <w:bookmarkStart w:id="0" w:name="_Toc115091334"/>
      <w:r w:rsidRPr="009428E7">
        <w:rPr>
          <w:lang w:val="en-GB"/>
        </w:rPr>
        <w:lastRenderedPageBreak/>
        <w:t xml:space="preserve">Document </w:t>
      </w:r>
      <w:r w:rsidR="00300B57" w:rsidRPr="009428E7">
        <w:rPr>
          <w:lang w:val="en-GB"/>
        </w:rPr>
        <w:t>guide</w:t>
      </w:r>
      <w:bookmarkEnd w:id="0"/>
    </w:p>
    <w:p w14:paraId="7009CD21" w14:textId="755CDBDC" w:rsidR="005113E9" w:rsidRPr="009428E7" w:rsidRDefault="005113E9" w:rsidP="005113E9">
      <w:pPr>
        <w:rPr>
          <w:lang w:val="en-GB"/>
        </w:rPr>
      </w:pPr>
      <w:r w:rsidRPr="009428E7">
        <w:rPr>
          <w:lang w:val="en-GB"/>
        </w:rPr>
        <w:t xml:space="preserve">This document provides </w:t>
      </w:r>
      <w:r w:rsidR="007F0262" w:rsidRPr="009428E7">
        <w:rPr>
          <w:lang w:val="en-GB"/>
        </w:rPr>
        <w:t xml:space="preserve">a description to the project, it delivers </w:t>
      </w:r>
      <w:r w:rsidRPr="009428E7">
        <w:rPr>
          <w:lang w:val="en-GB"/>
        </w:rPr>
        <w:t>an overview of the requirements</w:t>
      </w:r>
      <w:r w:rsidR="007F0262" w:rsidRPr="009428E7">
        <w:rPr>
          <w:lang w:val="en-GB"/>
        </w:rPr>
        <w:t xml:space="preserve"> and it explains the technologies used to develop the product (Why and how).</w:t>
      </w:r>
    </w:p>
    <w:p w14:paraId="6DC043B4" w14:textId="09EC8CA6" w:rsidR="005113E9" w:rsidRPr="009428E7" w:rsidRDefault="005113E9" w:rsidP="00300B57">
      <w:pPr>
        <w:rPr>
          <w:lang w:val="en-GB"/>
        </w:rPr>
      </w:pPr>
      <w:r w:rsidRPr="009428E7">
        <w:rPr>
          <w:lang w:val="en-GB"/>
        </w:rPr>
        <w:t>This document is written for the technology consultant Alten. Because of this it is meant to be read by employees involved in the development of this project.</w:t>
      </w:r>
    </w:p>
    <w:p w14:paraId="52DC8522" w14:textId="77777777" w:rsidR="00A456C6" w:rsidRPr="009428E7" w:rsidRDefault="00A456C6" w:rsidP="00300B57">
      <w:pPr>
        <w:rPr>
          <w:lang w:val="en-GB"/>
        </w:rPr>
      </w:pPr>
    </w:p>
    <w:p w14:paraId="5FC1A02E" w14:textId="3671395C" w:rsidR="00760DB5" w:rsidRPr="009428E7" w:rsidRDefault="00300B57" w:rsidP="00300B57">
      <w:pPr>
        <w:pStyle w:val="Kop1"/>
        <w:rPr>
          <w:lang w:val="en-GB"/>
        </w:rPr>
      </w:pPr>
      <w:bookmarkStart w:id="1" w:name="_Toc115091335"/>
      <w:r w:rsidRPr="009428E7">
        <w:rPr>
          <w:lang w:val="en-GB"/>
        </w:rPr>
        <w:t>Version</w:t>
      </w:r>
      <w:bookmarkEnd w:id="1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910"/>
      </w:tblGrid>
      <w:tr w:rsidR="00300B57" w:rsidRPr="009428E7" w14:paraId="6C27C3F5" w14:textId="6A151A3D" w:rsidTr="0030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E81DCB" w14:textId="7DBC68C5" w:rsidR="00300B57" w:rsidRPr="009428E7" w:rsidRDefault="00300B57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Version</w:t>
            </w:r>
          </w:p>
        </w:tc>
        <w:tc>
          <w:tcPr>
            <w:tcW w:w="1984" w:type="dxa"/>
          </w:tcPr>
          <w:p w14:paraId="35CBF2A0" w14:textId="5B0852F5" w:rsidR="00300B57" w:rsidRPr="009428E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Date</w:t>
            </w:r>
          </w:p>
        </w:tc>
        <w:tc>
          <w:tcPr>
            <w:tcW w:w="4910" w:type="dxa"/>
          </w:tcPr>
          <w:p w14:paraId="469C8222" w14:textId="656FA301" w:rsidR="00300B57" w:rsidRPr="009428E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Description</w:t>
            </w:r>
          </w:p>
        </w:tc>
      </w:tr>
      <w:tr w:rsidR="00300B57" w:rsidRPr="009428E7" w14:paraId="2DD0B963" w14:textId="7D39225F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5740E" w14:textId="34D793CD" w:rsidR="00300B57" w:rsidRPr="009428E7" w:rsidRDefault="00300B57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1.0</w:t>
            </w:r>
          </w:p>
        </w:tc>
        <w:tc>
          <w:tcPr>
            <w:tcW w:w="1984" w:type="dxa"/>
          </w:tcPr>
          <w:p w14:paraId="1C922636" w14:textId="14BD15FE" w:rsidR="00300B57" w:rsidRPr="009428E7" w:rsidRDefault="00380DE4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05</w:t>
            </w:r>
            <w:r w:rsidR="00300B57" w:rsidRPr="009428E7">
              <w:rPr>
                <w:lang w:val="en-GB"/>
              </w:rPr>
              <w:t>-09-2022</w:t>
            </w:r>
          </w:p>
        </w:tc>
        <w:tc>
          <w:tcPr>
            <w:tcW w:w="4910" w:type="dxa"/>
          </w:tcPr>
          <w:p w14:paraId="13E8966B" w14:textId="7C0F1390" w:rsidR="00300B57" w:rsidRPr="009428E7" w:rsidRDefault="00300B57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Document creation</w:t>
            </w:r>
          </w:p>
        </w:tc>
      </w:tr>
      <w:tr w:rsidR="00380DE4" w:rsidRPr="009428E7" w14:paraId="30E3BC30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8169AC" w14:textId="01247C48" w:rsidR="00380DE4" w:rsidRPr="009428E7" w:rsidRDefault="00380DE4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1.1</w:t>
            </w:r>
          </w:p>
        </w:tc>
        <w:tc>
          <w:tcPr>
            <w:tcW w:w="1984" w:type="dxa"/>
          </w:tcPr>
          <w:p w14:paraId="52BFD030" w14:textId="21B6400A" w:rsidR="00380DE4" w:rsidRPr="009428E7" w:rsidRDefault="00380DE4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12-09-2022</w:t>
            </w:r>
          </w:p>
        </w:tc>
        <w:tc>
          <w:tcPr>
            <w:tcW w:w="4910" w:type="dxa"/>
          </w:tcPr>
          <w:p w14:paraId="23A2A013" w14:textId="31C64CC3" w:rsidR="00380DE4" w:rsidRPr="009428E7" w:rsidRDefault="00380DE4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Added requirements after meeting</w:t>
            </w:r>
          </w:p>
        </w:tc>
      </w:tr>
      <w:tr w:rsidR="00A5395C" w:rsidRPr="009428E7" w14:paraId="048A604E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C5BDF6" w14:textId="2890FE11" w:rsidR="00A5395C" w:rsidRPr="009428E7" w:rsidRDefault="00A5395C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1.2</w:t>
            </w:r>
          </w:p>
        </w:tc>
        <w:tc>
          <w:tcPr>
            <w:tcW w:w="1984" w:type="dxa"/>
          </w:tcPr>
          <w:p w14:paraId="6915459B" w14:textId="2848FB41" w:rsidR="00A5395C" w:rsidRPr="009428E7" w:rsidRDefault="00A5395C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19-09-2022</w:t>
            </w:r>
          </w:p>
        </w:tc>
        <w:tc>
          <w:tcPr>
            <w:tcW w:w="4910" w:type="dxa"/>
          </w:tcPr>
          <w:p w14:paraId="701C30D5" w14:textId="53195257" w:rsidR="00A5395C" w:rsidRPr="009428E7" w:rsidRDefault="00A5395C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Added user stories and backlog</w:t>
            </w:r>
          </w:p>
        </w:tc>
      </w:tr>
      <w:tr w:rsidR="00CD2F85" w:rsidRPr="009428E7" w14:paraId="77E1566E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06FFAD" w14:textId="6D55BCA0" w:rsidR="00CD2F85" w:rsidRPr="00CD2F85" w:rsidRDefault="00CD2F85" w:rsidP="00300B57">
            <w:pPr>
              <w:rPr>
                <w:lang w:val="en-GB"/>
              </w:rPr>
            </w:pPr>
            <w:r>
              <w:rPr>
                <w:lang w:val="en-GB"/>
              </w:rPr>
              <w:t>1.3</w:t>
            </w:r>
          </w:p>
        </w:tc>
        <w:tc>
          <w:tcPr>
            <w:tcW w:w="1984" w:type="dxa"/>
          </w:tcPr>
          <w:p w14:paraId="3B8B45CC" w14:textId="5C1CF0AA" w:rsidR="00CD2F85" w:rsidRPr="009428E7" w:rsidRDefault="00CD2F85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23-09-2022</w:t>
            </w:r>
          </w:p>
        </w:tc>
        <w:tc>
          <w:tcPr>
            <w:tcW w:w="4910" w:type="dxa"/>
          </w:tcPr>
          <w:p w14:paraId="6901748E" w14:textId="3BD4CAA9" w:rsidR="00CD2F85" w:rsidRPr="009428E7" w:rsidRDefault="00CD2F85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Updated requirements based on Customer feedback</w:t>
            </w:r>
          </w:p>
        </w:tc>
      </w:tr>
      <w:tr w:rsidR="00CD2F85" w:rsidRPr="009428E7" w14:paraId="6D8D8AA2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BCCB28" w14:textId="3013278A" w:rsidR="00CD2F85" w:rsidRDefault="00CD2F85" w:rsidP="00300B57">
            <w:pPr>
              <w:rPr>
                <w:lang w:val="en-GB"/>
              </w:rPr>
            </w:pPr>
            <w:r>
              <w:rPr>
                <w:lang w:val="en-GB"/>
              </w:rPr>
              <w:t>1.4</w:t>
            </w:r>
          </w:p>
        </w:tc>
        <w:tc>
          <w:tcPr>
            <w:tcW w:w="1984" w:type="dxa"/>
          </w:tcPr>
          <w:p w14:paraId="4ACA9532" w14:textId="168005DC" w:rsidR="00CD2F85" w:rsidRDefault="00CD2F85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26-09-2022</w:t>
            </w:r>
          </w:p>
        </w:tc>
        <w:tc>
          <w:tcPr>
            <w:tcW w:w="4910" w:type="dxa"/>
          </w:tcPr>
          <w:p w14:paraId="58CA8CEF" w14:textId="0E32E1D0" w:rsidR="00CD2F85" w:rsidRDefault="00CD2F85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Reviewed document with team</w:t>
            </w:r>
          </w:p>
        </w:tc>
      </w:tr>
      <w:tr w:rsidR="001664A3" w:rsidRPr="009428E7" w14:paraId="5E9E0613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981437" w14:textId="615237A9" w:rsidR="001664A3" w:rsidRDefault="001664A3" w:rsidP="00300B57">
            <w:pPr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  <w:tc>
          <w:tcPr>
            <w:tcW w:w="1984" w:type="dxa"/>
          </w:tcPr>
          <w:p w14:paraId="494C4D35" w14:textId="7C02FFF5" w:rsidR="001664A3" w:rsidRDefault="001664A3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03-10-2022</w:t>
            </w:r>
          </w:p>
        </w:tc>
        <w:tc>
          <w:tcPr>
            <w:tcW w:w="4910" w:type="dxa"/>
          </w:tcPr>
          <w:p w14:paraId="0F3AD22F" w14:textId="59B717B3" w:rsidR="001664A3" w:rsidRDefault="001664A3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Updated used technologies</w:t>
            </w:r>
          </w:p>
        </w:tc>
      </w:tr>
    </w:tbl>
    <w:p w14:paraId="3041D54B" w14:textId="70EC5878" w:rsidR="00300B57" w:rsidRPr="009428E7" w:rsidRDefault="00300B57" w:rsidP="00300B57">
      <w:pPr>
        <w:rPr>
          <w:lang w:val="en-GB"/>
        </w:rPr>
      </w:pPr>
    </w:p>
    <w:p w14:paraId="360ADBBF" w14:textId="77777777" w:rsidR="00A456C6" w:rsidRPr="009428E7" w:rsidRDefault="00A456C6" w:rsidP="00300B57">
      <w:pPr>
        <w:rPr>
          <w:lang w:val="en-GB"/>
        </w:rPr>
      </w:pPr>
    </w:p>
    <w:p w14:paraId="6CC49156" w14:textId="30B23C9D" w:rsidR="00300B57" w:rsidRPr="009428E7" w:rsidRDefault="00300B57" w:rsidP="00300B57">
      <w:pPr>
        <w:pStyle w:val="Kop1"/>
        <w:rPr>
          <w:lang w:val="en-GB"/>
        </w:rPr>
      </w:pPr>
      <w:bookmarkStart w:id="2" w:name="_Toc115091336"/>
      <w:r w:rsidRPr="009428E7">
        <w:rPr>
          <w:lang w:val="en-GB"/>
        </w:rPr>
        <w:t>Authors</w:t>
      </w:r>
      <w:bookmarkEnd w:id="2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0B57" w:rsidRPr="009428E7" w14:paraId="2B8C8D1A" w14:textId="77777777" w:rsidTr="0030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5974CB" w14:textId="5F4CB74D" w:rsidR="00300B57" w:rsidRPr="009428E7" w:rsidRDefault="00300B57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Name</w:t>
            </w:r>
          </w:p>
        </w:tc>
        <w:tc>
          <w:tcPr>
            <w:tcW w:w="4508" w:type="dxa"/>
          </w:tcPr>
          <w:p w14:paraId="69E25966" w14:textId="0D4C8C0E" w:rsidR="00300B57" w:rsidRPr="009428E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Student number</w:t>
            </w:r>
          </w:p>
        </w:tc>
      </w:tr>
      <w:tr w:rsidR="00300B57" w:rsidRPr="009428E7" w14:paraId="20B22475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0DD944" w14:textId="711744B4" w:rsidR="00300B57" w:rsidRPr="009428E7" w:rsidRDefault="00300B57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Jeremey Sas</w:t>
            </w:r>
          </w:p>
        </w:tc>
        <w:tc>
          <w:tcPr>
            <w:tcW w:w="4508" w:type="dxa"/>
          </w:tcPr>
          <w:p w14:paraId="1054CFBC" w14:textId="752C7F2E" w:rsidR="00300B57" w:rsidRPr="009428E7" w:rsidRDefault="00300B57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1028294</w:t>
            </w:r>
          </w:p>
        </w:tc>
      </w:tr>
      <w:tr w:rsidR="00300B57" w:rsidRPr="009428E7" w14:paraId="2CC53454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65D83D" w14:textId="7F48095D" w:rsidR="00300B57" w:rsidRPr="009428E7" w:rsidRDefault="009B3A88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Michael Heerkens</w:t>
            </w:r>
          </w:p>
        </w:tc>
        <w:tc>
          <w:tcPr>
            <w:tcW w:w="4508" w:type="dxa"/>
          </w:tcPr>
          <w:p w14:paraId="7925734C" w14:textId="4C442131" w:rsidR="00300B57" w:rsidRPr="009428E7" w:rsidRDefault="009B3A88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1028285</w:t>
            </w:r>
          </w:p>
        </w:tc>
      </w:tr>
      <w:tr w:rsidR="009B3A88" w:rsidRPr="009428E7" w14:paraId="02BBE3F6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A54FFB" w14:textId="497E3341" w:rsidR="009B3A88" w:rsidRPr="009428E7" w:rsidRDefault="009B3A88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Marchano Gopal</w:t>
            </w:r>
          </w:p>
        </w:tc>
        <w:tc>
          <w:tcPr>
            <w:tcW w:w="4508" w:type="dxa"/>
          </w:tcPr>
          <w:p w14:paraId="25F9FF17" w14:textId="16C0F1CE" w:rsidR="009B3A88" w:rsidRPr="009428E7" w:rsidRDefault="009B3A88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1038165</w:t>
            </w:r>
          </w:p>
        </w:tc>
      </w:tr>
      <w:tr w:rsidR="009B3A88" w:rsidRPr="009428E7" w14:paraId="01AB848E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AA5A2C" w14:textId="7A266A13" w:rsidR="009B3A88" w:rsidRPr="009428E7" w:rsidRDefault="009B3A88" w:rsidP="00300B57">
            <w:pPr>
              <w:rPr>
                <w:lang w:val="en-GB"/>
              </w:rPr>
            </w:pPr>
            <w:r w:rsidRPr="009428E7">
              <w:rPr>
                <w:lang w:val="en-GB"/>
              </w:rPr>
              <w:t>Tobias Roessingh</w:t>
            </w:r>
          </w:p>
        </w:tc>
        <w:tc>
          <w:tcPr>
            <w:tcW w:w="4508" w:type="dxa"/>
          </w:tcPr>
          <w:p w14:paraId="625212E3" w14:textId="61DCFCB1" w:rsidR="009B3A88" w:rsidRPr="009428E7" w:rsidRDefault="009B3A88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1042623</w:t>
            </w:r>
          </w:p>
        </w:tc>
      </w:tr>
    </w:tbl>
    <w:p w14:paraId="40CC23BC" w14:textId="363C2282" w:rsidR="00A456C6" w:rsidRPr="009428E7" w:rsidRDefault="00A456C6" w:rsidP="00300B57">
      <w:pPr>
        <w:rPr>
          <w:lang w:val="en-GB"/>
        </w:rPr>
      </w:pPr>
    </w:p>
    <w:p w14:paraId="3C04954A" w14:textId="77777777" w:rsidR="00A456C6" w:rsidRPr="009428E7" w:rsidRDefault="00A456C6">
      <w:pPr>
        <w:rPr>
          <w:lang w:val="en-GB"/>
        </w:rPr>
      </w:pPr>
      <w:r w:rsidRPr="009428E7">
        <w:rPr>
          <w:lang w:val="en-GB"/>
        </w:rPr>
        <w:br w:type="page"/>
      </w:r>
    </w:p>
    <w:p w14:paraId="704C0EAA" w14:textId="4650058E" w:rsidR="00A456C6" w:rsidRPr="009428E7" w:rsidRDefault="00A456C6" w:rsidP="00A456C6">
      <w:pPr>
        <w:pStyle w:val="Kop1"/>
        <w:rPr>
          <w:lang w:val="en-GB"/>
        </w:rPr>
      </w:pPr>
      <w:bookmarkStart w:id="3" w:name="_Toc115091337"/>
      <w:r w:rsidRPr="009428E7">
        <w:rPr>
          <w:lang w:val="en-GB"/>
        </w:rPr>
        <w:lastRenderedPageBreak/>
        <w:t>Project overview</w:t>
      </w:r>
      <w:bookmarkEnd w:id="3"/>
    </w:p>
    <w:p w14:paraId="06F1F3DA" w14:textId="093F699B" w:rsidR="00A456C6" w:rsidRPr="009428E7" w:rsidRDefault="00A456C6" w:rsidP="00A456C6">
      <w:pPr>
        <w:pStyle w:val="Kop2"/>
        <w:rPr>
          <w:lang w:val="en-GB"/>
        </w:rPr>
      </w:pPr>
      <w:bookmarkStart w:id="4" w:name="_Toc115091338"/>
      <w:r w:rsidRPr="009428E7">
        <w:rPr>
          <w:lang w:val="en-GB"/>
        </w:rPr>
        <w:t>Project description</w:t>
      </w:r>
      <w:bookmarkEnd w:id="4"/>
    </w:p>
    <w:p w14:paraId="60C30FDC" w14:textId="0B71715D" w:rsidR="00A456C6" w:rsidRPr="009428E7" w:rsidRDefault="008F0838" w:rsidP="00A456C6">
      <w:pPr>
        <w:rPr>
          <w:lang w:val="en-GB"/>
        </w:rPr>
      </w:pPr>
      <w:r w:rsidRPr="009428E7">
        <w:rPr>
          <w:lang w:val="en-GB"/>
        </w:rPr>
        <w:t xml:space="preserve">Technology consultant Alten is currently using Microsoft Excel to manage, store and overview the points that their </w:t>
      </w:r>
      <w:r w:rsidR="00390100">
        <w:rPr>
          <w:lang w:val="en-GB"/>
        </w:rPr>
        <w:t>employees</w:t>
      </w:r>
      <w:r w:rsidRPr="009428E7">
        <w:rPr>
          <w:lang w:val="en-GB"/>
        </w:rPr>
        <w:t xml:space="preserve"> </w:t>
      </w:r>
      <w:r w:rsidR="008819AC" w:rsidRPr="009428E7">
        <w:rPr>
          <w:lang w:val="en-GB"/>
        </w:rPr>
        <w:t xml:space="preserve">can </w:t>
      </w:r>
      <w:r w:rsidRPr="009428E7">
        <w:rPr>
          <w:lang w:val="en-GB"/>
        </w:rPr>
        <w:t>earn</w:t>
      </w:r>
      <w:r w:rsidR="008819AC" w:rsidRPr="009428E7">
        <w:rPr>
          <w:lang w:val="en-GB"/>
        </w:rPr>
        <w:t xml:space="preserve"> through multiple ways, the given examples contain: Delivering a CV = 5 points, a job interview = 10 points and a contract proposal = 20 points.</w:t>
      </w:r>
      <w:r w:rsidR="00390100">
        <w:rPr>
          <w:lang w:val="en-GB"/>
        </w:rPr>
        <w:t xml:space="preserve"> These points are assigned to their employees by the recruiters of Alten.</w:t>
      </w:r>
    </w:p>
    <w:p w14:paraId="2C460976" w14:textId="7ACA431C" w:rsidR="00E75DDF" w:rsidRPr="009428E7" w:rsidRDefault="008819AC" w:rsidP="00A456C6">
      <w:pPr>
        <w:rPr>
          <w:lang w:val="en-GB"/>
        </w:rPr>
      </w:pPr>
      <w:r w:rsidRPr="009428E7">
        <w:rPr>
          <w:lang w:val="en-GB"/>
        </w:rPr>
        <w:t xml:space="preserve">The project is designed to </w:t>
      </w:r>
      <w:r w:rsidR="00380DE4" w:rsidRPr="009428E7">
        <w:rPr>
          <w:lang w:val="en-GB"/>
        </w:rPr>
        <w:t xml:space="preserve">take the management in Excel into a web application designed to </w:t>
      </w:r>
      <w:r w:rsidR="007820CF" w:rsidRPr="009428E7">
        <w:rPr>
          <w:lang w:val="en-GB"/>
        </w:rPr>
        <w:t>make the usage easier and to make it possible to extend the application in the future.</w:t>
      </w:r>
      <w:r w:rsidR="00380DE4" w:rsidRPr="009428E7">
        <w:rPr>
          <w:lang w:val="en-GB"/>
        </w:rPr>
        <w:t xml:space="preserve"> </w:t>
      </w:r>
    </w:p>
    <w:p w14:paraId="3C7D840E" w14:textId="77777777" w:rsidR="00FE14E6" w:rsidRPr="009428E7" w:rsidRDefault="00FE14E6" w:rsidP="00A456C6">
      <w:pPr>
        <w:rPr>
          <w:lang w:val="en-GB"/>
        </w:rPr>
      </w:pPr>
    </w:p>
    <w:p w14:paraId="1699FABC" w14:textId="7C6FEECC" w:rsidR="00E75DDF" w:rsidRPr="009428E7" w:rsidRDefault="00E75DDF" w:rsidP="00E75DDF">
      <w:pPr>
        <w:pStyle w:val="Kop2"/>
        <w:rPr>
          <w:lang w:val="en-GB"/>
        </w:rPr>
      </w:pPr>
      <w:bookmarkStart w:id="5" w:name="_Toc115091339"/>
      <w:r w:rsidRPr="009428E7">
        <w:rPr>
          <w:lang w:val="en-GB"/>
        </w:rPr>
        <w:t>Development environment</w:t>
      </w:r>
      <w:bookmarkEnd w:id="5"/>
    </w:p>
    <w:p w14:paraId="6D290683" w14:textId="3B25754F" w:rsidR="00BA180E" w:rsidRPr="009428E7" w:rsidRDefault="00BA180E" w:rsidP="00BA180E">
      <w:pPr>
        <w:rPr>
          <w:lang w:val="en-GB"/>
        </w:rPr>
      </w:pPr>
      <w:r w:rsidRPr="009428E7">
        <w:rPr>
          <w:lang w:val="en-GB"/>
        </w:rPr>
        <w:t xml:space="preserve">The development environment chosen by </w:t>
      </w:r>
      <w:r w:rsidR="00F25EB4" w:rsidRPr="009428E7">
        <w:rPr>
          <w:lang w:val="en-GB"/>
        </w:rPr>
        <w:t>our group</w:t>
      </w:r>
      <w:r w:rsidRPr="009428E7">
        <w:rPr>
          <w:lang w:val="en-GB"/>
        </w:rPr>
        <w:t xml:space="preserve"> is as followed:</w:t>
      </w:r>
    </w:p>
    <w:p w14:paraId="7D63C149" w14:textId="588B1012" w:rsidR="00E75DDF" w:rsidRPr="009428E7" w:rsidRDefault="00E75DDF" w:rsidP="00E75DDF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Front end: </w:t>
      </w:r>
      <w:r w:rsidRPr="009428E7">
        <w:rPr>
          <w:lang w:val="en-GB"/>
        </w:rPr>
        <w:tab/>
      </w:r>
      <w:r w:rsidR="001664A3">
        <w:rPr>
          <w:lang w:val="en-GB"/>
        </w:rPr>
        <w:t>Vue JS</w:t>
      </w:r>
    </w:p>
    <w:p w14:paraId="76FB1776" w14:textId="77777777" w:rsidR="00E75DDF" w:rsidRPr="009428E7" w:rsidRDefault="00E75DDF" w:rsidP="00E75DDF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Back end:</w:t>
      </w:r>
      <w:r w:rsidRPr="009428E7">
        <w:rPr>
          <w:lang w:val="en-GB"/>
        </w:rPr>
        <w:tab/>
        <w:t>C# API</w:t>
      </w:r>
    </w:p>
    <w:p w14:paraId="5E7080B4" w14:textId="69FE81AD" w:rsidR="00BA180E" w:rsidRPr="009428E7" w:rsidRDefault="00E75DDF" w:rsidP="00BA180E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Database:</w:t>
      </w:r>
      <w:r w:rsidRPr="009428E7">
        <w:rPr>
          <w:lang w:val="en-GB"/>
        </w:rPr>
        <w:tab/>
      </w:r>
      <w:r w:rsidR="001664A3">
        <w:rPr>
          <w:lang w:val="en-GB"/>
        </w:rPr>
        <w:t>Postgre SQL</w:t>
      </w:r>
    </w:p>
    <w:p w14:paraId="54607485" w14:textId="274913C7" w:rsidR="002E4425" w:rsidRPr="009428E7" w:rsidRDefault="0010324A" w:rsidP="00A456C6">
      <w:pPr>
        <w:rPr>
          <w:lang w:val="en-GB"/>
        </w:rPr>
      </w:pPr>
      <w:r w:rsidRPr="009428E7">
        <w:rPr>
          <w:lang w:val="en-GB"/>
        </w:rPr>
        <w:t>For more technical information, please check the technical report.</w:t>
      </w:r>
    </w:p>
    <w:p w14:paraId="398880B3" w14:textId="2EFC8109" w:rsidR="00470583" w:rsidRPr="009428E7" w:rsidRDefault="00470583" w:rsidP="00A456C6">
      <w:pPr>
        <w:rPr>
          <w:lang w:val="en-GB"/>
        </w:rPr>
      </w:pPr>
    </w:p>
    <w:p w14:paraId="27EEF390" w14:textId="1C1BF10A" w:rsidR="003F4412" w:rsidRPr="009428E7" w:rsidRDefault="003F4412" w:rsidP="003F4412">
      <w:pPr>
        <w:pStyle w:val="Kop2"/>
        <w:rPr>
          <w:lang w:val="en-GB"/>
        </w:rPr>
      </w:pPr>
      <w:bookmarkStart w:id="6" w:name="_Toc115091340"/>
      <w:r w:rsidRPr="009428E7">
        <w:rPr>
          <w:lang w:val="en-GB"/>
        </w:rPr>
        <w:t>Product vision</w:t>
      </w:r>
      <w:bookmarkEnd w:id="6"/>
    </w:p>
    <w:p w14:paraId="76FAC400" w14:textId="2FBBF2ED" w:rsidR="003F4412" w:rsidRPr="009428E7" w:rsidRDefault="00FA326A" w:rsidP="003F4412">
      <w:pPr>
        <w:rPr>
          <w:lang w:val="en-GB"/>
        </w:rPr>
      </w:pPr>
      <w:r w:rsidRPr="009428E7">
        <w:rPr>
          <w:lang w:val="en-GB"/>
        </w:rPr>
        <w:t xml:space="preserve">The vision for this product is a web application in which recruiters can </w:t>
      </w:r>
      <w:r w:rsidR="00194F26" w:rsidRPr="009428E7">
        <w:rPr>
          <w:lang w:val="en-GB"/>
        </w:rPr>
        <w:t xml:space="preserve">manage employees, </w:t>
      </w:r>
      <w:r w:rsidR="0063046E" w:rsidRPr="009428E7">
        <w:rPr>
          <w:lang w:val="en-GB"/>
        </w:rPr>
        <w:t>campaigns and pay out prizes to employees.</w:t>
      </w:r>
    </w:p>
    <w:p w14:paraId="58632A7D" w14:textId="212F6946" w:rsidR="0063046E" w:rsidRPr="009428E7" w:rsidRDefault="0063046E" w:rsidP="003F4412">
      <w:pPr>
        <w:rPr>
          <w:lang w:val="en-GB"/>
        </w:rPr>
      </w:pPr>
      <w:r w:rsidRPr="009428E7">
        <w:rPr>
          <w:lang w:val="en-GB"/>
        </w:rPr>
        <w:t>Employees can login to the system to check their score and ranking if assigned to a campaign.</w:t>
      </w:r>
    </w:p>
    <w:p w14:paraId="2781C036" w14:textId="37B79595" w:rsidR="003F4412" w:rsidRPr="009428E7" w:rsidRDefault="00A92A89" w:rsidP="00A456C6">
      <w:pPr>
        <w:rPr>
          <w:lang w:val="en-GB"/>
        </w:rPr>
      </w:pPr>
      <w:r w:rsidRPr="009428E7">
        <w:rPr>
          <w:lang w:val="en-GB"/>
        </w:rPr>
        <w:br w:type="page"/>
      </w:r>
    </w:p>
    <w:p w14:paraId="4BE9EB03" w14:textId="1E25B2CD" w:rsidR="00FE14E6" w:rsidRPr="009428E7" w:rsidRDefault="00A456C6" w:rsidP="00470583">
      <w:pPr>
        <w:pStyle w:val="Kop2"/>
        <w:rPr>
          <w:lang w:val="en-GB"/>
        </w:rPr>
      </w:pPr>
      <w:bookmarkStart w:id="7" w:name="_Toc115091341"/>
      <w:r w:rsidRPr="009428E7">
        <w:rPr>
          <w:lang w:val="en-GB"/>
        </w:rPr>
        <w:lastRenderedPageBreak/>
        <w:t>Requirements</w:t>
      </w:r>
      <w:bookmarkEnd w:id="7"/>
    </w:p>
    <w:p w14:paraId="2D0CF4BF" w14:textId="5FD58EDE" w:rsidR="00211FBA" w:rsidRPr="009428E7" w:rsidRDefault="00211FBA" w:rsidP="00211FBA">
      <w:pPr>
        <w:pStyle w:val="Kop3"/>
        <w:rPr>
          <w:lang w:val="en-GB"/>
        </w:rPr>
      </w:pPr>
      <w:bookmarkStart w:id="8" w:name="_Toc115091342"/>
      <w:r w:rsidRPr="009428E7">
        <w:rPr>
          <w:lang w:val="en-GB"/>
        </w:rPr>
        <w:t>Functional requirements</w:t>
      </w:r>
      <w:bookmarkEnd w:id="8"/>
    </w:p>
    <w:p w14:paraId="1ED6BB88" w14:textId="55B2946B" w:rsidR="00211FBA" w:rsidRPr="009428E7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Recruiters need to be able to view, edit and delete employees</w:t>
      </w:r>
    </w:p>
    <w:p w14:paraId="3EF4B4B9" w14:textId="2A1D921F" w:rsidR="001233A1" w:rsidRPr="009428E7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Recruiters need to be able to view, edit and delete campaigns</w:t>
      </w:r>
    </w:p>
    <w:p w14:paraId="1A2404E9" w14:textId="7C20EBB5" w:rsidR="001233A1" w:rsidRPr="009428E7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Recruiters need to be able to view, edit and delete tasks</w:t>
      </w:r>
    </w:p>
    <w:p w14:paraId="15FF68C8" w14:textId="5B049A9D" w:rsidR="001233A1" w:rsidRPr="009428E7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Recruiters can assign tasks to an employee</w:t>
      </w:r>
    </w:p>
    <w:p w14:paraId="5AAC70B2" w14:textId="00808312" w:rsidR="00A0638F" w:rsidRPr="009428E7" w:rsidRDefault="00A0638F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Employees can only view their own </w:t>
      </w:r>
      <w:r w:rsidR="00CA408C" w:rsidRPr="009428E7">
        <w:rPr>
          <w:lang w:val="en-GB"/>
        </w:rPr>
        <w:t>information</w:t>
      </w:r>
    </w:p>
    <w:p w14:paraId="724C1410" w14:textId="6E6BBB2B" w:rsidR="001233A1" w:rsidRPr="009428E7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An employee can either receive a direct prize </w:t>
      </w:r>
      <w:r w:rsidR="002E4425" w:rsidRPr="009428E7">
        <w:rPr>
          <w:lang w:val="en-GB"/>
        </w:rPr>
        <w:t>or receive points</w:t>
      </w:r>
      <w:r w:rsidR="00581238" w:rsidRPr="009428E7">
        <w:rPr>
          <w:lang w:val="en-GB"/>
        </w:rPr>
        <w:t xml:space="preserve"> to get a higher ranking in the campaign he is signed into.</w:t>
      </w:r>
    </w:p>
    <w:p w14:paraId="7154943B" w14:textId="5CA61387" w:rsidR="00C00687" w:rsidRPr="009428E7" w:rsidRDefault="00581238" w:rsidP="00C00687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Employees can see their points and the ranking list of the campaign they are signed into.</w:t>
      </w:r>
      <w:r w:rsidR="00C00687" w:rsidRPr="009428E7">
        <w:rPr>
          <w:lang w:val="en-GB"/>
        </w:rPr>
        <w:t xml:space="preserve"> </w:t>
      </w:r>
    </w:p>
    <w:p w14:paraId="7A885EB4" w14:textId="3E4274DB" w:rsidR="00C00687" w:rsidRPr="009428E7" w:rsidRDefault="00C00687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Campaigns always have a start date and can sometimes have an end date, this because campaigns are allowed to be running </w:t>
      </w:r>
      <w:r w:rsidR="0091498B" w:rsidRPr="009428E7">
        <w:rPr>
          <w:lang w:val="en-GB"/>
        </w:rPr>
        <w:t>for a long time</w:t>
      </w:r>
    </w:p>
    <w:p w14:paraId="1689D40C" w14:textId="72E3A6C0" w:rsidR="0091498B" w:rsidRPr="009428E7" w:rsidRDefault="007873EC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Only recruiters can pay out prizes, this because they are the only ones that can look through the entire overview</w:t>
      </w:r>
    </w:p>
    <w:p w14:paraId="09228AE0" w14:textId="5FF3031D" w:rsidR="001233A1" w:rsidRPr="009428E7" w:rsidRDefault="007873EC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A campaign can be configured to either pay out direct prizes or a point system on which prizes will be </w:t>
      </w:r>
      <w:r w:rsidR="00207475" w:rsidRPr="009428E7">
        <w:rPr>
          <w:lang w:val="en-GB"/>
        </w:rPr>
        <w:t>paid</w:t>
      </w:r>
      <w:r w:rsidRPr="009428E7">
        <w:rPr>
          <w:lang w:val="en-GB"/>
        </w:rPr>
        <w:t xml:space="preserve"> out.</w:t>
      </w:r>
    </w:p>
    <w:p w14:paraId="4C20946C" w14:textId="16369D1E" w:rsidR="007873EC" w:rsidRPr="009428E7" w:rsidRDefault="00207475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Login will be developed internally; this will eventually be migrated into the Alten Active Directory login system.</w:t>
      </w:r>
    </w:p>
    <w:p w14:paraId="5DBF1544" w14:textId="7FF73F3F" w:rsidR="00207475" w:rsidRPr="009428E7" w:rsidRDefault="00207475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Web application needs to be available </w:t>
      </w:r>
      <w:r w:rsidR="006C0EB1" w:rsidRPr="009428E7">
        <w:rPr>
          <w:lang w:val="en-GB"/>
        </w:rPr>
        <w:t>on the entire internet (No internal network)</w:t>
      </w:r>
    </w:p>
    <w:p w14:paraId="4B424BB2" w14:textId="5F75CD0B" w:rsidR="006C0EB1" w:rsidRPr="009428E7" w:rsidRDefault="00A0638F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Ranking lists will be displayed with points and current place</w:t>
      </w:r>
    </w:p>
    <w:p w14:paraId="4547FD68" w14:textId="51672574" w:rsidR="00A0638F" w:rsidRPr="009428E7" w:rsidRDefault="00A0638F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Employees can be assigned to </w:t>
      </w:r>
      <w:r w:rsidR="008B50AD">
        <w:rPr>
          <w:lang w:val="en-GB"/>
        </w:rPr>
        <w:t>multiple</w:t>
      </w:r>
      <w:r w:rsidRPr="009428E7">
        <w:rPr>
          <w:lang w:val="en-GB"/>
        </w:rPr>
        <w:t xml:space="preserve"> campaign</w:t>
      </w:r>
      <w:r w:rsidR="008B50AD">
        <w:rPr>
          <w:lang w:val="en-GB"/>
        </w:rPr>
        <w:t>s</w:t>
      </w:r>
      <w:r w:rsidRPr="009428E7">
        <w:rPr>
          <w:lang w:val="en-GB"/>
        </w:rPr>
        <w:t xml:space="preserve"> at </w:t>
      </w:r>
      <w:r w:rsidR="008B50AD">
        <w:rPr>
          <w:lang w:val="en-GB"/>
        </w:rPr>
        <w:t>the s</w:t>
      </w:r>
      <w:r w:rsidRPr="009428E7">
        <w:rPr>
          <w:lang w:val="en-GB"/>
        </w:rPr>
        <w:t>a</w:t>
      </w:r>
      <w:r w:rsidR="008B50AD">
        <w:rPr>
          <w:lang w:val="en-GB"/>
        </w:rPr>
        <w:t>me</w:t>
      </w:r>
      <w:r w:rsidRPr="009428E7">
        <w:rPr>
          <w:lang w:val="en-GB"/>
        </w:rPr>
        <w:t xml:space="preserve"> time</w:t>
      </w:r>
    </w:p>
    <w:p w14:paraId="47D7088E" w14:textId="1C226C59" w:rsidR="000D0919" w:rsidRDefault="00A0638F" w:rsidP="000D0919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The IT and Technology branches can either join the same campaign</w:t>
      </w:r>
      <w:r w:rsidR="00C633FD" w:rsidRPr="009428E7">
        <w:rPr>
          <w:lang w:val="en-GB"/>
        </w:rPr>
        <w:t xml:space="preserve"> or can be split up to have the same campaign with their own branch</w:t>
      </w:r>
      <w:r w:rsidR="00CA408C" w:rsidRPr="009428E7">
        <w:rPr>
          <w:lang w:val="en-GB"/>
        </w:rPr>
        <w:t xml:space="preserve"> based on the campaign configuration</w:t>
      </w:r>
    </w:p>
    <w:p w14:paraId="1BC2E32C" w14:textId="416A0A78" w:rsidR="00FF2E80" w:rsidRPr="00FF2E80" w:rsidRDefault="00FF2E80" w:rsidP="00FF2E80">
      <w:pPr>
        <w:rPr>
          <w:lang w:val="en-GB"/>
        </w:rPr>
      </w:pPr>
      <w:r>
        <w:rPr>
          <w:lang w:val="en-GB"/>
        </w:rPr>
        <w:br w:type="page"/>
      </w:r>
    </w:p>
    <w:p w14:paraId="1833F305" w14:textId="5E95683A" w:rsidR="00211FBA" w:rsidRDefault="000D0919" w:rsidP="000D0919">
      <w:pPr>
        <w:pStyle w:val="Kop3"/>
        <w:rPr>
          <w:lang w:val="en-GB"/>
        </w:rPr>
      </w:pPr>
      <w:bookmarkStart w:id="9" w:name="_Toc115091343"/>
      <w:r>
        <w:rPr>
          <w:lang w:val="en-GB"/>
        </w:rPr>
        <w:lastRenderedPageBreak/>
        <w:t>Non-functional requirements</w:t>
      </w:r>
      <w:bookmarkEnd w:id="9"/>
    </w:p>
    <w:p w14:paraId="24CC627F" w14:textId="29722DB4" w:rsidR="00AB4D8D" w:rsidRDefault="00AB4D8D" w:rsidP="00AB4D8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web application must be </w:t>
      </w:r>
      <w:r w:rsidR="007B55FE">
        <w:rPr>
          <w:lang w:val="en-GB"/>
        </w:rPr>
        <w:t>available online</w:t>
      </w:r>
    </w:p>
    <w:p w14:paraId="1CD716D2" w14:textId="1EEC004B" w:rsidR="00AB4D8D" w:rsidRDefault="00AB4D8D" w:rsidP="00AB4D8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The application must be able to handle the employee count of Alten (including overhead for possible new recruiters/employees)</w:t>
      </w:r>
    </w:p>
    <w:p w14:paraId="5ED3F61D" w14:textId="02E6DDC0" w:rsidR="00AB4D8D" w:rsidRDefault="00AB4D8D" w:rsidP="00AB4D8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web application must be responsive and work correctly on Desktop and Mobile</w:t>
      </w:r>
    </w:p>
    <w:p w14:paraId="6DD5B5B6" w14:textId="40F57F1F" w:rsidR="00AB4D8D" w:rsidRDefault="00AB4D8D" w:rsidP="00AB4D8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web application needs to be able to run on Chrome, Edge, Firefox and Safari</w:t>
      </w:r>
    </w:p>
    <w:p w14:paraId="7C7FEA5F" w14:textId="1C502065" w:rsidR="00AB4D8D" w:rsidRDefault="00AB4D8D" w:rsidP="00AB4D8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data must be synchronised between platforms (Windows, Apple, Android)</w:t>
      </w:r>
    </w:p>
    <w:p w14:paraId="48F7798A" w14:textId="6BAAA688" w:rsidR="007B55FE" w:rsidRDefault="007B55FE" w:rsidP="00AB4D8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web application needs to be easily maintainable (E.g., through the use of described classes and functionalities and clear code commentary)</w:t>
      </w:r>
    </w:p>
    <w:p w14:paraId="2CCA752C" w14:textId="20531F76" w:rsidR="000D0919" w:rsidRDefault="007B55FE" w:rsidP="00211FB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complete package is required to function as described in the Test Plan document</w:t>
      </w:r>
    </w:p>
    <w:p w14:paraId="2FEABED2" w14:textId="77777777" w:rsidR="00944CC6" w:rsidRPr="00944CC6" w:rsidRDefault="00944CC6" w:rsidP="00944CC6">
      <w:pPr>
        <w:rPr>
          <w:lang w:val="en-GB"/>
        </w:rPr>
      </w:pPr>
    </w:p>
    <w:p w14:paraId="1765B39A" w14:textId="14E8331D" w:rsidR="00211FBA" w:rsidRPr="009428E7" w:rsidRDefault="00211FBA" w:rsidP="00211FBA">
      <w:pPr>
        <w:pStyle w:val="Kop3"/>
        <w:rPr>
          <w:lang w:val="en-GB"/>
        </w:rPr>
      </w:pPr>
      <w:bookmarkStart w:id="10" w:name="_Toc115091344"/>
      <w:r w:rsidRPr="009428E7">
        <w:rPr>
          <w:lang w:val="en-GB"/>
        </w:rPr>
        <w:t>Out of scope / Bonus functionalities</w:t>
      </w:r>
      <w:bookmarkEnd w:id="10"/>
    </w:p>
    <w:p w14:paraId="2AFDA60B" w14:textId="7393BEE3" w:rsidR="00A0638F" w:rsidRPr="009428E7" w:rsidRDefault="00A0638F" w:rsidP="00A0638F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API for data access</w:t>
      </w:r>
    </w:p>
    <w:p w14:paraId="13F6ED7E" w14:textId="19A504E1" w:rsidR="001233A1" w:rsidRPr="009428E7" w:rsidRDefault="001233A1" w:rsidP="001233A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Report through email</w:t>
      </w:r>
    </w:p>
    <w:p w14:paraId="01333C53" w14:textId="1F46DC8B" w:rsidR="00191E7B" w:rsidRPr="009428E7" w:rsidRDefault="001233A1" w:rsidP="00737738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Weekly email notifications</w:t>
      </w:r>
      <w:r w:rsidR="00191E7B" w:rsidRPr="009428E7">
        <w:rPr>
          <w:lang w:val="en-GB"/>
        </w:rPr>
        <w:br w:type="page"/>
      </w:r>
    </w:p>
    <w:p w14:paraId="3988A3CC" w14:textId="02C4ED00" w:rsidR="00221861" w:rsidRPr="009428E7" w:rsidRDefault="00221861" w:rsidP="004D3B6C">
      <w:pPr>
        <w:pStyle w:val="Kop1"/>
        <w:rPr>
          <w:lang w:val="en-GB"/>
        </w:rPr>
      </w:pPr>
      <w:bookmarkStart w:id="11" w:name="_Toc115091345"/>
      <w:r w:rsidRPr="009428E7">
        <w:rPr>
          <w:lang w:val="en-GB"/>
        </w:rPr>
        <w:lastRenderedPageBreak/>
        <w:t>User Personas</w:t>
      </w:r>
      <w:bookmarkEnd w:id="11"/>
      <w:r w:rsidRPr="009428E7">
        <w:rPr>
          <w:lang w:val="en-GB"/>
        </w:rPr>
        <w:t xml:space="preserve"> </w:t>
      </w:r>
    </w:p>
    <w:p w14:paraId="57C4CD60" w14:textId="44DDCD50" w:rsidR="00221861" w:rsidRPr="009428E7" w:rsidRDefault="00221861" w:rsidP="004D3B6C">
      <w:pPr>
        <w:pStyle w:val="Kop2"/>
        <w:rPr>
          <w:lang w:val="en-GB"/>
        </w:rPr>
      </w:pPr>
      <w:bookmarkStart w:id="12" w:name="_Toc115091346"/>
      <w:r w:rsidRPr="009428E7">
        <w:rPr>
          <w:lang w:val="en-GB"/>
        </w:rPr>
        <w:t>User persona 1</w:t>
      </w:r>
      <w:bookmarkEnd w:id="12"/>
    </w:p>
    <w:p w14:paraId="6AF7BEC7" w14:textId="31BBE201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User type: Recruiter</w:t>
      </w:r>
    </w:p>
    <w:p w14:paraId="0FDA1DE1" w14:textId="46B656F8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Occupation: </w:t>
      </w:r>
      <w:r w:rsidR="002F47FD" w:rsidRPr="009428E7">
        <w:rPr>
          <w:lang w:val="en-GB"/>
        </w:rPr>
        <w:t>Head of recruitment</w:t>
      </w:r>
    </w:p>
    <w:p w14:paraId="01279D3C" w14:textId="3DB67E25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Name: </w:t>
      </w:r>
      <w:r w:rsidR="002F47FD" w:rsidRPr="009428E7">
        <w:rPr>
          <w:lang w:val="en-GB"/>
        </w:rPr>
        <w:t>John Doe</w:t>
      </w:r>
    </w:p>
    <w:p w14:paraId="041A29FA" w14:textId="453FCD8E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Gender: </w:t>
      </w:r>
      <w:r w:rsidR="002F47FD" w:rsidRPr="009428E7">
        <w:rPr>
          <w:lang w:val="en-GB"/>
        </w:rPr>
        <w:t>Male</w:t>
      </w:r>
    </w:p>
    <w:p w14:paraId="3C4EF004" w14:textId="274FD187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Age: </w:t>
      </w:r>
      <w:r w:rsidR="002F47FD" w:rsidRPr="009428E7">
        <w:rPr>
          <w:lang w:val="en-GB"/>
        </w:rPr>
        <w:t>44</w:t>
      </w:r>
    </w:p>
    <w:p w14:paraId="5F43C8BD" w14:textId="7B7ACE8B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Education: </w:t>
      </w:r>
      <w:r w:rsidR="003C7AB8" w:rsidRPr="009428E7">
        <w:rPr>
          <w:lang w:val="en-GB"/>
        </w:rPr>
        <w:t>HBO bachelor H.R. management specialism recruitment</w:t>
      </w:r>
    </w:p>
    <w:p w14:paraId="11E72885" w14:textId="474BC1FD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Location: </w:t>
      </w:r>
      <w:r w:rsidR="003C7AB8" w:rsidRPr="009428E7">
        <w:rPr>
          <w:lang w:val="en-GB"/>
        </w:rPr>
        <w:t>Rotterdam, Noord-Holland, Netherlands</w:t>
      </w:r>
    </w:p>
    <w:p w14:paraId="6EB90BF1" w14:textId="193B5397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Objective:</w:t>
      </w:r>
      <w:r w:rsidR="003C7AB8" w:rsidRPr="009428E7">
        <w:rPr>
          <w:lang w:val="en-GB"/>
        </w:rPr>
        <w:t xml:space="preserve"> As a recruiter I need to be able to manage scoreboards/events for employees. In active scoreboards/events I need to be able to assign points to employees who are participating in tasks/events linked to recruitment. For business management I also need to be able to create, edit and delete scoreboards/events and employees.</w:t>
      </w:r>
    </w:p>
    <w:p w14:paraId="6784C58C" w14:textId="5B0BB7D3" w:rsidR="00221861" w:rsidRPr="009428E7" w:rsidRDefault="00221861" w:rsidP="00221861">
      <w:pPr>
        <w:rPr>
          <w:lang w:val="en-GB"/>
        </w:rPr>
      </w:pPr>
    </w:p>
    <w:p w14:paraId="4F3CDF09" w14:textId="77777777" w:rsidR="00221861" w:rsidRPr="009428E7" w:rsidRDefault="00221861" w:rsidP="004D3B6C">
      <w:pPr>
        <w:pStyle w:val="Kop2"/>
        <w:rPr>
          <w:lang w:val="en-GB"/>
        </w:rPr>
      </w:pPr>
      <w:bookmarkStart w:id="13" w:name="_Toc115091347"/>
      <w:r w:rsidRPr="009428E7">
        <w:rPr>
          <w:lang w:val="en-GB"/>
        </w:rPr>
        <w:t>User persona 2</w:t>
      </w:r>
      <w:bookmarkEnd w:id="13"/>
    </w:p>
    <w:p w14:paraId="6D452DF0" w14:textId="51E86CFD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User type: </w:t>
      </w:r>
      <w:r w:rsidR="00215CF6" w:rsidRPr="009428E7">
        <w:rPr>
          <w:lang w:val="en-GB"/>
        </w:rPr>
        <w:t>Employee</w:t>
      </w:r>
    </w:p>
    <w:p w14:paraId="12004FF2" w14:textId="636B6601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Occupation: </w:t>
      </w:r>
      <w:r w:rsidR="007101FB" w:rsidRPr="009428E7">
        <w:rPr>
          <w:lang w:val="en-GB"/>
        </w:rPr>
        <w:t xml:space="preserve">Junior </w:t>
      </w:r>
      <w:r w:rsidR="00704F02">
        <w:rPr>
          <w:lang w:val="en-GB"/>
        </w:rPr>
        <w:t>Consultant</w:t>
      </w:r>
    </w:p>
    <w:p w14:paraId="31079EDA" w14:textId="01419D51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Name: </w:t>
      </w:r>
      <w:r w:rsidR="002F47FD" w:rsidRPr="009428E7">
        <w:rPr>
          <w:lang w:val="en-GB"/>
        </w:rPr>
        <w:t>Jane Doe</w:t>
      </w:r>
    </w:p>
    <w:p w14:paraId="0C65E3EB" w14:textId="183D44C7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Gender: </w:t>
      </w:r>
      <w:r w:rsidR="002F47FD" w:rsidRPr="009428E7">
        <w:rPr>
          <w:lang w:val="en-GB"/>
        </w:rPr>
        <w:t>Female</w:t>
      </w:r>
    </w:p>
    <w:p w14:paraId="3BE5763A" w14:textId="1914AD6C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Age: </w:t>
      </w:r>
      <w:r w:rsidR="002F47FD" w:rsidRPr="009428E7">
        <w:rPr>
          <w:lang w:val="en-GB"/>
        </w:rPr>
        <w:t>36</w:t>
      </w:r>
    </w:p>
    <w:p w14:paraId="6CF57053" w14:textId="28A76A07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Education: </w:t>
      </w:r>
      <w:r w:rsidR="007A74EC">
        <w:rPr>
          <w:lang w:val="en-GB"/>
        </w:rPr>
        <w:t>Bachelor Business IT &amp; Management</w:t>
      </w:r>
    </w:p>
    <w:p w14:paraId="1EE31784" w14:textId="7067FCA2" w:rsidR="00221861" w:rsidRPr="009428E7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 xml:space="preserve">Location: </w:t>
      </w:r>
      <w:r w:rsidR="007101FB" w:rsidRPr="009428E7">
        <w:rPr>
          <w:lang w:val="en-GB"/>
        </w:rPr>
        <w:t>The Hague, Noord-Holland, Netherlands</w:t>
      </w:r>
    </w:p>
    <w:p w14:paraId="1A3BF0F9" w14:textId="55A1BF4D" w:rsidR="00221861" w:rsidRPr="00D713B6" w:rsidRDefault="00221861" w:rsidP="00221861">
      <w:pPr>
        <w:pStyle w:val="Lijstalinea"/>
        <w:numPr>
          <w:ilvl w:val="0"/>
          <w:numId w:val="1"/>
        </w:numPr>
        <w:rPr>
          <w:lang w:val="en-GB"/>
        </w:rPr>
      </w:pPr>
      <w:r w:rsidRPr="009428E7">
        <w:rPr>
          <w:lang w:val="en-GB"/>
        </w:rPr>
        <w:t>Objective:</w:t>
      </w:r>
      <w:r w:rsidR="007101FB" w:rsidRPr="009428E7">
        <w:rPr>
          <w:lang w:val="en-GB"/>
        </w:rPr>
        <w:t xml:space="preserve"> As an employee </w:t>
      </w:r>
      <w:r w:rsidR="00E24F5C" w:rsidRPr="009428E7">
        <w:rPr>
          <w:lang w:val="en-GB"/>
        </w:rPr>
        <w:t xml:space="preserve">I want to be able to score points by </w:t>
      </w:r>
      <w:r w:rsidR="00E97BC6" w:rsidRPr="009428E7">
        <w:rPr>
          <w:lang w:val="en-GB"/>
        </w:rPr>
        <w:t>completing tasks. I can achieve this by recruiting new people.</w:t>
      </w:r>
      <w:r w:rsidR="00D5791D">
        <w:rPr>
          <w:lang w:val="en-GB"/>
        </w:rPr>
        <w:t xml:space="preserve"> I also want to see my score and place on the scoreboard to check what prizes I could receive if I recruiter more people.</w:t>
      </w:r>
      <w:r w:rsidRPr="00D713B6">
        <w:rPr>
          <w:lang w:val="en-GB"/>
        </w:rPr>
        <w:br w:type="page"/>
      </w:r>
    </w:p>
    <w:p w14:paraId="34A40A6A" w14:textId="454A7A7A" w:rsidR="00AF046E" w:rsidRPr="009428E7" w:rsidRDefault="00AF046E" w:rsidP="00AF046E">
      <w:pPr>
        <w:pStyle w:val="Kop2"/>
        <w:rPr>
          <w:lang w:val="en-GB"/>
        </w:rPr>
      </w:pPr>
      <w:bookmarkStart w:id="14" w:name="_Toc115091348"/>
      <w:r w:rsidRPr="009428E7">
        <w:rPr>
          <w:lang w:val="en-GB"/>
        </w:rPr>
        <w:lastRenderedPageBreak/>
        <w:t>User stories</w:t>
      </w:r>
      <w:bookmarkEnd w:id="14"/>
    </w:p>
    <w:p w14:paraId="55497F3F" w14:textId="61D44F3E" w:rsidR="00AF046E" w:rsidRDefault="00CA3450" w:rsidP="00CA3450">
      <w:pPr>
        <w:pStyle w:val="Kop3"/>
        <w:rPr>
          <w:lang w:val="en-GB"/>
        </w:rPr>
      </w:pPr>
      <w:bookmarkStart w:id="15" w:name="_Toc115091349"/>
      <w:r w:rsidRPr="009428E7">
        <w:rPr>
          <w:lang w:val="en-GB"/>
        </w:rPr>
        <w:t>Recruiters</w:t>
      </w:r>
      <w:bookmarkEnd w:id="15"/>
    </w:p>
    <w:p w14:paraId="28F0DC9C" w14:textId="59A4038E" w:rsidR="00B7262B" w:rsidRDefault="00B7262B" w:rsidP="00B726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login to the system</w:t>
      </w:r>
    </w:p>
    <w:p w14:paraId="04294E62" w14:textId="79CC8A82" w:rsidR="00B7262B" w:rsidRPr="00B7262B" w:rsidRDefault="00B7262B" w:rsidP="00B726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see a dashboard with relevant data</w:t>
      </w:r>
      <w:r w:rsidR="00BD5A6A">
        <w:rPr>
          <w:lang w:val="en-GB"/>
        </w:rPr>
        <w:t xml:space="preserve"> (E.g., Employee count, count of running scoreboards/events and options menu to navigate the web application)</w:t>
      </w:r>
    </w:p>
    <w:p w14:paraId="4D1B662A" w14:textId="7E17AED9" w:rsidR="00AF145C" w:rsidRPr="00AF145C" w:rsidRDefault="00AF145C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view all employees registered in the system</w:t>
      </w:r>
    </w:p>
    <w:p w14:paraId="2C4C611D" w14:textId="286267EA" w:rsidR="00CA3450" w:rsidRPr="00AF145C" w:rsidRDefault="00CA3450" w:rsidP="00AF145C">
      <w:pPr>
        <w:pStyle w:val="Lijstalinea"/>
        <w:numPr>
          <w:ilvl w:val="0"/>
          <w:numId w:val="1"/>
        </w:numPr>
        <w:rPr>
          <w:lang w:val="en-GB"/>
        </w:rPr>
      </w:pPr>
      <w:r w:rsidRPr="00AF145C">
        <w:rPr>
          <w:lang w:val="en-GB"/>
        </w:rPr>
        <w:t xml:space="preserve">As a recruiter I </w:t>
      </w:r>
      <w:r w:rsidR="00AF145C">
        <w:rPr>
          <w:lang w:val="en-GB"/>
        </w:rPr>
        <w:t xml:space="preserve">need </w:t>
      </w:r>
      <w:r w:rsidRPr="00AF145C">
        <w:rPr>
          <w:lang w:val="en-GB"/>
        </w:rPr>
        <w:t xml:space="preserve">to be able to </w:t>
      </w:r>
      <w:r w:rsidR="00AF145C">
        <w:rPr>
          <w:lang w:val="en-GB"/>
        </w:rPr>
        <w:t xml:space="preserve">register new </w:t>
      </w:r>
      <w:r w:rsidR="00AF145C" w:rsidRPr="00AF145C">
        <w:rPr>
          <w:lang w:val="en-GB"/>
        </w:rPr>
        <w:t>employees</w:t>
      </w:r>
    </w:p>
    <w:p w14:paraId="6319BEBA" w14:textId="47AB9089" w:rsidR="00AF145C" w:rsidRDefault="00AF145C" w:rsidP="00AF145C">
      <w:pPr>
        <w:pStyle w:val="Lijstalinea"/>
        <w:numPr>
          <w:ilvl w:val="0"/>
          <w:numId w:val="1"/>
        </w:numPr>
        <w:rPr>
          <w:lang w:val="en-GB"/>
        </w:rPr>
      </w:pPr>
      <w:r w:rsidRPr="00AF145C">
        <w:rPr>
          <w:lang w:val="en-GB"/>
        </w:rPr>
        <w:t>As a</w:t>
      </w:r>
      <w:r>
        <w:rPr>
          <w:lang w:val="en-GB"/>
        </w:rPr>
        <w:t xml:space="preserve"> recruiter I need to be able to update the status of an employee</w:t>
      </w:r>
    </w:p>
    <w:p w14:paraId="44AE177B" w14:textId="4BC2476B" w:rsidR="00AF145C" w:rsidRDefault="00AF145C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remove employees from the system</w:t>
      </w:r>
    </w:p>
    <w:p w14:paraId="529F207E" w14:textId="5EA419AC" w:rsidR="00AF145C" w:rsidRDefault="00AF145C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assign points to an employee</w:t>
      </w:r>
    </w:p>
    <w:p w14:paraId="5879CFD9" w14:textId="79DA4F4A" w:rsidR="00AF145C" w:rsidRDefault="00AF145C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send out prizes to employees</w:t>
      </w:r>
    </w:p>
    <w:p w14:paraId="4720B22F" w14:textId="02C4C4B7" w:rsidR="00AF145C" w:rsidRDefault="00AF145C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recruiter I need to be able to look into all </w:t>
      </w:r>
      <w:r w:rsidR="00B7262B">
        <w:rPr>
          <w:lang w:val="en-GB"/>
        </w:rPr>
        <w:t>running and upcoming events/scoreboards</w:t>
      </w:r>
    </w:p>
    <w:p w14:paraId="51BB4083" w14:textId="4898FA1B" w:rsidR="00B7262B" w:rsidRDefault="00B7262B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create new events/scoreboards</w:t>
      </w:r>
    </w:p>
    <w:p w14:paraId="2FBFA72A" w14:textId="02F70A63" w:rsidR="00B7262B" w:rsidRDefault="00B7262B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update the status and/or start/end dates of an existing event/scoreboard</w:t>
      </w:r>
    </w:p>
    <w:p w14:paraId="5A563A46" w14:textId="50F8D981" w:rsidR="00B7262B" w:rsidRDefault="00B7262B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delete events/scoreboards from the system</w:t>
      </w:r>
    </w:p>
    <w:p w14:paraId="75BCFC22" w14:textId="44B69E29" w:rsidR="00B7262B" w:rsidRPr="00AF145C" w:rsidRDefault="00B7262B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recruiter I need to be able to assign employees to events/scoreboards</w:t>
      </w:r>
    </w:p>
    <w:p w14:paraId="5C39577F" w14:textId="77777777" w:rsidR="00CA3450" w:rsidRPr="009428E7" w:rsidRDefault="00CA3450" w:rsidP="00CA3450">
      <w:pPr>
        <w:rPr>
          <w:lang w:val="en-GB"/>
        </w:rPr>
      </w:pPr>
    </w:p>
    <w:p w14:paraId="05C6654C" w14:textId="4612E0C6" w:rsidR="00CA3450" w:rsidRPr="009428E7" w:rsidRDefault="00CA3450" w:rsidP="00CA3450">
      <w:pPr>
        <w:pStyle w:val="Kop3"/>
        <w:rPr>
          <w:lang w:val="en-GB"/>
        </w:rPr>
      </w:pPr>
      <w:bookmarkStart w:id="16" w:name="_Toc115091350"/>
      <w:r w:rsidRPr="009428E7">
        <w:rPr>
          <w:lang w:val="en-GB"/>
        </w:rPr>
        <w:t>Employees</w:t>
      </w:r>
      <w:bookmarkEnd w:id="16"/>
    </w:p>
    <w:p w14:paraId="7EB84819" w14:textId="593A1A44" w:rsidR="00191E7B" w:rsidRDefault="00B7262B" w:rsidP="00B726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I need to be able to login to the system</w:t>
      </w:r>
    </w:p>
    <w:p w14:paraId="250E90C6" w14:textId="3EADB6CF" w:rsidR="006174A6" w:rsidRDefault="006174A6" w:rsidP="00B726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I need to be able to change my personal data</w:t>
      </w:r>
    </w:p>
    <w:p w14:paraId="294B0AAD" w14:textId="43EBDB7C" w:rsidR="006174A6" w:rsidRDefault="006174A6" w:rsidP="00B726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I need to be able to check my current score </w:t>
      </w:r>
    </w:p>
    <w:p w14:paraId="4A4FF0A0" w14:textId="3265DB65" w:rsidR="006174A6" w:rsidRPr="00B7262B" w:rsidRDefault="006174A6" w:rsidP="00B726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I need to be able to see my place in my scoreboard (If I am assigned to one)</w:t>
      </w:r>
    </w:p>
    <w:p w14:paraId="30EC86DB" w14:textId="77777777" w:rsidR="00191E7B" w:rsidRPr="009428E7" w:rsidRDefault="00191E7B" w:rsidP="00191E7B">
      <w:pPr>
        <w:pStyle w:val="Kop3"/>
        <w:rPr>
          <w:lang w:val="en-GB"/>
        </w:rPr>
      </w:pPr>
    </w:p>
    <w:p w14:paraId="119404EE" w14:textId="3AE281BF" w:rsidR="00E75DDF" w:rsidRPr="009428E7" w:rsidRDefault="00E75DDF">
      <w:pPr>
        <w:rPr>
          <w:lang w:val="en-GB"/>
        </w:rPr>
      </w:pPr>
      <w:r w:rsidRPr="009428E7">
        <w:rPr>
          <w:lang w:val="en-GB"/>
        </w:rPr>
        <w:br w:type="page"/>
      </w:r>
    </w:p>
    <w:p w14:paraId="1E984957" w14:textId="17666576" w:rsidR="00E75DDF" w:rsidRPr="009428E7" w:rsidRDefault="00B0256C" w:rsidP="00E75DDF">
      <w:pPr>
        <w:pStyle w:val="Kop1"/>
        <w:rPr>
          <w:lang w:val="en-GB"/>
        </w:rPr>
      </w:pPr>
      <w:bookmarkStart w:id="17" w:name="_Toc115091351"/>
      <w:r w:rsidRPr="009428E7">
        <w:rPr>
          <w:lang w:val="en-GB"/>
        </w:rPr>
        <w:lastRenderedPageBreak/>
        <w:t>Product backlog</w:t>
      </w:r>
      <w:bookmarkEnd w:id="17"/>
    </w:p>
    <w:p w14:paraId="1E9094E2" w14:textId="21837710" w:rsidR="00B0256C" w:rsidRPr="009428E7" w:rsidRDefault="00B0256C" w:rsidP="003610F3">
      <w:pPr>
        <w:pStyle w:val="Kop2"/>
        <w:rPr>
          <w:lang w:val="en-GB"/>
        </w:rPr>
      </w:pPr>
      <w:bookmarkStart w:id="18" w:name="_Toc115091352"/>
      <w:r w:rsidRPr="009428E7">
        <w:rPr>
          <w:lang w:val="en-GB"/>
        </w:rPr>
        <w:t>Sprint 1</w:t>
      </w:r>
      <w:bookmarkEnd w:id="18"/>
    </w:p>
    <w:p w14:paraId="380BBFEB" w14:textId="0081DAE2" w:rsidR="00B0256C" w:rsidRDefault="008A36E0" w:rsidP="008A36E0">
      <w:pPr>
        <w:pStyle w:val="Kop3"/>
        <w:rPr>
          <w:lang w:val="en-GB"/>
        </w:rPr>
      </w:pPr>
      <w:bookmarkStart w:id="19" w:name="_Toc115091353"/>
      <w:r>
        <w:rPr>
          <w:lang w:val="en-GB"/>
        </w:rPr>
        <w:t>Tasks</w:t>
      </w:r>
      <w:bookmarkEnd w:id="19"/>
    </w:p>
    <w:p w14:paraId="10B6CCF2" w14:textId="2734C634" w:rsid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 Software Requirements Specification</w:t>
      </w:r>
    </w:p>
    <w:p w14:paraId="2EA47416" w14:textId="7D649024" w:rsidR="001A637F" w:rsidRP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 Click</w:t>
      </w:r>
      <w:r w:rsidR="00492B9A">
        <w:rPr>
          <w:lang w:val="en-GB"/>
        </w:rPr>
        <w:t>-</w:t>
      </w:r>
      <w:r>
        <w:rPr>
          <w:lang w:val="en-GB"/>
        </w:rPr>
        <w:t>Up Sprint board</w:t>
      </w:r>
    </w:p>
    <w:p w14:paraId="394819CB" w14:textId="0056334F" w:rsidR="008A36E0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 angular web application</w:t>
      </w:r>
    </w:p>
    <w:p w14:paraId="3D2BBFF7" w14:textId="10A1D817" w:rsid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 base C# API</w:t>
      </w:r>
    </w:p>
    <w:p w14:paraId="5DAFA2FF" w14:textId="2EC3E43F" w:rsid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data model</w:t>
      </w:r>
    </w:p>
    <w:p w14:paraId="2C1805A0" w14:textId="5637D522" w:rsid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Communicate data model with customer</w:t>
      </w:r>
    </w:p>
    <w:p w14:paraId="2293F063" w14:textId="48443CCC" w:rsidR="001A637F" w:rsidRPr="00DC1BBF" w:rsidRDefault="00661666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Setup test plan based on </w:t>
      </w:r>
      <w:r w:rsidR="00492B9A">
        <w:rPr>
          <w:lang w:val="en-GB"/>
        </w:rPr>
        <w:t>requirements</w:t>
      </w:r>
    </w:p>
    <w:p w14:paraId="419CF8FE" w14:textId="011013E8" w:rsidR="008A36E0" w:rsidRDefault="008A36E0" w:rsidP="008A36E0">
      <w:pPr>
        <w:pStyle w:val="Kop3"/>
        <w:rPr>
          <w:lang w:val="en-GB"/>
        </w:rPr>
      </w:pPr>
      <w:bookmarkStart w:id="20" w:name="_Toc115091354"/>
      <w:r>
        <w:rPr>
          <w:lang w:val="en-GB"/>
        </w:rPr>
        <w:t>Deliverables</w:t>
      </w:r>
      <w:bookmarkEnd w:id="20"/>
    </w:p>
    <w:p w14:paraId="60D852C4" w14:textId="039B0D27" w:rsid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Software Requirements Specification</w:t>
      </w:r>
    </w:p>
    <w:p w14:paraId="6E544B4F" w14:textId="4F0737B9" w:rsidR="001A637F" w:rsidRP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model</w:t>
      </w:r>
    </w:p>
    <w:p w14:paraId="393202BB" w14:textId="77777777" w:rsidR="008A36E0" w:rsidRPr="008A36E0" w:rsidRDefault="008A36E0" w:rsidP="008A36E0">
      <w:pPr>
        <w:rPr>
          <w:lang w:val="en-GB"/>
        </w:rPr>
      </w:pPr>
    </w:p>
    <w:p w14:paraId="52C47F9A" w14:textId="77777777" w:rsidR="008A36E0" w:rsidRPr="009428E7" w:rsidRDefault="00B0256C" w:rsidP="008A36E0">
      <w:pPr>
        <w:pStyle w:val="Kop2"/>
        <w:rPr>
          <w:lang w:val="en-GB"/>
        </w:rPr>
      </w:pPr>
      <w:bookmarkStart w:id="21" w:name="_Toc115091355"/>
      <w:r w:rsidRPr="009428E7">
        <w:rPr>
          <w:lang w:val="en-GB"/>
        </w:rPr>
        <w:t>Sprint 2</w:t>
      </w:r>
      <w:bookmarkEnd w:id="21"/>
    </w:p>
    <w:p w14:paraId="576027A3" w14:textId="568C821F" w:rsidR="008A36E0" w:rsidRDefault="008A36E0" w:rsidP="008A36E0">
      <w:pPr>
        <w:pStyle w:val="Kop3"/>
        <w:rPr>
          <w:lang w:val="en-GB"/>
        </w:rPr>
      </w:pPr>
      <w:bookmarkStart w:id="22" w:name="_Toc115091356"/>
      <w:r>
        <w:rPr>
          <w:lang w:val="en-GB"/>
        </w:rPr>
        <w:t>Tasks</w:t>
      </w:r>
      <w:bookmarkEnd w:id="22"/>
    </w:p>
    <w:p w14:paraId="1EDD7940" w14:textId="79C6145F" w:rsidR="008A36E0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 database</w:t>
      </w:r>
    </w:p>
    <w:p w14:paraId="3F087746" w14:textId="67C80DA2" w:rsid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Interface database through the C# API</w:t>
      </w:r>
    </w:p>
    <w:p w14:paraId="4C2865EF" w14:textId="1F092089" w:rsidR="001A637F" w:rsidRPr="00DC1BB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Communicate with the C# API through Angular requests</w:t>
      </w:r>
    </w:p>
    <w:p w14:paraId="075862E5" w14:textId="2577616F" w:rsidR="00B0256C" w:rsidRDefault="008A36E0" w:rsidP="001A637F">
      <w:pPr>
        <w:pStyle w:val="Kop3"/>
        <w:rPr>
          <w:lang w:val="en-GB"/>
        </w:rPr>
      </w:pPr>
      <w:bookmarkStart w:id="23" w:name="_Toc115091357"/>
      <w:r>
        <w:rPr>
          <w:lang w:val="en-GB"/>
        </w:rPr>
        <w:t>Deliverables</w:t>
      </w:r>
      <w:bookmarkEnd w:id="23"/>
    </w:p>
    <w:p w14:paraId="6FE195CB" w14:textId="70CD1977" w:rsidR="001A637F" w:rsidRP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N/A</w:t>
      </w:r>
    </w:p>
    <w:p w14:paraId="0ABFC8EB" w14:textId="7A8B8B47" w:rsidR="00B0256C" w:rsidRPr="009428E7" w:rsidRDefault="00B0256C" w:rsidP="00B0256C">
      <w:pPr>
        <w:rPr>
          <w:lang w:val="en-GB"/>
        </w:rPr>
      </w:pPr>
    </w:p>
    <w:p w14:paraId="57C37957" w14:textId="77777777" w:rsidR="008A36E0" w:rsidRPr="009428E7" w:rsidRDefault="00B0256C" w:rsidP="008A36E0">
      <w:pPr>
        <w:pStyle w:val="Kop2"/>
        <w:rPr>
          <w:lang w:val="en-GB"/>
        </w:rPr>
      </w:pPr>
      <w:bookmarkStart w:id="24" w:name="_Toc115091358"/>
      <w:r w:rsidRPr="009428E7">
        <w:rPr>
          <w:lang w:val="en-GB"/>
        </w:rPr>
        <w:t>Sprint 3</w:t>
      </w:r>
      <w:bookmarkEnd w:id="24"/>
    </w:p>
    <w:p w14:paraId="0112D18E" w14:textId="0756DCA6" w:rsidR="008A36E0" w:rsidRDefault="008A36E0" w:rsidP="008A36E0">
      <w:pPr>
        <w:pStyle w:val="Kop3"/>
        <w:rPr>
          <w:lang w:val="en-GB"/>
        </w:rPr>
      </w:pPr>
      <w:bookmarkStart w:id="25" w:name="_Toc115091359"/>
      <w:r>
        <w:rPr>
          <w:lang w:val="en-GB"/>
        </w:rPr>
        <w:t>Tasks</w:t>
      </w:r>
      <w:bookmarkEnd w:id="25"/>
    </w:p>
    <w:p w14:paraId="2A5B8DDE" w14:textId="04261BB7" w:rsidR="001A637F" w:rsidRDefault="001A637F" w:rsidP="001A637F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basic authentication module</w:t>
      </w:r>
    </w:p>
    <w:p w14:paraId="7898E089" w14:textId="16CA9A5B" w:rsidR="001A637F" w:rsidRDefault="001A637F" w:rsidP="009D6AC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employee’s business logic (Create, Read, Update, Delete)</w:t>
      </w:r>
    </w:p>
    <w:p w14:paraId="49FDEAFC" w14:textId="4982FF5C" w:rsidR="008A36E0" w:rsidRDefault="00DC1BBF" w:rsidP="008A36E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Execute </w:t>
      </w:r>
      <w:r w:rsidR="00F93C16">
        <w:rPr>
          <w:lang w:val="en-GB"/>
        </w:rPr>
        <w:t>test plan</w:t>
      </w:r>
    </w:p>
    <w:p w14:paraId="418B53C0" w14:textId="3740594B" w:rsidR="00F93C16" w:rsidRDefault="00F93C16" w:rsidP="008A36E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Document test</w:t>
      </w:r>
    </w:p>
    <w:p w14:paraId="3AAE6FE8" w14:textId="19B1468E" w:rsidR="005F0D7A" w:rsidRPr="00DC1BBF" w:rsidRDefault="005F0D7A" w:rsidP="008A36E0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rework document</w:t>
      </w:r>
    </w:p>
    <w:p w14:paraId="1AA44E4A" w14:textId="23F584E4" w:rsidR="00B0256C" w:rsidRDefault="008A36E0" w:rsidP="001A637F">
      <w:pPr>
        <w:pStyle w:val="Kop3"/>
        <w:rPr>
          <w:lang w:val="en-GB"/>
        </w:rPr>
      </w:pPr>
      <w:bookmarkStart w:id="26" w:name="_Toc115091360"/>
      <w:r>
        <w:rPr>
          <w:lang w:val="en-GB"/>
        </w:rPr>
        <w:t>Deliverables</w:t>
      </w:r>
      <w:bookmarkEnd w:id="26"/>
    </w:p>
    <w:p w14:paraId="58FBECAE" w14:textId="40EC8828" w:rsidR="00F5238A" w:rsidRDefault="00904BBC" w:rsidP="00B0256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Product package with basic authentication &amp; business logic for mid-term demonstration</w:t>
      </w:r>
    </w:p>
    <w:p w14:paraId="4D3046D0" w14:textId="085FFA61" w:rsidR="005F0D7A" w:rsidRDefault="005F0D7A" w:rsidP="00B0256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Rework document</w:t>
      </w:r>
    </w:p>
    <w:p w14:paraId="2AE7350C" w14:textId="77777777" w:rsidR="00DC1BBF" w:rsidRPr="00DC1BBF" w:rsidRDefault="00DC1BBF" w:rsidP="00DC1BBF">
      <w:pPr>
        <w:rPr>
          <w:lang w:val="en-GB"/>
        </w:rPr>
      </w:pPr>
    </w:p>
    <w:p w14:paraId="2F382016" w14:textId="67504FEF" w:rsidR="00F5238A" w:rsidRPr="009428E7" w:rsidRDefault="00F5238A" w:rsidP="00F5238A">
      <w:pPr>
        <w:pStyle w:val="Kop2"/>
        <w:rPr>
          <w:lang w:val="en-GB"/>
        </w:rPr>
      </w:pPr>
      <w:bookmarkStart w:id="27" w:name="_Toc115091361"/>
      <w:r w:rsidRPr="009428E7">
        <w:rPr>
          <w:lang w:val="en-GB"/>
        </w:rPr>
        <w:t>Mid-term demonstration</w:t>
      </w:r>
      <w:bookmarkEnd w:id="27"/>
    </w:p>
    <w:p w14:paraId="6C96734A" w14:textId="37952602" w:rsidR="00B0256C" w:rsidRPr="009428E7" w:rsidRDefault="008A36E0" w:rsidP="00B0256C">
      <w:pPr>
        <w:rPr>
          <w:lang w:val="en-GB"/>
        </w:rPr>
      </w:pPr>
      <w:r>
        <w:rPr>
          <w:lang w:val="en-GB"/>
        </w:rPr>
        <w:br w:type="page"/>
      </w:r>
    </w:p>
    <w:p w14:paraId="2CF74809" w14:textId="77777777" w:rsidR="008A36E0" w:rsidRPr="009428E7" w:rsidRDefault="00F5238A" w:rsidP="008A36E0">
      <w:pPr>
        <w:pStyle w:val="Kop2"/>
        <w:rPr>
          <w:lang w:val="en-GB"/>
        </w:rPr>
      </w:pPr>
      <w:bookmarkStart w:id="28" w:name="_Toc115091362"/>
      <w:r w:rsidRPr="009428E7">
        <w:rPr>
          <w:lang w:val="en-GB"/>
        </w:rPr>
        <w:lastRenderedPageBreak/>
        <w:t>Sprint 4</w:t>
      </w:r>
      <w:bookmarkEnd w:id="28"/>
    </w:p>
    <w:p w14:paraId="1EE7AC32" w14:textId="4FC085CD" w:rsidR="008A36E0" w:rsidRDefault="008A36E0" w:rsidP="00661666">
      <w:pPr>
        <w:pStyle w:val="Kop3"/>
        <w:rPr>
          <w:lang w:val="en-GB"/>
        </w:rPr>
      </w:pPr>
      <w:bookmarkStart w:id="29" w:name="_Toc115091363"/>
      <w:r>
        <w:rPr>
          <w:lang w:val="en-GB"/>
        </w:rPr>
        <w:t>Tasks</w:t>
      </w:r>
      <w:bookmarkEnd w:id="29"/>
    </w:p>
    <w:p w14:paraId="759042E9" w14:textId="77777777" w:rsidR="009D6AC4" w:rsidRDefault="00AF145C" w:rsidP="009D6AC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Resolve bugs documented in rework document</w:t>
      </w:r>
    </w:p>
    <w:p w14:paraId="3A63EB24" w14:textId="77777777" w:rsidR="009D6AC4" w:rsidRDefault="009D6AC4" w:rsidP="009D6AC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event/scoreboard business logic (Create, Read, Update, Delete)</w:t>
      </w:r>
    </w:p>
    <w:p w14:paraId="3E0116BD" w14:textId="26409FB8" w:rsidR="00AF145C" w:rsidRPr="009D6AC4" w:rsidRDefault="00AF145C" w:rsidP="009D6AC4">
      <w:pPr>
        <w:pStyle w:val="Lijstalinea"/>
        <w:numPr>
          <w:ilvl w:val="0"/>
          <w:numId w:val="1"/>
        </w:numPr>
        <w:rPr>
          <w:lang w:val="en-GB"/>
        </w:rPr>
      </w:pPr>
    </w:p>
    <w:p w14:paraId="1CFD862C" w14:textId="1D06EBFF" w:rsidR="00AF145C" w:rsidRDefault="008A36E0" w:rsidP="00AF145C">
      <w:pPr>
        <w:pStyle w:val="Kop3"/>
        <w:rPr>
          <w:lang w:val="en-GB"/>
        </w:rPr>
      </w:pPr>
      <w:bookmarkStart w:id="30" w:name="_Toc115091364"/>
      <w:r>
        <w:rPr>
          <w:lang w:val="en-GB"/>
        </w:rPr>
        <w:t>Deliverables</w:t>
      </w:r>
      <w:bookmarkEnd w:id="30"/>
    </w:p>
    <w:p w14:paraId="2D985F5E" w14:textId="63EDDB47" w:rsidR="00AF145C" w:rsidRPr="00AF145C" w:rsidRDefault="002C2513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N/A</w:t>
      </w:r>
    </w:p>
    <w:p w14:paraId="38784771" w14:textId="77777777" w:rsidR="00AF145C" w:rsidRPr="00AF145C" w:rsidRDefault="00AF145C" w:rsidP="00AF145C">
      <w:pPr>
        <w:rPr>
          <w:lang w:val="en-GB"/>
        </w:rPr>
      </w:pPr>
    </w:p>
    <w:p w14:paraId="15A5103D" w14:textId="77777777" w:rsidR="008A36E0" w:rsidRPr="009428E7" w:rsidRDefault="00F5238A" w:rsidP="008A36E0">
      <w:pPr>
        <w:pStyle w:val="Kop2"/>
        <w:rPr>
          <w:lang w:val="en-GB"/>
        </w:rPr>
      </w:pPr>
      <w:bookmarkStart w:id="31" w:name="_Toc115091365"/>
      <w:r w:rsidRPr="009428E7">
        <w:rPr>
          <w:lang w:val="en-GB"/>
        </w:rPr>
        <w:t>Sprint 5</w:t>
      </w:r>
      <w:bookmarkEnd w:id="31"/>
    </w:p>
    <w:p w14:paraId="786CA443" w14:textId="77777777" w:rsidR="008A36E0" w:rsidRDefault="008A36E0" w:rsidP="008A36E0">
      <w:pPr>
        <w:pStyle w:val="Kop3"/>
        <w:rPr>
          <w:lang w:val="en-GB"/>
        </w:rPr>
      </w:pPr>
      <w:bookmarkStart w:id="32" w:name="_Toc115091366"/>
      <w:r>
        <w:rPr>
          <w:lang w:val="en-GB"/>
        </w:rPr>
        <w:t>Tasks</w:t>
      </w:r>
      <w:bookmarkEnd w:id="32"/>
    </w:p>
    <w:p w14:paraId="1031B500" w14:textId="77777777" w:rsidR="00764179" w:rsidRDefault="005B0AEE" w:rsidP="0076417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Execute test plan</w:t>
      </w:r>
    </w:p>
    <w:p w14:paraId="5DF98110" w14:textId="77777777" w:rsidR="00764179" w:rsidRDefault="00764179" w:rsidP="0076417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Document test</w:t>
      </w:r>
    </w:p>
    <w:p w14:paraId="306BDA52" w14:textId="041AA3EE" w:rsidR="005B0AEE" w:rsidRPr="00764179" w:rsidRDefault="00764179" w:rsidP="005B0A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rework document</w:t>
      </w:r>
    </w:p>
    <w:p w14:paraId="0B442BD0" w14:textId="7B01EF32" w:rsidR="00F5238A" w:rsidRDefault="008A36E0" w:rsidP="00AF145C">
      <w:pPr>
        <w:pStyle w:val="Kop3"/>
        <w:rPr>
          <w:lang w:val="en-GB"/>
        </w:rPr>
      </w:pPr>
      <w:bookmarkStart w:id="33" w:name="_Toc115091367"/>
      <w:r>
        <w:rPr>
          <w:lang w:val="en-GB"/>
        </w:rPr>
        <w:t>Deliverables</w:t>
      </w:r>
      <w:bookmarkEnd w:id="33"/>
    </w:p>
    <w:p w14:paraId="14423E0A" w14:textId="5631CA6A" w:rsidR="00AF145C" w:rsidRPr="00AF145C" w:rsidRDefault="00764179" w:rsidP="00AF145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Second rework document</w:t>
      </w:r>
    </w:p>
    <w:p w14:paraId="30C9BDAF" w14:textId="467EA137" w:rsidR="00071956" w:rsidRPr="009428E7" w:rsidRDefault="00071956" w:rsidP="00F5238A">
      <w:pPr>
        <w:rPr>
          <w:lang w:val="en-GB"/>
        </w:rPr>
      </w:pPr>
    </w:p>
    <w:p w14:paraId="7A5F2E00" w14:textId="77777777" w:rsidR="008A36E0" w:rsidRPr="009428E7" w:rsidRDefault="003610F3" w:rsidP="008A36E0">
      <w:pPr>
        <w:pStyle w:val="Kop2"/>
        <w:rPr>
          <w:lang w:val="en-GB"/>
        </w:rPr>
      </w:pPr>
      <w:bookmarkStart w:id="34" w:name="_Toc115091368"/>
      <w:r w:rsidRPr="009428E7">
        <w:rPr>
          <w:lang w:val="en-GB"/>
        </w:rPr>
        <w:t>Sprint 6</w:t>
      </w:r>
      <w:bookmarkEnd w:id="34"/>
    </w:p>
    <w:p w14:paraId="3CD1B304" w14:textId="77777777" w:rsidR="00764179" w:rsidRDefault="008A36E0" w:rsidP="00764179">
      <w:pPr>
        <w:pStyle w:val="Kop3"/>
        <w:rPr>
          <w:lang w:val="en-GB"/>
        </w:rPr>
      </w:pPr>
      <w:bookmarkStart w:id="35" w:name="_Toc115091369"/>
      <w:r>
        <w:rPr>
          <w:lang w:val="en-GB"/>
        </w:rPr>
        <w:t>Tasks</w:t>
      </w:r>
      <w:bookmarkEnd w:id="35"/>
    </w:p>
    <w:p w14:paraId="53CD6E14" w14:textId="53928495" w:rsidR="00764179" w:rsidRDefault="00764179" w:rsidP="0076417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Resolve bugs documented in rework document</w:t>
      </w:r>
    </w:p>
    <w:p w14:paraId="36F52604" w14:textId="54AA3D5C" w:rsidR="00764179" w:rsidRDefault="00764179" w:rsidP="0076417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Prepare all deliverables for demonstration day</w:t>
      </w:r>
    </w:p>
    <w:p w14:paraId="07E0A1AE" w14:textId="499EB6DF" w:rsidR="008A36E0" w:rsidRPr="00764179" w:rsidRDefault="00764179" w:rsidP="0076417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video of system usage </w:t>
      </w:r>
    </w:p>
    <w:p w14:paraId="4FA73FB7" w14:textId="75275C45" w:rsidR="008A36E0" w:rsidRDefault="008A36E0" w:rsidP="008A36E0">
      <w:pPr>
        <w:pStyle w:val="Kop3"/>
        <w:rPr>
          <w:lang w:val="en-GB"/>
        </w:rPr>
      </w:pPr>
      <w:bookmarkStart w:id="36" w:name="_Toc115091370"/>
      <w:r>
        <w:rPr>
          <w:lang w:val="en-GB"/>
        </w:rPr>
        <w:t>Deliverables</w:t>
      </w:r>
      <w:bookmarkEnd w:id="36"/>
    </w:p>
    <w:p w14:paraId="020BAA9F" w14:textId="1C867910" w:rsidR="00764179" w:rsidRDefault="00764179" w:rsidP="0076417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System usage video</w:t>
      </w:r>
    </w:p>
    <w:p w14:paraId="6DDF1122" w14:textId="7F2EDA7D" w:rsidR="00764179" w:rsidRPr="00764179" w:rsidRDefault="00764179" w:rsidP="0076417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Deliverables package</w:t>
      </w:r>
    </w:p>
    <w:p w14:paraId="59E0F890" w14:textId="26ACA506" w:rsidR="003610F3" w:rsidRPr="009428E7" w:rsidRDefault="003610F3" w:rsidP="003610F3">
      <w:pPr>
        <w:rPr>
          <w:lang w:val="en-GB"/>
        </w:rPr>
      </w:pPr>
    </w:p>
    <w:p w14:paraId="4843A28F" w14:textId="6D6FECE0" w:rsidR="003610F3" w:rsidRDefault="003610F3" w:rsidP="003610F3">
      <w:pPr>
        <w:pStyle w:val="Kop2"/>
        <w:rPr>
          <w:lang w:val="en-GB"/>
        </w:rPr>
      </w:pPr>
      <w:bookmarkStart w:id="37" w:name="_Toc115091371"/>
      <w:r w:rsidRPr="009428E7">
        <w:rPr>
          <w:lang w:val="en-GB"/>
        </w:rPr>
        <w:t>Demonstration day</w:t>
      </w:r>
      <w:bookmarkEnd w:id="37"/>
    </w:p>
    <w:p w14:paraId="79DF4555" w14:textId="77777777" w:rsidR="008A36E0" w:rsidRPr="008A36E0" w:rsidRDefault="008A36E0" w:rsidP="008A36E0">
      <w:pPr>
        <w:rPr>
          <w:lang w:val="en-GB"/>
        </w:rPr>
      </w:pPr>
    </w:p>
    <w:p w14:paraId="74B68AD6" w14:textId="19F92569" w:rsidR="00737738" w:rsidRPr="009428E7" w:rsidRDefault="00737738">
      <w:pPr>
        <w:rPr>
          <w:lang w:val="en-GB"/>
        </w:rPr>
      </w:pPr>
      <w:r w:rsidRPr="009428E7">
        <w:rPr>
          <w:lang w:val="en-GB"/>
        </w:rPr>
        <w:br w:type="page"/>
      </w:r>
    </w:p>
    <w:p w14:paraId="061CF5C1" w14:textId="5E35F52A" w:rsidR="00737738" w:rsidRPr="009428E7" w:rsidRDefault="00737738" w:rsidP="00737738">
      <w:pPr>
        <w:pStyle w:val="Kop1"/>
        <w:rPr>
          <w:lang w:val="en-GB"/>
        </w:rPr>
      </w:pPr>
      <w:bookmarkStart w:id="38" w:name="_Toc115091372"/>
      <w:r w:rsidRPr="009428E7">
        <w:rPr>
          <w:lang w:val="en-GB"/>
        </w:rPr>
        <w:lastRenderedPageBreak/>
        <w:t>Resources</w:t>
      </w:r>
      <w:bookmarkEnd w:id="38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106"/>
        <w:gridCol w:w="3402"/>
        <w:gridCol w:w="1508"/>
      </w:tblGrid>
      <w:tr w:rsidR="00737738" w:rsidRPr="009428E7" w14:paraId="33F49C83" w14:textId="77777777" w:rsidTr="00F50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C748BB0" w14:textId="1F659AA3" w:rsidR="00737738" w:rsidRPr="009428E7" w:rsidRDefault="00737738" w:rsidP="00737738">
            <w:pPr>
              <w:rPr>
                <w:lang w:val="en-GB"/>
              </w:rPr>
            </w:pPr>
            <w:r w:rsidRPr="009428E7">
              <w:rPr>
                <w:lang w:val="en-GB"/>
              </w:rPr>
              <w:t>Name</w:t>
            </w:r>
          </w:p>
        </w:tc>
        <w:tc>
          <w:tcPr>
            <w:tcW w:w="3402" w:type="dxa"/>
          </w:tcPr>
          <w:p w14:paraId="0E1F9A5C" w14:textId="25A7F8E2" w:rsidR="00737738" w:rsidRPr="009428E7" w:rsidRDefault="00737738" w:rsidP="00737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Type</w:t>
            </w:r>
          </w:p>
        </w:tc>
        <w:tc>
          <w:tcPr>
            <w:tcW w:w="1508" w:type="dxa"/>
          </w:tcPr>
          <w:p w14:paraId="6D717078" w14:textId="601FAF9E" w:rsidR="00737738" w:rsidRPr="009428E7" w:rsidRDefault="00737738" w:rsidP="00737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37738" w:rsidRPr="009428E7" w14:paraId="36D4552C" w14:textId="77777777" w:rsidTr="00F50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A251D3D" w14:textId="2EDBB3F9" w:rsidR="00737738" w:rsidRPr="009428E7" w:rsidRDefault="00737738" w:rsidP="00737738">
            <w:pPr>
              <w:rPr>
                <w:lang w:val="en-GB"/>
              </w:rPr>
            </w:pPr>
            <w:r w:rsidRPr="009428E7">
              <w:rPr>
                <w:lang w:val="en-GB"/>
              </w:rPr>
              <w:t>Alten Graphic Charter</w:t>
            </w:r>
          </w:p>
        </w:tc>
        <w:tc>
          <w:tcPr>
            <w:tcW w:w="3402" w:type="dxa"/>
          </w:tcPr>
          <w:p w14:paraId="0CDF8A39" w14:textId="7DCC50FD" w:rsidR="00737738" w:rsidRPr="009428E7" w:rsidRDefault="00737738" w:rsidP="00737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9428E7">
              <w:rPr>
                <w:lang w:val="en-GB"/>
              </w:rPr>
              <w:t>Style sheet</w:t>
            </w:r>
          </w:p>
        </w:tc>
        <w:tc>
          <w:tcPr>
            <w:tcW w:w="1508" w:type="dxa"/>
          </w:tcPr>
          <w:p w14:paraId="76C6771C" w14:textId="7A3F2EBB" w:rsidR="00737738" w:rsidRPr="009428E7" w:rsidRDefault="00000000" w:rsidP="00737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0" w:history="1">
              <w:r w:rsidR="00737738" w:rsidRPr="009428E7">
                <w:rPr>
                  <w:rStyle w:val="Hyperlink"/>
                  <w:lang w:val="en-GB"/>
                </w:rPr>
                <w:t>Link</w:t>
              </w:r>
            </w:hyperlink>
          </w:p>
        </w:tc>
      </w:tr>
      <w:tr w:rsidR="00737738" w:rsidRPr="009428E7" w14:paraId="5AD37DE3" w14:textId="77777777" w:rsidTr="00F50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D45753" w14:textId="77777777" w:rsidR="00737738" w:rsidRPr="009428E7" w:rsidRDefault="00737738" w:rsidP="00737738">
            <w:pPr>
              <w:rPr>
                <w:lang w:val="en-GB"/>
              </w:rPr>
            </w:pPr>
          </w:p>
        </w:tc>
        <w:tc>
          <w:tcPr>
            <w:tcW w:w="3402" w:type="dxa"/>
          </w:tcPr>
          <w:p w14:paraId="0F26B291" w14:textId="77777777" w:rsidR="00737738" w:rsidRPr="009428E7" w:rsidRDefault="00737738" w:rsidP="00737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08" w:type="dxa"/>
          </w:tcPr>
          <w:p w14:paraId="5A9D2CFB" w14:textId="77777777" w:rsidR="00737738" w:rsidRPr="009428E7" w:rsidRDefault="00737738" w:rsidP="00737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70B2965" w14:textId="77777777" w:rsidR="00737738" w:rsidRPr="009428E7" w:rsidRDefault="00737738" w:rsidP="00737738">
      <w:pPr>
        <w:rPr>
          <w:lang w:val="en-GB"/>
        </w:rPr>
      </w:pPr>
    </w:p>
    <w:sectPr w:rsidR="00737738" w:rsidRPr="00942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667EA"/>
    <w:multiLevelType w:val="hybridMultilevel"/>
    <w:tmpl w:val="8988C96C"/>
    <w:lvl w:ilvl="0" w:tplc="63121C6A">
      <w:start w:val="1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8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57"/>
    <w:rsid w:val="00012AF9"/>
    <w:rsid w:val="00047C76"/>
    <w:rsid w:val="00062F52"/>
    <w:rsid w:val="00071956"/>
    <w:rsid w:val="000D0919"/>
    <w:rsid w:val="000F7557"/>
    <w:rsid w:val="0010324A"/>
    <w:rsid w:val="001233A1"/>
    <w:rsid w:val="001664A3"/>
    <w:rsid w:val="00191E7B"/>
    <w:rsid w:val="00194F26"/>
    <w:rsid w:val="001A637F"/>
    <w:rsid w:val="00207475"/>
    <w:rsid w:val="00211FBA"/>
    <w:rsid w:val="00215CF6"/>
    <w:rsid w:val="00221861"/>
    <w:rsid w:val="002A0985"/>
    <w:rsid w:val="002C2513"/>
    <w:rsid w:val="002E4425"/>
    <w:rsid w:val="002F0765"/>
    <w:rsid w:val="002F47FD"/>
    <w:rsid w:val="00300B57"/>
    <w:rsid w:val="003053C0"/>
    <w:rsid w:val="003610F3"/>
    <w:rsid w:val="00380DE4"/>
    <w:rsid w:val="00390100"/>
    <w:rsid w:val="003C7AB8"/>
    <w:rsid w:val="003D0028"/>
    <w:rsid w:val="003F4412"/>
    <w:rsid w:val="004349E5"/>
    <w:rsid w:val="00462C2E"/>
    <w:rsid w:val="00470583"/>
    <w:rsid w:val="00492B9A"/>
    <w:rsid w:val="004A3C02"/>
    <w:rsid w:val="004D2574"/>
    <w:rsid w:val="004D3B6C"/>
    <w:rsid w:val="005029A7"/>
    <w:rsid w:val="005103D1"/>
    <w:rsid w:val="005113E9"/>
    <w:rsid w:val="00515288"/>
    <w:rsid w:val="00521817"/>
    <w:rsid w:val="005578C0"/>
    <w:rsid w:val="00581238"/>
    <w:rsid w:val="005B0AEE"/>
    <w:rsid w:val="005F0D7A"/>
    <w:rsid w:val="006069B3"/>
    <w:rsid w:val="006174A6"/>
    <w:rsid w:val="0063046E"/>
    <w:rsid w:val="00654660"/>
    <w:rsid w:val="00661666"/>
    <w:rsid w:val="006A5163"/>
    <w:rsid w:val="006C0EB1"/>
    <w:rsid w:val="00704F02"/>
    <w:rsid w:val="007101FB"/>
    <w:rsid w:val="00737738"/>
    <w:rsid w:val="00760DB5"/>
    <w:rsid w:val="00764179"/>
    <w:rsid w:val="00770C8D"/>
    <w:rsid w:val="007820CF"/>
    <w:rsid w:val="007873EC"/>
    <w:rsid w:val="007A74EC"/>
    <w:rsid w:val="007B55FE"/>
    <w:rsid w:val="007F0262"/>
    <w:rsid w:val="008055C5"/>
    <w:rsid w:val="0080694B"/>
    <w:rsid w:val="008819AC"/>
    <w:rsid w:val="00885EE9"/>
    <w:rsid w:val="008A36E0"/>
    <w:rsid w:val="008B50AD"/>
    <w:rsid w:val="008F0838"/>
    <w:rsid w:val="00904BBC"/>
    <w:rsid w:val="0091498B"/>
    <w:rsid w:val="009428E7"/>
    <w:rsid w:val="00944CC6"/>
    <w:rsid w:val="00954007"/>
    <w:rsid w:val="00962B80"/>
    <w:rsid w:val="009B3A88"/>
    <w:rsid w:val="009D4D1D"/>
    <w:rsid w:val="009D6AC4"/>
    <w:rsid w:val="00A0638F"/>
    <w:rsid w:val="00A456C6"/>
    <w:rsid w:val="00A5395C"/>
    <w:rsid w:val="00A92A89"/>
    <w:rsid w:val="00A97093"/>
    <w:rsid w:val="00AB4D8D"/>
    <w:rsid w:val="00AF046E"/>
    <w:rsid w:val="00AF145C"/>
    <w:rsid w:val="00B0256C"/>
    <w:rsid w:val="00B1745A"/>
    <w:rsid w:val="00B7262B"/>
    <w:rsid w:val="00BA180E"/>
    <w:rsid w:val="00BD5A6A"/>
    <w:rsid w:val="00BF7B4E"/>
    <w:rsid w:val="00C00687"/>
    <w:rsid w:val="00C528E9"/>
    <w:rsid w:val="00C633FD"/>
    <w:rsid w:val="00C646EF"/>
    <w:rsid w:val="00CA3450"/>
    <w:rsid w:val="00CA408C"/>
    <w:rsid w:val="00CD2F85"/>
    <w:rsid w:val="00D2387F"/>
    <w:rsid w:val="00D5791D"/>
    <w:rsid w:val="00D713B6"/>
    <w:rsid w:val="00DC1BBF"/>
    <w:rsid w:val="00E24F5C"/>
    <w:rsid w:val="00E5325E"/>
    <w:rsid w:val="00E75DDF"/>
    <w:rsid w:val="00E97BC6"/>
    <w:rsid w:val="00EA6B5A"/>
    <w:rsid w:val="00EC03DC"/>
    <w:rsid w:val="00F25EB4"/>
    <w:rsid w:val="00F50CFB"/>
    <w:rsid w:val="00F5238A"/>
    <w:rsid w:val="00F54F7A"/>
    <w:rsid w:val="00F93C16"/>
    <w:rsid w:val="00FA326A"/>
    <w:rsid w:val="00FB7DCE"/>
    <w:rsid w:val="00FD0A19"/>
    <w:rsid w:val="00FE14E6"/>
    <w:rsid w:val="00FF2E80"/>
    <w:rsid w:val="00F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1E4A5"/>
  <w15:chartTrackingRefBased/>
  <w15:docId w15:val="{899D9411-7CA9-4F7A-A6C2-42C1D809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62B80"/>
    <w:rPr>
      <w:rFonts w:ascii="Roboto" w:hAnsi="Roboto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A0638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26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56C6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638F"/>
    <w:rPr>
      <w:rFonts w:ascii="Roboto" w:eastAsiaTheme="majorEastAsia" w:hAnsi="Roboto" w:cstheme="majorBidi"/>
      <w:color w:val="2F5496" w:themeColor="accent1" w:themeShade="BF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A326A"/>
    <w:rPr>
      <w:rFonts w:ascii="Roboto" w:eastAsiaTheme="majorEastAsia" w:hAnsi="Roboto" w:cstheme="majorBidi"/>
      <w:color w:val="2F5496" w:themeColor="accent1" w:themeShade="BF"/>
      <w:sz w:val="3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962B8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2B80"/>
    <w:rPr>
      <w:rFonts w:ascii="Roboto" w:eastAsiaTheme="majorEastAsia" w:hAnsi="Roboto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2B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2B80"/>
    <w:rPr>
      <w:rFonts w:ascii="Roboto" w:eastAsiaTheme="minorEastAsia" w:hAnsi="Roboto"/>
      <w:color w:val="5A5A5A" w:themeColor="text1" w:themeTint="A5"/>
      <w:spacing w:val="15"/>
      <w:sz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62B80"/>
    <w:pPr>
      <w:outlineLvl w:val="9"/>
    </w:pPr>
    <w:rPr>
      <w:rFonts w:asciiTheme="majorHAnsi" w:hAnsiTheme="majorHAnsi"/>
      <w:sz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760DB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60DB5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300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6">
    <w:name w:val="Grid Table 3 Accent 6"/>
    <w:basedOn w:val="Standaardtabel"/>
    <w:uiPriority w:val="48"/>
    <w:rsid w:val="00300B5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-Accent1">
    <w:name w:val="Grid Table 4 Accent 1"/>
    <w:basedOn w:val="Standaardtabel"/>
    <w:uiPriority w:val="49"/>
    <w:rsid w:val="00300B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A456C6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A456C6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4349E5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4349E5"/>
    <w:pPr>
      <w:spacing w:after="100"/>
      <w:ind w:left="48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737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hrnl.sharepoint.com/sites/CMI-DINF2STUDIEJAAR2022-2023/Shared%20Documents/Forms/AllItems.aspx?FolderCTID=0x0120009A8CE884E723D34989E9EBBBA007C56E&amp;id=%2Fsites%2FCMI%2DDINF2STUDIEJAAR2022%2D2023%2FShared%20Documents%2FProject%20C%2FALTEN%20Huisstijl%2Epdf&amp;parent=%2Fsites%2FCMI%2DDINF2STUDIEJAAR2022%2D2023%2FShared%20Documents%2FProject%20C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emey\Documents\Custom%20Office%20Templates\Project%20C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F3DD45F03746B804CB2F09BA1EBA" ma:contentTypeVersion="11" ma:contentTypeDescription="Create a new document." ma:contentTypeScope="" ma:versionID="0412346a1cdbc34323cabab4bbce6fe9">
  <xsd:schema xmlns:xsd="http://www.w3.org/2001/XMLSchema" xmlns:xs="http://www.w3.org/2001/XMLSchema" xmlns:p="http://schemas.microsoft.com/office/2006/metadata/properties" xmlns:ns3="9daa08b9-2ef0-4eb2-b381-9ce4a8400b92" xmlns:ns4="f9c76ddf-07c5-42b5-943d-f18d2305f07e" targetNamespace="http://schemas.microsoft.com/office/2006/metadata/properties" ma:root="true" ma:fieldsID="607e12e70efffb18da428e711b7493be" ns3:_="" ns4:_="">
    <xsd:import namespace="9daa08b9-2ef0-4eb2-b381-9ce4a8400b92"/>
    <xsd:import namespace="f9c76ddf-07c5-42b5-943d-f18d2305f0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a08b9-2ef0-4eb2-b381-9ce4a8400b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76ddf-07c5-42b5-943d-f18d2305f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88D41-0D6F-41B5-9F04-31B68B8A7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a08b9-2ef0-4eb2-b381-9ce4a8400b92"/>
    <ds:schemaRef ds:uri="f9c76ddf-07c5-42b5-943d-f18d2305f0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CBD080-6079-47D2-B6F1-B983032125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17EB3D-6058-416D-AEF9-74BC933AEB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5546C4-EF73-4B04-AF81-E0DD052C8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 - template.dotx</Template>
  <TotalTime>373</TotalTime>
  <Pages>12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Jeremey Sas</dc:creator>
  <cp:keywords/>
  <dc:description/>
  <cp:lastModifiedBy>jeremey sas</cp:lastModifiedBy>
  <cp:revision>84</cp:revision>
  <cp:lastPrinted>2022-10-06T19:26:00Z</cp:lastPrinted>
  <dcterms:created xsi:type="dcterms:W3CDTF">2022-09-12T11:01:00Z</dcterms:created>
  <dcterms:modified xsi:type="dcterms:W3CDTF">2022-10-06T19:26:00Z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0x010100CA47F3DD45F03746B804CB2F09BA1EBA</vt:lpwstr>
  </property>
</Properties>
</file>