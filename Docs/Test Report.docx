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977C" w14:textId="53C6840B" w:rsidR="00FD0A19" w:rsidRPr="00300B57" w:rsidRDefault="001F0A67" w:rsidP="00962B80">
      <w:pPr>
        <w:pStyle w:val="Title"/>
        <w:rPr>
          <w:lang w:val="en-GB"/>
        </w:rPr>
      </w:pPr>
      <w:r>
        <w:rPr>
          <w:lang w:val="en-GB"/>
        </w:rPr>
        <w:t>Test Report</w:t>
      </w:r>
    </w:p>
    <w:p w14:paraId="203B4F95" w14:textId="298DC592" w:rsidR="00962B80" w:rsidRDefault="00962B80" w:rsidP="00962B80">
      <w:pPr>
        <w:pStyle w:val="Subtitle"/>
        <w:rPr>
          <w:lang w:val="en-GB"/>
        </w:rPr>
      </w:pPr>
      <w:r w:rsidRPr="00300B57">
        <w:rPr>
          <w:lang w:val="en-GB"/>
        </w:rPr>
        <w:t xml:space="preserve">Referral </w:t>
      </w:r>
      <w:r w:rsidR="002F0765" w:rsidRPr="00300B57">
        <w:rPr>
          <w:lang w:val="en-GB"/>
        </w:rPr>
        <w:t>Application</w:t>
      </w:r>
      <w:r w:rsidRPr="00300B57">
        <w:rPr>
          <w:lang w:val="en-GB"/>
        </w:rPr>
        <w:t xml:space="preserve"> Recruitment</w:t>
      </w:r>
    </w:p>
    <w:p w14:paraId="0A7B77CD" w14:textId="77777777" w:rsidR="00F54F7A" w:rsidRPr="00F54F7A" w:rsidRDefault="00F54F7A" w:rsidP="00F54F7A">
      <w:pPr>
        <w:rPr>
          <w:lang w:val="en-GB"/>
        </w:rPr>
      </w:pPr>
    </w:p>
    <w:p w14:paraId="28F12FA6" w14:textId="6315920A" w:rsidR="00F54F7A" w:rsidRPr="00F54F7A" w:rsidRDefault="00F54F7A" w:rsidP="00F54F7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C6F224E" wp14:editId="20B54DD3">
            <wp:extent cx="3028950" cy="4912057"/>
            <wp:effectExtent l="0" t="0" r="0" b="3175"/>
            <wp:docPr id="1" name="Afbeelding 1" descr="ALTE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EN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329" cy="4933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D14F" w14:textId="77777777" w:rsidR="00962B80" w:rsidRPr="00300B57" w:rsidRDefault="00962B80">
      <w:pPr>
        <w:rPr>
          <w:lang w:val="en-GB"/>
        </w:rPr>
      </w:pPr>
      <w:r w:rsidRPr="00300B57">
        <w:rPr>
          <w:lang w:val="en-GB"/>
        </w:rPr>
        <w:br w:type="page"/>
      </w:r>
    </w:p>
    <w:sdt>
      <w:sdtPr>
        <w:rPr>
          <w:rFonts w:ascii="Roboto" w:eastAsiaTheme="minorHAnsi" w:hAnsi="Roboto" w:cstheme="minorBidi"/>
          <w:color w:val="auto"/>
          <w:sz w:val="24"/>
          <w:szCs w:val="22"/>
          <w:lang w:val="nl-NL"/>
        </w:rPr>
        <w:id w:val="6100949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3296CC" w14:textId="77777777" w:rsidR="00962B80" w:rsidRPr="00300B57" w:rsidRDefault="00962B80">
          <w:pPr>
            <w:pStyle w:val="TOCHeading"/>
            <w:rPr>
              <w:lang w:val="en-GB"/>
            </w:rPr>
          </w:pPr>
          <w:r w:rsidRPr="00300B57">
            <w:rPr>
              <w:lang w:val="en-GB"/>
            </w:rPr>
            <w:t>Contents</w:t>
          </w:r>
        </w:p>
        <w:p w14:paraId="654432D2" w14:textId="635A1931" w:rsidR="005576A8" w:rsidRDefault="00760D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r w:rsidRPr="00760DB5">
            <w:rPr>
              <w:lang w:val="nl-NL"/>
            </w:rPr>
            <w:fldChar w:fldCharType="begin"/>
          </w:r>
          <w:r w:rsidRPr="00760DB5">
            <w:rPr>
              <w:lang w:val="nl-NL"/>
            </w:rPr>
            <w:instrText xml:space="preserve"> TOC \o "1-3" \h \z \u </w:instrText>
          </w:r>
          <w:r w:rsidRPr="00760DB5">
            <w:rPr>
              <w:lang w:val="nl-NL"/>
            </w:rPr>
            <w:fldChar w:fldCharType="separate"/>
          </w:r>
          <w:hyperlink w:anchor="_Toc124195947" w:history="1">
            <w:r w:rsidR="005576A8" w:rsidRPr="00A27F0C">
              <w:rPr>
                <w:rStyle w:val="Hyperlink"/>
                <w:noProof/>
                <w:lang w:val="en-GB"/>
              </w:rPr>
              <w:t>Document guide</w:t>
            </w:r>
            <w:r w:rsidR="005576A8">
              <w:rPr>
                <w:noProof/>
                <w:webHidden/>
              </w:rPr>
              <w:tab/>
            </w:r>
            <w:r w:rsidR="005576A8">
              <w:rPr>
                <w:noProof/>
                <w:webHidden/>
              </w:rPr>
              <w:fldChar w:fldCharType="begin"/>
            </w:r>
            <w:r w:rsidR="005576A8">
              <w:rPr>
                <w:noProof/>
                <w:webHidden/>
              </w:rPr>
              <w:instrText xml:space="preserve"> PAGEREF _Toc124195947 \h </w:instrText>
            </w:r>
            <w:r w:rsidR="005576A8">
              <w:rPr>
                <w:noProof/>
                <w:webHidden/>
              </w:rPr>
            </w:r>
            <w:r w:rsidR="005576A8">
              <w:rPr>
                <w:noProof/>
                <w:webHidden/>
              </w:rPr>
              <w:fldChar w:fldCharType="separate"/>
            </w:r>
            <w:r w:rsidR="005576A8">
              <w:rPr>
                <w:noProof/>
                <w:webHidden/>
              </w:rPr>
              <w:t>3</w:t>
            </w:r>
            <w:r w:rsidR="005576A8">
              <w:rPr>
                <w:noProof/>
                <w:webHidden/>
              </w:rPr>
              <w:fldChar w:fldCharType="end"/>
            </w:r>
          </w:hyperlink>
        </w:p>
        <w:p w14:paraId="045E9E00" w14:textId="37DBE348" w:rsidR="005576A8" w:rsidRDefault="005576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4195948" w:history="1">
            <w:r w:rsidRPr="00A27F0C">
              <w:rPr>
                <w:rStyle w:val="Hyperlink"/>
                <w:noProof/>
                <w:lang w:val="en-GB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1535" w14:textId="4C18DF3C" w:rsidR="005576A8" w:rsidRDefault="005576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4195949" w:history="1">
            <w:r w:rsidRPr="00A27F0C">
              <w:rPr>
                <w:rStyle w:val="Hyperlink"/>
                <w:noProof/>
                <w:lang w:val="en-GB"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A565C" w14:textId="06C0E6F7" w:rsidR="005576A8" w:rsidRDefault="005576A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4195950" w:history="1">
            <w:r w:rsidRPr="00A27F0C">
              <w:rPr>
                <w:rStyle w:val="Hyperlink"/>
                <w:noProof/>
                <w:lang w:val="en-GB"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00BE5" w14:textId="3E57C928" w:rsidR="005576A8" w:rsidRDefault="005576A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4195951" w:history="1">
            <w:r w:rsidRPr="00A27F0C">
              <w:rPr>
                <w:rStyle w:val="Hyperlink"/>
                <w:noProof/>
                <w:lang w:val="en-GB"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2F6E" w14:textId="294C01C8" w:rsidR="005576A8" w:rsidRDefault="005576A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NL" w:eastAsia="en-NL"/>
            </w:rPr>
          </w:pPr>
          <w:hyperlink w:anchor="_Toc124195952" w:history="1">
            <w:r w:rsidRPr="00A27F0C">
              <w:rPr>
                <w:rStyle w:val="Hyperlink"/>
                <w:noProof/>
                <w:lang w:val="en-GB"/>
              </w:rPr>
              <w:t>First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E611" w14:textId="5FF93D57" w:rsidR="00962B80" w:rsidRPr="00760DB5" w:rsidRDefault="00760DB5">
          <w:pPr>
            <w:rPr>
              <w:lang w:val="nl-NL"/>
            </w:rPr>
          </w:pPr>
          <w:r w:rsidRPr="00760DB5">
            <w:rPr>
              <w:b/>
              <w:bCs/>
              <w:noProof/>
              <w:lang w:val="nl-NL"/>
            </w:rPr>
            <w:fldChar w:fldCharType="end"/>
          </w:r>
        </w:p>
      </w:sdtContent>
    </w:sdt>
    <w:p w14:paraId="1DF0C7F7" w14:textId="39341085" w:rsidR="00300B57" w:rsidRDefault="00962B80" w:rsidP="00300B57">
      <w:pPr>
        <w:rPr>
          <w:lang w:val="nl-NL"/>
        </w:rPr>
      </w:pPr>
      <w:r w:rsidRPr="00760DB5">
        <w:rPr>
          <w:lang w:val="nl-NL"/>
        </w:rPr>
        <w:br w:type="page"/>
      </w:r>
    </w:p>
    <w:p w14:paraId="4EBDBB27" w14:textId="01B74CCC" w:rsidR="00962B80" w:rsidRDefault="00962B80" w:rsidP="00962B80">
      <w:pPr>
        <w:pStyle w:val="Heading1"/>
        <w:rPr>
          <w:lang w:val="en-GB"/>
        </w:rPr>
      </w:pPr>
      <w:bookmarkStart w:id="0" w:name="_Toc124195947"/>
      <w:r w:rsidRPr="005113E9">
        <w:rPr>
          <w:lang w:val="en-GB"/>
        </w:rPr>
        <w:lastRenderedPageBreak/>
        <w:t xml:space="preserve">Document </w:t>
      </w:r>
      <w:r w:rsidR="00300B57" w:rsidRPr="005113E9">
        <w:rPr>
          <w:lang w:val="en-GB"/>
        </w:rPr>
        <w:t>guide</w:t>
      </w:r>
      <w:bookmarkEnd w:id="0"/>
    </w:p>
    <w:p w14:paraId="41CDECC7" w14:textId="77777777" w:rsidR="006C5E78" w:rsidRDefault="005113E9" w:rsidP="005113E9">
      <w:pPr>
        <w:rPr>
          <w:lang w:val="en-GB"/>
        </w:rPr>
      </w:pPr>
      <w:r>
        <w:rPr>
          <w:lang w:val="en-GB"/>
        </w:rPr>
        <w:t xml:space="preserve">This document </w:t>
      </w:r>
      <w:r w:rsidR="00663732">
        <w:rPr>
          <w:lang w:val="en-GB"/>
        </w:rPr>
        <w:t xml:space="preserve">contains the test plan that will ensure all the required functionalities are contained in the product and can be </w:t>
      </w:r>
      <w:r w:rsidR="006C5E78">
        <w:rPr>
          <w:lang w:val="en-GB"/>
        </w:rPr>
        <w:t xml:space="preserve">used as expected. </w:t>
      </w:r>
    </w:p>
    <w:p w14:paraId="67136E45" w14:textId="77777777" w:rsidR="00DB2158" w:rsidRDefault="006C5E78" w:rsidP="005113E9">
      <w:pPr>
        <w:rPr>
          <w:lang w:val="en-GB"/>
        </w:rPr>
      </w:pPr>
      <w:r>
        <w:rPr>
          <w:lang w:val="en-GB"/>
        </w:rPr>
        <w:t xml:space="preserve">Following this test plan, the results are put as a chapter per test. In these results we will go through the steps in the test plan and describe if it passes or fails the </w:t>
      </w:r>
      <w:r w:rsidR="00DB2158">
        <w:rPr>
          <w:lang w:val="en-GB"/>
        </w:rPr>
        <w:t>test scenario.</w:t>
      </w:r>
    </w:p>
    <w:p w14:paraId="7009CD21" w14:textId="01B9A61A" w:rsidR="005113E9" w:rsidRPr="005113E9" w:rsidRDefault="00DB2158" w:rsidP="005113E9">
      <w:pPr>
        <w:rPr>
          <w:lang w:val="en-GB"/>
        </w:rPr>
      </w:pPr>
      <w:r>
        <w:rPr>
          <w:lang w:val="en-GB"/>
        </w:rPr>
        <w:t>At the end of the document is a chapter with all the improvements made to the system, based on the previously performed tests.</w:t>
      </w:r>
      <w:r w:rsidR="00663732">
        <w:rPr>
          <w:lang w:val="en-GB"/>
        </w:rPr>
        <w:t xml:space="preserve"> </w:t>
      </w:r>
    </w:p>
    <w:p w14:paraId="6DC043B4" w14:textId="09EC8CA6" w:rsidR="005113E9" w:rsidRDefault="005113E9" w:rsidP="00300B57">
      <w:pPr>
        <w:rPr>
          <w:lang w:val="en-GB"/>
        </w:rPr>
      </w:pPr>
      <w:r w:rsidRPr="005113E9">
        <w:rPr>
          <w:lang w:val="en-GB"/>
        </w:rPr>
        <w:t>This d</w:t>
      </w:r>
      <w:r>
        <w:rPr>
          <w:lang w:val="en-GB"/>
        </w:rPr>
        <w:t>ocument is written for the technology consultant Alten. Because of this it is meant to be read by employees involved in the development of this project.</w:t>
      </w:r>
    </w:p>
    <w:p w14:paraId="52DC8522" w14:textId="77777777" w:rsidR="00A456C6" w:rsidRPr="005113E9" w:rsidRDefault="00A456C6" w:rsidP="00300B57">
      <w:pPr>
        <w:rPr>
          <w:lang w:val="en-GB"/>
        </w:rPr>
      </w:pPr>
    </w:p>
    <w:p w14:paraId="5FC1A02E" w14:textId="3671395C" w:rsidR="00760DB5" w:rsidRPr="005113E9" w:rsidRDefault="00300B57" w:rsidP="00300B57">
      <w:pPr>
        <w:pStyle w:val="Heading1"/>
        <w:rPr>
          <w:lang w:val="en-GB"/>
        </w:rPr>
      </w:pPr>
      <w:bookmarkStart w:id="1" w:name="_Toc124195948"/>
      <w:r w:rsidRPr="005113E9">
        <w:rPr>
          <w:lang w:val="en-GB"/>
        </w:rPr>
        <w:t>Version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300B57" w14:paraId="6C27C3F5" w14:textId="6A151A3D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E81DCB" w14:textId="7DBC68C5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Version</w:t>
            </w:r>
          </w:p>
        </w:tc>
        <w:tc>
          <w:tcPr>
            <w:tcW w:w="1984" w:type="dxa"/>
          </w:tcPr>
          <w:p w14:paraId="35CBF2A0" w14:textId="5B0852F5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Date</w:t>
            </w:r>
          </w:p>
        </w:tc>
        <w:tc>
          <w:tcPr>
            <w:tcW w:w="4910" w:type="dxa"/>
          </w:tcPr>
          <w:p w14:paraId="469C8222" w14:textId="656FA301" w:rsidR="00300B57" w:rsidRP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0B57">
              <w:rPr>
                <w:lang w:val="en-GB"/>
              </w:rPr>
              <w:t>Description</w:t>
            </w:r>
          </w:p>
        </w:tc>
      </w:tr>
      <w:tr w:rsidR="00300B57" w14:paraId="2DD0B963" w14:textId="7D39225F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5740E" w14:textId="34D793CD" w:rsidR="00300B57" w:rsidRDefault="00300B57" w:rsidP="00300B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1984" w:type="dxa"/>
          </w:tcPr>
          <w:p w14:paraId="1C922636" w14:textId="0A3BBAD1" w:rsidR="00300B57" w:rsidRDefault="001E4121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12</w:t>
            </w:r>
            <w:r w:rsidR="00300B57">
              <w:rPr>
                <w:lang w:val="nl-NL"/>
              </w:rPr>
              <w:t>-09-2022</w:t>
            </w:r>
          </w:p>
        </w:tc>
        <w:tc>
          <w:tcPr>
            <w:tcW w:w="4910" w:type="dxa"/>
          </w:tcPr>
          <w:p w14:paraId="13E8966B" w14:textId="7C0F1390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Document </w:t>
            </w:r>
            <w:r w:rsidRPr="005113E9">
              <w:rPr>
                <w:lang w:val="en-GB"/>
              </w:rPr>
              <w:t>creation</w:t>
            </w:r>
          </w:p>
        </w:tc>
      </w:tr>
      <w:tr w:rsidR="001603FE" w14:paraId="6EE15940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5FD1A2" w14:textId="500357AE" w:rsidR="001603FE" w:rsidRDefault="001603FE" w:rsidP="00300B57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1984" w:type="dxa"/>
          </w:tcPr>
          <w:p w14:paraId="4DFA10D6" w14:textId="4441FBBD" w:rsidR="001603FE" w:rsidRPr="001603FE" w:rsidRDefault="003E166C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22-12-2022</w:t>
            </w:r>
          </w:p>
        </w:tc>
        <w:tc>
          <w:tcPr>
            <w:tcW w:w="4910" w:type="dxa"/>
          </w:tcPr>
          <w:p w14:paraId="0D64CB8B" w14:textId="71A98658" w:rsidR="001603FE" w:rsidRDefault="003E166C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Updated document as test plan is in a seperate file</w:t>
            </w:r>
          </w:p>
        </w:tc>
      </w:tr>
      <w:tr w:rsidR="003E166C" w14:paraId="4E927299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D5F5C7" w14:textId="172B2DDF" w:rsidR="003E166C" w:rsidRDefault="003E166C" w:rsidP="00300B57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1984" w:type="dxa"/>
          </w:tcPr>
          <w:p w14:paraId="1E428D97" w14:textId="180FD0AC" w:rsidR="003E166C" w:rsidRPr="001603FE" w:rsidRDefault="003E166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09-01-2023</w:t>
            </w:r>
          </w:p>
        </w:tc>
        <w:tc>
          <w:tcPr>
            <w:tcW w:w="4910" w:type="dxa"/>
          </w:tcPr>
          <w:p w14:paraId="7A3E9977" w14:textId="32FFD8A0" w:rsidR="003E166C" w:rsidRDefault="003E166C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Executed first test plan</w:t>
            </w:r>
          </w:p>
        </w:tc>
      </w:tr>
    </w:tbl>
    <w:p w14:paraId="3041D54B" w14:textId="70EC5878" w:rsidR="00300B57" w:rsidRDefault="00300B57" w:rsidP="00300B57">
      <w:pPr>
        <w:rPr>
          <w:lang w:val="nl-NL"/>
        </w:rPr>
      </w:pPr>
    </w:p>
    <w:p w14:paraId="360ADBBF" w14:textId="77777777" w:rsidR="00A456C6" w:rsidRDefault="00A456C6" w:rsidP="00300B57">
      <w:pPr>
        <w:rPr>
          <w:lang w:val="nl-NL"/>
        </w:rPr>
      </w:pPr>
    </w:p>
    <w:p w14:paraId="6CC49156" w14:textId="30B23C9D" w:rsidR="00300B57" w:rsidRDefault="00300B57" w:rsidP="00300B57">
      <w:pPr>
        <w:pStyle w:val="Heading1"/>
        <w:rPr>
          <w:lang w:val="en-GB"/>
        </w:rPr>
      </w:pPr>
      <w:bookmarkStart w:id="2" w:name="_Toc124195949"/>
      <w:r w:rsidRPr="00300B57">
        <w:rPr>
          <w:lang w:val="en-GB"/>
        </w:rPr>
        <w:t>Authors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0B57" w14:paraId="2B8C8D1A" w14:textId="77777777" w:rsidTr="00300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5974CB" w14:textId="5F4CB74D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508" w:type="dxa"/>
          </w:tcPr>
          <w:p w14:paraId="69E25966" w14:textId="0D4C8C0E" w:rsidR="00300B57" w:rsidRDefault="00300B57" w:rsidP="00300B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</w:tr>
      <w:tr w:rsidR="00300B57" w14:paraId="20B22475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DD944" w14:textId="711744B4" w:rsidR="00300B57" w:rsidRDefault="00300B57" w:rsidP="00300B57">
            <w:pPr>
              <w:rPr>
                <w:lang w:val="en-GB"/>
              </w:rPr>
            </w:pPr>
            <w:r>
              <w:rPr>
                <w:lang w:val="en-GB"/>
              </w:rPr>
              <w:t>Jeremey Sas</w:t>
            </w:r>
          </w:p>
        </w:tc>
        <w:tc>
          <w:tcPr>
            <w:tcW w:w="4508" w:type="dxa"/>
          </w:tcPr>
          <w:p w14:paraId="1054CFBC" w14:textId="752C7F2E" w:rsidR="00300B57" w:rsidRDefault="00300B57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1028294</w:t>
            </w:r>
          </w:p>
        </w:tc>
      </w:tr>
      <w:tr w:rsidR="00300B57" w14:paraId="2CC53454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65D83D" w14:textId="7F48095D" w:rsidR="00300B57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 xml:space="preserve">Michael </w:t>
            </w:r>
            <w:proofErr w:type="spellStart"/>
            <w:r>
              <w:rPr>
                <w:lang w:val="en-GB"/>
              </w:rPr>
              <w:t>Heerkens</w:t>
            </w:r>
            <w:proofErr w:type="spellEnd"/>
          </w:p>
        </w:tc>
        <w:tc>
          <w:tcPr>
            <w:tcW w:w="4508" w:type="dxa"/>
          </w:tcPr>
          <w:p w14:paraId="7925734C" w14:textId="4C442131" w:rsidR="00300B57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1028285</w:t>
            </w:r>
          </w:p>
        </w:tc>
      </w:tr>
      <w:tr w:rsidR="009B3A88" w14:paraId="02BBE3F6" w14:textId="77777777" w:rsidTr="00300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A54FFB" w14:textId="497E3341" w:rsidR="009B3A88" w:rsidRDefault="009B3A88" w:rsidP="00300B5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Marchano</w:t>
            </w:r>
            <w:proofErr w:type="spellEnd"/>
            <w:r>
              <w:rPr>
                <w:lang w:val="en-GB"/>
              </w:rPr>
              <w:t xml:space="preserve"> Gopal</w:t>
            </w:r>
          </w:p>
        </w:tc>
        <w:tc>
          <w:tcPr>
            <w:tcW w:w="4508" w:type="dxa"/>
          </w:tcPr>
          <w:p w14:paraId="25F9FF17" w14:textId="16C0F1CE" w:rsidR="009B3A88" w:rsidRDefault="009B3A88" w:rsidP="00300B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1038165</w:t>
            </w:r>
          </w:p>
        </w:tc>
      </w:tr>
      <w:tr w:rsidR="009B3A88" w14:paraId="01AB848E" w14:textId="77777777" w:rsidTr="00300B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A5A2C" w14:textId="7A266A13" w:rsidR="009B3A88" w:rsidRDefault="009B3A88" w:rsidP="00300B57">
            <w:pPr>
              <w:rPr>
                <w:lang w:val="en-GB"/>
              </w:rPr>
            </w:pPr>
            <w:r>
              <w:rPr>
                <w:lang w:val="en-GB"/>
              </w:rPr>
              <w:t xml:space="preserve">Tobias </w:t>
            </w:r>
            <w:proofErr w:type="spellStart"/>
            <w:r>
              <w:rPr>
                <w:lang w:val="en-GB"/>
              </w:rPr>
              <w:t>Roessingh</w:t>
            </w:r>
            <w:proofErr w:type="spellEnd"/>
          </w:p>
        </w:tc>
        <w:tc>
          <w:tcPr>
            <w:tcW w:w="4508" w:type="dxa"/>
          </w:tcPr>
          <w:p w14:paraId="625212E3" w14:textId="61DCFCB1" w:rsidR="009B3A88" w:rsidRDefault="009B3A88" w:rsidP="00300B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1042623</w:t>
            </w:r>
          </w:p>
        </w:tc>
      </w:tr>
    </w:tbl>
    <w:p w14:paraId="3C04954A" w14:textId="1522D2E9" w:rsidR="00A456C6" w:rsidRDefault="00A456C6">
      <w:pPr>
        <w:rPr>
          <w:lang w:val="en-GB"/>
        </w:rPr>
      </w:pPr>
    </w:p>
    <w:p w14:paraId="7401F8C0" w14:textId="77777777" w:rsidR="001603FE" w:rsidRDefault="001603FE">
      <w:pPr>
        <w:rPr>
          <w:lang w:val="en-GB"/>
        </w:rPr>
      </w:pPr>
    </w:p>
    <w:p w14:paraId="4843A28F" w14:textId="0AB0E23A" w:rsidR="003610F3" w:rsidRDefault="00A62FFF" w:rsidP="00E42416">
      <w:pPr>
        <w:pStyle w:val="Heading1"/>
        <w:rPr>
          <w:lang w:val="en-GB"/>
        </w:rPr>
      </w:pPr>
      <w:bookmarkStart w:id="3" w:name="_Toc124195950"/>
      <w:r>
        <w:rPr>
          <w:lang w:val="en-GB"/>
        </w:rPr>
        <w:t>Test plan</w:t>
      </w:r>
      <w:bookmarkEnd w:id="3"/>
    </w:p>
    <w:p w14:paraId="3EE383F1" w14:textId="622EADB4" w:rsidR="001603FE" w:rsidRDefault="00DE6552" w:rsidP="001603FE">
      <w:pPr>
        <w:rPr>
          <w:lang w:val="en-GB"/>
        </w:rPr>
      </w:pPr>
      <w:r>
        <w:rPr>
          <w:lang w:val="en-GB"/>
        </w:rPr>
        <w:t xml:space="preserve">The test plan is an Excel containing multiple steps which a user can go through when trying out the system. For a fully functional system, each step of the test plan needs to be executed and result in a successful result. If one or more steps in the test plan fail or is inconclusive due to any other reason the functionality of the system </w:t>
      </w:r>
      <w:r w:rsidR="00762994">
        <w:rPr>
          <w:lang w:val="en-GB"/>
        </w:rPr>
        <w:t>cannot</w:t>
      </w:r>
      <w:r>
        <w:rPr>
          <w:lang w:val="en-GB"/>
        </w:rPr>
        <w:t xml:space="preserve"> be guaranteed.</w:t>
      </w:r>
    </w:p>
    <w:p w14:paraId="33CABDFD" w14:textId="75F7F0CE" w:rsidR="004677C5" w:rsidRDefault="004677C5">
      <w:pPr>
        <w:rPr>
          <w:lang w:val="en-GB"/>
        </w:rPr>
      </w:pPr>
      <w:r>
        <w:rPr>
          <w:lang w:val="en-GB"/>
        </w:rPr>
        <w:br w:type="page"/>
      </w:r>
    </w:p>
    <w:p w14:paraId="15D48C38" w14:textId="1613ECB4" w:rsidR="0012068E" w:rsidRPr="0012068E" w:rsidRDefault="004677C5" w:rsidP="0012068E">
      <w:pPr>
        <w:pStyle w:val="Heading2"/>
        <w:rPr>
          <w:lang w:val="en-GB"/>
        </w:rPr>
      </w:pPr>
      <w:bookmarkStart w:id="4" w:name="_Toc124195951"/>
      <w:r>
        <w:rPr>
          <w:lang w:val="en-GB"/>
        </w:rPr>
        <w:lastRenderedPageBreak/>
        <w:t>Improvements</w:t>
      </w:r>
      <w:bookmarkEnd w:id="4"/>
    </w:p>
    <w:p w14:paraId="65AB090A" w14:textId="156C7D40" w:rsidR="004677C5" w:rsidRDefault="004677C5" w:rsidP="004677C5">
      <w:pPr>
        <w:pStyle w:val="Heading3"/>
        <w:rPr>
          <w:lang w:val="en-GB"/>
        </w:rPr>
      </w:pPr>
      <w:bookmarkStart w:id="5" w:name="_Toc124195952"/>
      <w:r>
        <w:rPr>
          <w:lang w:val="en-GB"/>
        </w:rPr>
        <w:t>First test</w:t>
      </w:r>
      <w:bookmarkEnd w:id="5"/>
    </w:p>
    <w:p w14:paraId="7E0DBB24" w14:textId="5F10E69D" w:rsidR="0012068E" w:rsidRDefault="0012068E" w:rsidP="0012068E">
      <w:pPr>
        <w:rPr>
          <w:lang w:val="en-GB"/>
        </w:rPr>
      </w:pPr>
      <w:r>
        <w:rPr>
          <w:lang w:val="en-GB"/>
        </w:rPr>
        <w:t>Our first test was conducted on Monday 09/01/2023 and resulted in the following result: Fail.</w:t>
      </w:r>
    </w:p>
    <w:p w14:paraId="4B47EF2A" w14:textId="4DA889FC" w:rsidR="0012068E" w:rsidRDefault="0012068E" w:rsidP="0012068E">
      <w:pPr>
        <w:rPr>
          <w:lang w:val="en-GB"/>
        </w:rPr>
      </w:pPr>
      <w:r>
        <w:rPr>
          <w:lang w:val="en-GB"/>
        </w:rPr>
        <w:t xml:space="preserve">This result is due to </w:t>
      </w:r>
      <w:r w:rsidR="00313717">
        <w:rPr>
          <w:lang w:val="en-GB"/>
        </w:rPr>
        <w:t>issues in the system due to missing functionalities or not fully functional modules.</w:t>
      </w:r>
      <w:r w:rsidR="005959EF">
        <w:rPr>
          <w:lang w:val="en-GB"/>
        </w:rPr>
        <w:t xml:space="preserve"> These issues will need to be resolved before finishing and delivering the system.</w:t>
      </w:r>
    </w:p>
    <w:p w14:paraId="46C67064" w14:textId="32C3F1E2" w:rsidR="0012068E" w:rsidRPr="0012068E" w:rsidRDefault="0012068E" w:rsidP="0012068E">
      <w:pPr>
        <w:rPr>
          <w:lang w:val="en-GB"/>
        </w:rPr>
      </w:pPr>
      <w:r>
        <w:rPr>
          <w:lang w:val="en-GB"/>
        </w:rPr>
        <w:t>The list of issues:</w:t>
      </w:r>
    </w:p>
    <w:p w14:paraId="40E1EDD4" w14:textId="4167A615" w:rsidR="004677C5" w:rsidRDefault="004677C5" w:rsidP="004677C5">
      <w:pPr>
        <w:pStyle w:val="Heading4"/>
        <w:rPr>
          <w:lang w:val="en-GB"/>
        </w:rPr>
      </w:pPr>
      <w:r>
        <w:rPr>
          <w:lang w:val="en-GB"/>
        </w:rPr>
        <w:t>API returning error on creating scoreboards</w:t>
      </w:r>
    </w:p>
    <w:p w14:paraId="405B5BEE" w14:textId="01D06A26" w:rsidR="004677C5" w:rsidRDefault="004677C5" w:rsidP="004677C5">
      <w:pPr>
        <w:rPr>
          <w:lang w:val="en-GB"/>
        </w:rPr>
      </w:pPr>
      <w:r>
        <w:rPr>
          <w:lang w:val="en-GB"/>
        </w:rPr>
        <w:t>This issue needs to be resolved by fixing the scoreboard module in the API.</w:t>
      </w:r>
    </w:p>
    <w:p w14:paraId="3384F093" w14:textId="0E0DF6CC" w:rsidR="004677C5" w:rsidRDefault="004677C5" w:rsidP="004677C5">
      <w:pPr>
        <w:rPr>
          <w:lang w:val="en-GB"/>
        </w:rPr>
      </w:pPr>
    </w:p>
    <w:p w14:paraId="48C1ADDA" w14:textId="69BF2F70" w:rsidR="004677C5" w:rsidRDefault="004677C5" w:rsidP="004677C5">
      <w:pPr>
        <w:pStyle w:val="Heading4"/>
        <w:rPr>
          <w:lang w:val="en-GB"/>
        </w:rPr>
      </w:pPr>
      <w:r>
        <w:rPr>
          <w:lang w:val="en-GB"/>
        </w:rPr>
        <w:t>API returning error on creation rewards</w:t>
      </w:r>
    </w:p>
    <w:p w14:paraId="668BC795" w14:textId="08990AEC" w:rsidR="004677C5" w:rsidRDefault="004677C5" w:rsidP="004677C5">
      <w:pPr>
        <w:rPr>
          <w:lang w:val="en-GB"/>
        </w:rPr>
      </w:pPr>
      <w:r>
        <w:rPr>
          <w:lang w:val="en-GB"/>
        </w:rPr>
        <w:t>This issue needs to be resolved, but also discussed as the functionality might need to be changed.</w:t>
      </w:r>
    </w:p>
    <w:p w14:paraId="7244A246" w14:textId="4E124D84" w:rsidR="004677C5" w:rsidRDefault="004677C5" w:rsidP="004677C5">
      <w:pPr>
        <w:rPr>
          <w:lang w:val="en-GB"/>
        </w:rPr>
      </w:pPr>
    </w:p>
    <w:p w14:paraId="2F34A4FC" w14:textId="4080866E" w:rsidR="004677C5" w:rsidRDefault="004677C5" w:rsidP="004677C5">
      <w:pPr>
        <w:pStyle w:val="Heading4"/>
        <w:rPr>
          <w:lang w:val="en-GB"/>
        </w:rPr>
      </w:pPr>
      <w:r>
        <w:rPr>
          <w:lang w:val="en-GB"/>
        </w:rPr>
        <w:t>Missing details pages</w:t>
      </w:r>
    </w:p>
    <w:p w14:paraId="1DB1F0FF" w14:textId="60BBDE28" w:rsidR="004677C5" w:rsidRDefault="004677C5" w:rsidP="004677C5">
      <w:pPr>
        <w:rPr>
          <w:lang w:val="en-GB"/>
        </w:rPr>
      </w:pPr>
      <w:r>
        <w:rPr>
          <w:lang w:val="en-GB"/>
        </w:rPr>
        <w:t>The front-end application is missing detail pages, these will need to be included in some cases due to functionalities combined with these detail pages.</w:t>
      </w:r>
    </w:p>
    <w:p w14:paraId="22468C89" w14:textId="078A1BBF" w:rsidR="004677C5" w:rsidRDefault="004677C5" w:rsidP="004677C5">
      <w:pPr>
        <w:rPr>
          <w:lang w:val="en-GB"/>
        </w:rPr>
      </w:pPr>
    </w:p>
    <w:p w14:paraId="585715CC" w14:textId="289197CE" w:rsidR="004677C5" w:rsidRDefault="004677C5" w:rsidP="004677C5">
      <w:pPr>
        <w:pStyle w:val="Heading4"/>
        <w:rPr>
          <w:lang w:val="en-GB"/>
        </w:rPr>
      </w:pPr>
      <w:r>
        <w:rPr>
          <w:lang w:val="en-GB"/>
        </w:rPr>
        <w:t>Missing menu option ‘My profile’</w:t>
      </w:r>
    </w:p>
    <w:p w14:paraId="74799133" w14:textId="752E37DB" w:rsidR="004677C5" w:rsidRDefault="004677C5" w:rsidP="004677C5">
      <w:pPr>
        <w:rPr>
          <w:lang w:val="en-GB"/>
        </w:rPr>
      </w:pPr>
      <w:r>
        <w:rPr>
          <w:lang w:val="en-GB"/>
        </w:rPr>
        <w:t>The front-end application does not yet contain a ‘My profile’ page, this is required to successfully update personal information and is used for changing passwords.</w:t>
      </w:r>
    </w:p>
    <w:p w14:paraId="0921BB29" w14:textId="6E15BBFB" w:rsidR="004677C5" w:rsidRDefault="004677C5" w:rsidP="004677C5">
      <w:pPr>
        <w:rPr>
          <w:lang w:val="en-GB"/>
        </w:rPr>
      </w:pPr>
    </w:p>
    <w:p w14:paraId="52D96CD7" w14:textId="18DF1621" w:rsidR="004677C5" w:rsidRDefault="004677C5" w:rsidP="004677C5">
      <w:pPr>
        <w:pStyle w:val="Heading4"/>
        <w:rPr>
          <w:lang w:val="en-GB"/>
        </w:rPr>
      </w:pPr>
      <w:r>
        <w:rPr>
          <w:lang w:val="en-GB"/>
        </w:rPr>
        <w:t>Employee side not finished</w:t>
      </w:r>
    </w:p>
    <w:p w14:paraId="4160BD64" w14:textId="773542C4" w:rsidR="004677C5" w:rsidRPr="004677C5" w:rsidRDefault="004677C5" w:rsidP="004677C5">
      <w:pPr>
        <w:rPr>
          <w:lang w:val="en-GB"/>
        </w:rPr>
      </w:pPr>
      <w:r>
        <w:rPr>
          <w:lang w:val="en-GB"/>
        </w:rPr>
        <w:t>The front-end application is currently focussed on the recruiter side, which is important to setup the system. But for most a lot of users at Alten the employee side of the application needs to be functional as well, as this will allow the system to be used most efficiently.</w:t>
      </w:r>
    </w:p>
    <w:p w14:paraId="4DDF1358" w14:textId="73C23CAD" w:rsidR="00A62FFF" w:rsidRPr="00A62FFF" w:rsidRDefault="00A62FFF" w:rsidP="00762994">
      <w:pPr>
        <w:rPr>
          <w:lang w:val="en-GB"/>
        </w:rPr>
      </w:pPr>
    </w:p>
    <w:sectPr w:rsidR="00A62FFF" w:rsidRPr="00A6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496"/>
    <w:multiLevelType w:val="hybridMultilevel"/>
    <w:tmpl w:val="FE9067CA"/>
    <w:lvl w:ilvl="0" w:tplc="F8FCA85A">
      <w:start w:val="2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667EA"/>
    <w:multiLevelType w:val="hybridMultilevel"/>
    <w:tmpl w:val="8988C96C"/>
    <w:lvl w:ilvl="0" w:tplc="63121C6A">
      <w:start w:val="1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81757">
    <w:abstractNumId w:val="1"/>
  </w:num>
  <w:num w:numId="2" w16cid:durableId="959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57"/>
    <w:rsid w:val="00071956"/>
    <w:rsid w:val="0010324A"/>
    <w:rsid w:val="0012068E"/>
    <w:rsid w:val="001603FE"/>
    <w:rsid w:val="00191E7B"/>
    <w:rsid w:val="001E4121"/>
    <w:rsid w:val="001F0A67"/>
    <w:rsid w:val="002F0765"/>
    <w:rsid w:val="00300B57"/>
    <w:rsid w:val="00313717"/>
    <w:rsid w:val="00325248"/>
    <w:rsid w:val="003610F3"/>
    <w:rsid w:val="00380DE4"/>
    <w:rsid w:val="003E166C"/>
    <w:rsid w:val="004349E5"/>
    <w:rsid w:val="00462C2E"/>
    <w:rsid w:val="004677C5"/>
    <w:rsid w:val="005113E9"/>
    <w:rsid w:val="005576A8"/>
    <w:rsid w:val="005959EF"/>
    <w:rsid w:val="00663732"/>
    <w:rsid w:val="006C5E78"/>
    <w:rsid w:val="00760DB5"/>
    <w:rsid w:val="00762994"/>
    <w:rsid w:val="00770C8D"/>
    <w:rsid w:val="007820CF"/>
    <w:rsid w:val="007B6D6B"/>
    <w:rsid w:val="007F0262"/>
    <w:rsid w:val="008819AC"/>
    <w:rsid w:val="008F0838"/>
    <w:rsid w:val="00954007"/>
    <w:rsid w:val="00962B80"/>
    <w:rsid w:val="009B3A88"/>
    <w:rsid w:val="00A456C6"/>
    <w:rsid w:val="00A62FFF"/>
    <w:rsid w:val="00B0256C"/>
    <w:rsid w:val="00DB2158"/>
    <w:rsid w:val="00DE6552"/>
    <w:rsid w:val="00E42416"/>
    <w:rsid w:val="00E75DDF"/>
    <w:rsid w:val="00F30EC9"/>
    <w:rsid w:val="00F5238A"/>
    <w:rsid w:val="00F54F7A"/>
    <w:rsid w:val="00FD0A19"/>
    <w:rsid w:val="00FF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1E4A5"/>
  <w15:chartTrackingRefBased/>
  <w15:docId w15:val="{899D9411-7CA9-4F7A-A6C2-42C1D80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B80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B8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B8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6C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7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77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80"/>
    <w:rPr>
      <w:rFonts w:ascii="Roboto" w:eastAsiaTheme="majorEastAsia" w:hAnsi="Roboto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2B80"/>
    <w:rPr>
      <w:rFonts w:ascii="Roboto" w:eastAsiaTheme="majorEastAsia" w:hAnsi="Roboto" w:cstheme="majorBidi"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2B8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80"/>
    <w:rPr>
      <w:rFonts w:ascii="Roboto" w:eastAsiaTheme="majorEastAsia" w:hAnsi="Roboto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2B80"/>
    <w:rPr>
      <w:rFonts w:ascii="Roboto" w:eastAsiaTheme="minorEastAsia" w:hAnsi="Roboto"/>
      <w:color w:val="5A5A5A" w:themeColor="text1" w:themeTint="A5"/>
      <w:spacing w:val="1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2B80"/>
    <w:pPr>
      <w:outlineLvl w:val="9"/>
    </w:pPr>
    <w:rPr>
      <w:rFonts w:asciiTheme="majorHAnsi" w:hAnsiTheme="majorHAnsi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0D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0D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0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300B5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456C6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6C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349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349E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4677C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677C5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C\Docs\Project%20C%20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F3DD45F03746B804CB2F09BA1EBA" ma:contentTypeVersion="11" ma:contentTypeDescription="Create a new document." ma:contentTypeScope="" ma:versionID="0412346a1cdbc34323cabab4bbce6fe9">
  <xsd:schema xmlns:xsd="http://www.w3.org/2001/XMLSchema" xmlns:xs="http://www.w3.org/2001/XMLSchema" xmlns:p="http://schemas.microsoft.com/office/2006/metadata/properties" xmlns:ns3="9daa08b9-2ef0-4eb2-b381-9ce4a8400b92" xmlns:ns4="f9c76ddf-07c5-42b5-943d-f18d2305f07e" targetNamespace="http://schemas.microsoft.com/office/2006/metadata/properties" ma:root="true" ma:fieldsID="607e12e70efffb18da428e711b7493be" ns3:_="" ns4:_="">
    <xsd:import namespace="9daa08b9-2ef0-4eb2-b381-9ce4a8400b92"/>
    <xsd:import namespace="f9c76ddf-07c5-42b5-943d-f18d2305f0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a08b9-2ef0-4eb2-b381-9ce4a8400b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76ddf-07c5-42b5-943d-f18d2305f0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7EB3D-6058-416D-AEF9-74BC933AEB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CBD080-6079-47D2-B6F1-B98303212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88D41-0D6F-41B5-9F04-31B68B8A7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a08b9-2ef0-4eb2-b381-9ce4a8400b92"/>
    <ds:schemaRef ds:uri="f9c76ddf-07c5-42b5-943d-f18d2305f0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5546C4-EF73-4B04-AF81-E0DD052C8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 - template</Template>
  <TotalTime>174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Jeremey Sas</dc:creator>
  <cp:keywords/>
  <dc:description/>
  <cp:lastModifiedBy>Jeremey Sas</cp:lastModifiedBy>
  <cp:revision>14</cp:revision>
  <dcterms:created xsi:type="dcterms:W3CDTF">2022-09-12T12:50:00Z</dcterms:created>
  <dcterms:modified xsi:type="dcterms:W3CDTF">2023-01-09T21:32:00Z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0x010100CA47F3DD45F03746B804CB2F09BA1EBA</vt:lpwstr>
  </property>
</Properties>
</file>